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1FA30" w14:textId="77777777" w:rsidR="00D606C1" w:rsidRDefault="005A6A50" w:rsidP="005A6A50">
      <w:pPr>
        <w:pStyle w:val="1"/>
      </w:pPr>
      <w:bookmarkStart w:id="0" w:name="_Ref303779108"/>
      <w:bookmarkStart w:id="1" w:name="_Ref400783954"/>
      <w:bookmarkStart w:id="2" w:name="_Ref125038370"/>
      <w:proofErr w:type="gramStart"/>
      <w:r>
        <w:rPr>
          <w:rFonts w:hint="eastAsia"/>
        </w:rPr>
        <w:t>博客理解</w:t>
      </w:r>
      <w:proofErr w:type="gramEnd"/>
      <w:r w:rsidR="00D606C1">
        <w:rPr>
          <w:rStyle w:val="aa"/>
        </w:rPr>
        <w:footnoteReference w:id="1"/>
      </w:r>
      <w:bookmarkEnd w:id="0"/>
    </w:p>
    <w:bookmarkEnd w:id="1"/>
    <w:bookmarkEnd w:id="2"/>
    <w:p w14:paraId="68E7F447" w14:textId="77777777" w:rsidR="00E76076" w:rsidRPr="006D58F1" w:rsidRDefault="00BD59BD" w:rsidP="006D58F1">
      <w:pPr>
        <w:pStyle w:val="a6"/>
        <w:jc w:val="center"/>
      </w:pPr>
      <w:r>
        <w:rPr>
          <w:rFonts w:hint="eastAsia"/>
        </w:rPr>
        <w:t>赵淼译</w:t>
      </w:r>
    </w:p>
    <w:p w14:paraId="259336C4"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1BA8B10E" w14:textId="77777777" w:rsidR="0062684E" w:rsidRDefault="00436D20" w:rsidP="0062684E">
      <w:pPr>
        <w:pStyle w:val="a2"/>
      </w:pPr>
      <w:hyperlink r:id="rId8" w:history="1">
        <w:r w:rsidR="0062684E" w:rsidRPr="002F5432">
          <w:rPr>
            <w:rStyle w:val="afb"/>
          </w:rPr>
          <w:t>https://blog.csdn.net/amds123/article/details/65442102</w:t>
        </w:r>
      </w:hyperlink>
      <w:r w:rsidR="0062684E">
        <w:t xml:space="preserve">  </w:t>
      </w:r>
    </w:p>
    <w:p w14:paraId="319D343D" w14:textId="77777777" w:rsidR="0062684E" w:rsidRDefault="0062684E" w:rsidP="0062684E">
      <w:pPr>
        <w:pStyle w:val="a2"/>
      </w:pPr>
      <w:r>
        <w:rPr>
          <w:rFonts w:hint="eastAsia"/>
        </w:rPr>
        <w:t>Image</w:t>
      </w:r>
      <w:r>
        <w:t xml:space="preserve"> </w:t>
      </w:r>
      <w:r>
        <w:rPr>
          <w:rFonts w:hint="eastAsia"/>
        </w:rPr>
        <w:t>Caption</w:t>
      </w:r>
      <w:r>
        <w:rPr>
          <w:rFonts w:hint="eastAsia"/>
        </w:rPr>
        <w:t>综述</w:t>
      </w:r>
    </w:p>
    <w:p w14:paraId="76E9CCF1" w14:textId="77777777" w:rsidR="0062684E" w:rsidRDefault="0062684E" w:rsidP="0062684E">
      <w:pPr>
        <w:pStyle w:val="a2"/>
      </w:pPr>
      <w:r>
        <w:rPr>
          <w:rFonts w:hint="eastAsia"/>
        </w:rPr>
        <w:t>Image</w:t>
      </w:r>
      <w:r>
        <w:t xml:space="preserve"> Caption:</w:t>
      </w:r>
      <w:r>
        <w:rPr>
          <w:rFonts w:hint="eastAsia"/>
        </w:rPr>
        <w:t>对计算机视觉、自然语言处理和机器学习于一体，将一段图片描述为一段文字。两方面：利用模型理解图片内容，使用自然语言去表达他们之间的关系。</w:t>
      </w:r>
    </w:p>
    <w:p w14:paraId="02683004" w14:textId="77777777" w:rsidR="0062684E" w:rsidRDefault="0062684E" w:rsidP="0062684E">
      <w:pPr>
        <w:pStyle w:val="a2"/>
      </w:pPr>
      <w:r>
        <w:rPr>
          <w:rFonts w:hint="eastAsia"/>
        </w:rPr>
        <w:t>主要方法：大多数方法基于</w:t>
      </w:r>
      <w:r>
        <w:rPr>
          <w:rFonts w:hint="eastAsia"/>
        </w:rPr>
        <w:t>encoder-decoder</w:t>
      </w:r>
      <w:r>
        <w:rPr>
          <w:rFonts w:hint="eastAsia"/>
        </w:rPr>
        <w:t>的模型，</w:t>
      </w:r>
      <w:r>
        <w:rPr>
          <w:rFonts w:hint="eastAsia"/>
        </w:rPr>
        <w:t>encoder</w:t>
      </w:r>
      <w:r>
        <w:rPr>
          <w:rFonts w:hint="eastAsia"/>
        </w:rPr>
        <w:t>一般为卷积神经网络，</w:t>
      </w:r>
      <w:r>
        <w:rPr>
          <w:rFonts w:hint="eastAsia"/>
        </w:rPr>
        <w:t>decoder</w:t>
      </w:r>
      <w:r>
        <w:rPr>
          <w:rFonts w:hint="eastAsia"/>
        </w:rPr>
        <w:t>一般为递归神经网络，主要用于图像描述的生成。</w:t>
      </w:r>
      <w:r w:rsidRPr="00656A07">
        <w:rPr>
          <w:rFonts w:hint="eastAsia"/>
        </w:rPr>
        <w:t>由于普通</w:t>
      </w:r>
      <w:r w:rsidRPr="00656A07">
        <w:rPr>
          <w:rFonts w:hint="eastAsia"/>
        </w:rPr>
        <w:t>RNN</w:t>
      </w:r>
      <w:r w:rsidRPr="00656A07">
        <w:rPr>
          <w:rFonts w:hint="eastAsia"/>
        </w:rPr>
        <w:t>存在梯度下降的问题，</w:t>
      </w:r>
      <w:r w:rsidRPr="00656A07">
        <w:rPr>
          <w:rFonts w:hint="eastAsia"/>
        </w:rPr>
        <w:t>RNN</w:t>
      </w:r>
      <w:r w:rsidRPr="00656A07">
        <w:rPr>
          <w:rFonts w:hint="eastAsia"/>
        </w:rPr>
        <w:t>只能记忆之前有限的时间单元的内容，而</w:t>
      </w:r>
      <w:r w:rsidRPr="00656A07">
        <w:rPr>
          <w:rFonts w:hint="eastAsia"/>
        </w:rPr>
        <w:t>LSTM</w:t>
      </w:r>
      <w:r w:rsidRPr="00656A07">
        <w:rPr>
          <w:rFonts w:hint="eastAsia"/>
        </w:rPr>
        <w:t>是一种特殊的</w:t>
      </w:r>
      <w:r w:rsidRPr="00656A07">
        <w:rPr>
          <w:rFonts w:hint="eastAsia"/>
        </w:rPr>
        <w:t>RNN</w:t>
      </w:r>
      <w:r w:rsidRPr="00656A07">
        <w:rPr>
          <w:rFonts w:hint="eastAsia"/>
        </w:rPr>
        <w:t>架构，能够解决梯度消失等问题，并且其具有长期记忆，所以一般在</w:t>
      </w:r>
      <w:r w:rsidRPr="00656A07">
        <w:rPr>
          <w:rFonts w:hint="eastAsia"/>
        </w:rPr>
        <w:t>decoder</w:t>
      </w:r>
      <w:r w:rsidRPr="00656A07">
        <w:rPr>
          <w:rFonts w:hint="eastAsia"/>
        </w:rPr>
        <w:t>阶段采用</w:t>
      </w:r>
      <w:r w:rsidRPr="00656A07">
        <w:rPr>
          <w:rFonts w:hint="eastAsia"/>
        </w:rPr>
        <w:t>LSTM.</w:t>
      </w:r>
    </w:p>
    <w:p w14:paraId="7206C3AB" w14:textId="77777777" w:rsidR="0062684E" w:rsidRDefault="0062684E" w:rsidP="0062684E">
      <w:pPr>
        <w:pStyle w:val="a2"/>
      </w:pPr>
      <w:r>
        <w:rPr>
          <w:rFonts w:hint="eastAsia"/>
        </w:rPr>
        <w:t>问题描述：将问题定义为两个域的映射关系，形成二元组（</w:t>
      </w:r>
      <w:r>
        <w:rPr>
          <w:rFonts w:hint="eastAsia"/>
        </w:rPr>
        <w:t>I</w:t>
      </w:r>
      <w:r>
        <w:rPr>
          <w:rFonts w:hint="eastAsia"/>
        </w:rPr>
        <w:t>，</w:t>
      </w:r>
      <w:r>
        <w:rPr>
          <w:rFonts w:hint="eastAsia"/>
        </w:rPr>
        <w:t>S</w:t>
      </w:r>
      <w:r>
        <w:rPr>
          <w:rFonts w:hint="eastAsia"/>
        </w:rPr>
        <w:t>）的形式，原始域为图，目标</w:t>
      </w:r>
      <w:r>
        <w:rPr>
          <w:rFonts w:hint="eastAsia"/>
        </w:rPr>
        <w:t>S</w:t>
      </w:r>
      <w:r>
        <w:rPr>
          <w:rFonts w:hint="eastAsia"/>
        </w:rPr>
        <w:t>为单词序列，这里的描述是使最大似然</w:t>
      </w:r>
      <w:r>
        <w:rPr>
          <w:rFonts w:hint="eastAsia"/>
        </w:rPr>
        <w:t>p</w:t>
      </w:r>
      <w:r>
        <w:t>(S|I)</w:t>
      </w:r>
      <w:r>
        <w:rPr>
          <w:rFonts w:hint="eastAsia"/>
        </w:rPr>
        <w:t>取得最大值，也就是一种监督学习的形式，要有原始图像，要有标记好的目标语句，用最大似然的方法达到通过</w:t>
      </w:r>
      <w:r>
        <w:rPr>
          <w:rFonts w:hint="eastAsia"/>
        </w:rPr>
        <w:t>I</w:t>
      </w:r>
      <w:r>
        <w:rPr>
          <w:rFonts w:hint="eastAsia"/>
        </w:rPr>
        <w:t>预测</w:t>
      </w:r>
      <w:r>
        <w:rPr>
          <w:rFonts w:hint="eastAsia"/>
        </w:rPr>
        <w:t>S</w:t>
      </w:r>
      <w:r>
        <w:rPr>
          <w:rFonts w:hint="eastAsia"/>
        </w:rPr>
        <w:t>的目标，</w:t>
      </w:r>
      <w:r w:rsidRPr="002A0FCE">
        <w:rPr>
          <w:rFonts w:hint="eastAsia"/>
          <w:highlight w:val="yellow"/>
        </w:rPr>
        <w:t>问题是自然语言很模糊，与场景、上下文都有关，怎么标记形成目标语句</w:t>
      </w:r>
      <w:r>
        <w:rPr>
          <w:rFonts w:hint="eastAsia"/>
        </w:rPr>
        <w:t>。</w:t>
      </w:r>
    </w:p>
    <w:p w14:paraId="088D7C80" w14:textId="77777777" w:rsidR="0062684E" w:rsidRDefault="0062684E" w:rsidP="0062684E">
      <w:pPr>
        <w:pStyle w:val="a2"/>
        <w:rPr>
          <w:color w:val="333333"/>
          <w:shd w:val="clear" w:color="auto" w:fill="FFFFFF"/>
        </w:rPr>
      </w:pPr>
      <w:r>
        <w:rPr>
          <w:rFonts w:hint="eastAsia"/>
        </w:rPr>
        <w:t>常用数据集：</w:t>
      </w:r>
      <w:r>
        <w:rPr>
          <w:rFonts w:hint="eastAsia"/>
          <w:color w:val="333333"/>
          <w:shd w:val="clear" w:color="auto" w:fill="FFFFFF"/>
        </w:rPr>
        <w:t>Flickr8</w:t>
      </w:r>
      <w:proofErr w:type="gramStart"/>
      <w:r>
        <w:rPr>
          <w:rFonts w:hint="eastAsia"/>
          <w:color w:val="333333"/>
          <w:shd w:val="clear" w:color="auto" w:fill="FFFFFF"/>
        </w:rPr>
        <w:t>k,Flick</w:t>
      </w:r>
      <w:proofErr w:type="gramEnd"/>
      <w:r>
        <w:rPr>
          <w:rFonts w:hint="eastAsia"/>
          <w:color w:val="333333"/>
          <w:shd w:val="clear" w:color="auto" w:fill="FFFFFF"/>
        </w:rPr>
        <w:t>30k,MSCOCO</w:t>
      </w:r>
    </w:p>
    <w:p w14:paraId="36EDEAFB" w14:textId="77777777" w:rsidR="0062684E" w:rsidRDefault="0062684E" w:rsidP="0062684E">
      <w:pPr>
        <w:pStyle w:val="a2"/>
      </w:pPr>
      <w:r w:rsidRPr="002A0FCE">
        <w:rPr>
          <w:rFonts w:hint="eastAsia"/>
        </w:rPr>
        <w:t>其中每张图像都至少有</w:t>
      </w:r>
      <w:r w:rsidRPr="002A0FCE">
        <w:rPr>
          <w:rFonts w:hint="eastAsia"/>
        </w:rPr>
        <w:t>5</w:t>
      </w:r>
      <w:r w:rsidRPr="002A0FCE">
        <w:rPr>
          <w:rFonts w:hint="eastAsia"/>
        </w:rPr>
        <w:t>张参考描述。为了使每张图像具有多种互相独立的描述，数据集使用了不同的语法去描述同一张图像。如示例图所示，相同图像的不同描述侧重场景的不同方面或者使用不同的语法构成。</w:t>
      </w:r>
    </w:p>
    <w:p w14:paraId="605C66AA" w14:textId="77777777" w:rsidR="007635D5" w:rsidRDefault="0062684E" w:rsidP="005A6A50">
      <w:pPr>
        <w:pStyle w:val="a2"/>
      </w:pPr>
      <w:r>
        <w:rPr>
          <w:rFonts w:hint="eastAsia"/>
        </w:rPr>
        <w:t>这介绍了几篇论文，讨论的都是模型搭建上面的问题，整体结构都没有脱离</w:t>
      </w:r>
      <w:r>
        <w:rPr>
          <w:rFonts w:hint="eastAsia"/>
        </w:rPr>
        <w:t>CNN</w:t>
      </w:r>
      <w:r>
        <w:t>+LST</w:t>
      </w:r>
      <w:r>
        <w:rPr>
          <w:rFonts w:hint="eastAsia"/>
        </w:rPr>
        <w:t>M</w:t>
      </w:r>
      <w:r>
        <w:rPr>
          <w:rFonts w:hint="eastAsia"/>
        </w:rPr>
        <w:t>的模型，</w:t>
      </w:r>
      <w:r w:rsidR="00994DA3">
        <w:rPr>
          <w:rFonts w:hint="eastAsia"/>
        </w:rPr>
        <w:t>但具体形式有所不同。</w:t>
      </w:r>
    </w:p>
    <w:p w14:paraId="53DB6C89" w14:textId="77777777" w:rsidR="005A6A50" w:rsidRDefault="00994DA3" w:rsidP="005A6A50">
      <w:pPr>
        <w:pStyle w:val="a2"/>
      </w:pPr>
      <w:r>
        <w:rPr>
          <w:rFonts w:hint="eastAsia"/>
        </w:rPr>
        <w:t>首先是</w:t>
      </w:r>
      <w:r>
        <w:rPr>
          <w:rFonts w:hint="eastAsia"/>
        </w:rPr>
        <w:t>CNN</w:t>
      </w:r>
      <w:r>
        <w:rPr>
          <w:rFonts w:hint="eastAsia"/>
        </w:rPr>
        <w:t>部分：</w:t>
      </w:r>
      <w:r>
        <w:rPr>
          <w:rFonts w:hint="eastAsia"/>
        </w:rPr>
        <w:t>1.</w:t>
      </w:r>
      <w:r>
        <w:rPr>
          <w:rFonts w:hint="eastAsia"/>
        </w:rPr>
        <w:t>采取不同的卷积神经网络作为提取图像特征的模块（</w:t>
      </w:r>
      <w:r>
        <w:rPr>
          <w:rFonts w:hint="eastAsia"/>
        </w:rPr>
        <w:t>VGG</w:t>
      </w:r>
      <w:r>
        <w:t>16,VGG19,GooleNet</w:t>
      </w:r>
      <w:r>
        <w:rPr>
          <w:rFonts w:hint="eastAsia"/>
        </w:rPr>
        <w:t>等）。</w:t>
      </w:r>
      <w:r>
        <w:rPr>
          <w:rFonts w:hint="eastAsia"/>
        </w:rPr>
        <w:t>2.</w:t>
      </w:r>
      <w:r>
        <w:rPr>
          <w:rFonts w:hint="eastAsia"/>
        </w:rPr>
        <w:t>提取图像中包含的单词，也就是说进行目标检测，但这里包含了既包含了一些实体，又包含了些概念（如拿，握）等（</w:t>
      </w:r>
      <w:r>
        <w:rPr>
          <w:rFonts w:hint="eastAsia"/>
        </w:rPr>
        <w:t>3</w:t>
      </w:r>
      <w:r>
        <w:rPr>
          <w:rFonts w:hint="eastAsia"/>
        </w:rPr>
        <w:t>）结合物体之间的空间关系，这里的想法可能是一较低的卷积层作为图像特征，同时保留空间关系，我的理解是识别处物体后要保留目标在图像中的位置（</w:t>
      </w:r>
      <w:r>
        <w:rPr>
          <w:rFonts w:hint="eastAsia"/>
        </w:rPr>
        <w:t>4</w:t>
      </w:r>
      <w:r>
        <w:rPr>
          <w:rFonts w:hint="eastAsia"/>
        </w:rPr>
        <w:t>）如何结合目标的空间信息，这里是</w:t>
      </w:r>
      <w:r w:rsidRPr="00994DA3">
        <w:rPr>
          <w:rFonts w:hint="eastAsia"/>
          <w:highlight w:val="yellow"/>
        </w:rPr>
        <w:t>注意力机制</w:t>
      </w:r>
      <w:r>
        <w:rPr>
          <w:rFonts w:hint="eastAsia"/>
          <w:highlight w:val="yellow"/>
        </w:rPr>
        <w:t>，</w:t>
      </w:r>
      <w:r w:rsidRPr="00994DA3">
        <w:rPr>
          <w:rFonts w:hint="eastAsia"/>
        </w:rPr>
        <w:t>这里我观察最近许多研究成果都提出了这一机制</w:t>
      </w:r>
      <w:r>
        <w:rPr>
          <w:rFonts w:hint="eastAsia"/>
        </w:rPr>
        <w:t>，根据我的理解实际上这里是要检测图像中的关键信息，毕竟图像中不是所有信息都有用，找到最重要的信息即可以降维，又便于后面</w:t>
      </w:r>
      <w:r w:rsidR="007635D5">
        <w:rPr>
          <w:rFonts w:hint="eastAsia"/>
        </w:rPr>
        <w:t>文本生成模块的工作（</w:t>
      </w:r>
      <w:r w:rsidR="007635D5">
        <w:rPr>
          <w:rFonts w:hint="eastAsia"/>
        </w:rPr>
        <w:t>5</w:t>
      </w:r>
      <w:r w:rsidR="007635D5">
        <w:rPr>
          <w:rFonts w:hint="eastAsia"/>
        </w:rPr>
        <w:t>）这里还有研究图像属性对描述结果的影响，我感觉这里就是</w:t>
      </w:r>
      <w:r w:rsidR="007635D5">
        <w:rPr>
          <w:rFonts w:hint="eastAsia"/>
        </w:rPr>
        <w:lastRenderedPageBreak/>
        <w:t>再说什么样的信息是重要的，与注意力机制有关</w:t>
      </w:r>
    </w:p>
    <w:p w14:paraId="23DFA960" w14:textId="77777777" w:rsidR="007635D5" w:rsidRDefault="007635D5" w:rsidP="005A6A50">
      <w:pPr>
        <w:pStyle w:val="a2"/>
      </w:pPr>
      <w:r>
        <w:rPr>
          <w:rFonts w:hint="eastAsia"/>
        </w:rPr>
        <w:t>这部分我的感觉还是要首先提取特征，实现目标检测，因此从基础入手，提高目标分类效果</w:t>
      </w:r>
      <w:r>
        <w:sym w:font="Wingdings" w:char="F0E0"/>
      </w:r>
      <w:r>
        <w:rPr>
          <w:rFonts w:hint="eastAsia"/>
        </w:rPr>
        <w:t>提高目标检测效果，然后考虑注意力机制，空间信息以及其他方面入手更适合一点。</w:t>
      </w:r>
    </w:p>
    <w:p w14:paraId="5671870A" w14:textId="77777777" w:rsidR="007635D5" w:rsidRDefault="007635D5" w:rsidP="005A6A50">
      <w:pPr>
        <w:pStyle w:val="a2"/>
      </w:pPr>
      <w:r>
        <w:rPr>
          <w:rFonts w:hint="eastAsia"/>
        </w:rPr>
        <w:t>然后是文本描述生成部分，模型上就是</w:t>
      </w:r>
      <w:r>
        <w:rPr>
          <w:rFonts w:hint="eastAsia"/>
        </w:rPr>
        <w:t>LSTM</w:t>
      </w:r>
      <w:r>
        <w:rPr>
          <w:rFonts w:hint="eastAsia"/>
        </w:rPr>
        <w:t>及其变种。（</w:t>
      </w:r>
      <w:r>
        <w:rPr>
          <w:rFonts w:hint="eastAsia"/>
        </w:rPr>
        <w:t>1</w:t>
      </w:r>
      <w:r>
        <w:rPr>
          <w:rFonts w:hint="eastAsia"/>
        </w:rPr>
        <w:t>）这里提到了</w:t>
      </w:r>
      <w:r>
        <w:rPr>
          <w:rFonts w:hint="eastAsia"/>
        </w:rPr>
        <w:t>LSTM</w:t>
      </w:r>
      <w:r>
        <w:rPr>
          <w:rFonts w:hint="eastAsia"/>
        </w:rPr>
        <w:t>梯度消失的问题（</w:t>
      </w:r>
      <w:r>
        <w:rPr>
          <w:rFonts w:hint="eastAsia"/>
        </w:rPr>
        <w:t>2</w:t>
      </w:r>
      <w:r>
        <w:rPr>
          <w:rFonts w:hint="eastAsia"/>
        </w:rPr>
        <w:t>）词嵌入</w:t>
      </w:r>
    </w:p>
    <w:p w14:paraId="5C566931" w14:textId="77777777" w:rsidR="00D91002" w:rsidRDefault="00D91002" w:rsidP="005A6A50">
      <w:pPr>
        <w:pStyle w:val="a2"/>
      </w:pPr>
      <w:r>
        <w:rPr>
          <w:rFonts w:hint="eastAsia"/>
        </w:rPr>
        <w:t>最后是两者的结合，综合考虑问题，我觉得这部分比较关键，对整个网络架构的搭建起到指导意义，（</w:t>
      </w:r>
      <w:r>
        <w:rPr>
          <w:rFonts w:hint="eastAsia"/>
        </w:rPr>
        <w:t>1</w:t>
      </w:r>
      <w:r>
        <w:rPr>
          <w:rFonts w:hint="eastAsia"/>
        </w:rPr>
        <w:t>）指导前面的</w:t>
      </w:r>
      <w:r>
        <w:rPr>
          <w:rFonts w:hint="eastAsia"/>
        </w:rPr>
        <w:t>CNN</w:t>
      </w:r>
      <w:r>
        <w:rPr>
          <w:rFonts w:hint="eastAsia"/>
        </w:rPr>
        <w:t>学习不同的特征，然后进行编码形成后面网络不同的输入，这里提到了不同的方法，如</w:t>
      </w:r>
      <w:r>
        <w:rPr>
          <w:rFonts w:hint="eastAsia"/>
        </w:rPr>
        <w:t>one-hot</w:t>
      </w:r>
      <w:r>
        <w:rPr>
          <w:rFonts w:hint="eastAsia"/>
        </w:rPr>
        <w:t>，</w:t>
      </w:r>
      <w:r>
        <w:rPr>
          <w:rFonts w:hint="eastAsia"/>
        </w:rPr>
        <w:t>max</w:t>
      </w:r>
      <w:r>
        <w:t xml:space="preserve"> </w:t>
      </w:r>
      <w:r>
        <w:rPr>
          <w:rFonts w:hint="eastAsia"/>
        </w:rPr>
        <w:t>pooling</w:t>
      </w:r>
      <w:r>
        <w:rPr>
          <w:rFonts w:hint="eastAsia"/>
        </w:rPr>
        <w:t>（</w:t>
      </w:r>
      <w:r>
        <w:rPr>
          <w:rFonts w:hint="eastAsia"/>
        </w:rPr>
        <w:t>2</w:t>
      </w:r>
      <w:r>
        <w:rPr>
          <w:rFonts w:hint="eastAsia"/>
        </w:rPr>
        <w:t>）</w:t>
      </w:r>
      <w:r>
        <w:rPr>
          <w:rFonts w:hint="eastAsia"/>
        </w:rPr>
        <w:t>LSTM</w:t>
      </w:r>
      <w:r>
        <w:rPr>
          <w:rFonts w:hint="eastAsia"/>
        </w:rPr>
        <w:t>该使用什么信息，是图像的信息，还是其他，这里的理解是图像的信息实际上不能完全反应图像信息，这部分可能需要进行切换，同时在</w:t>
      </w:r>
      <w:r>
        <w:rPr>
          <w:rFonts w:hint="eastAsia"/>
        </w:rPr>
        <w:t>LSTM</w:t>
      </w:r>
      <w:r>
        <w:rPr>
          <w:rFonts w:hint="eastAsia"/>
        </w:rPr>
        <w:t>加上知识图谱（自我理解，最近听到的一个名词）指导神经网络产生一句完整的描述</w:t>
      </w:r>
      <w:r w:rsidR="00F41E9B">
        <w:rPr>
          <w:rFonts w:hint="eastAsia"/>
        </w:rPr>
        <w:t>（</w:t>
      </w:r>
      <w:r w:rsidR="00F41E9B">
        <w:rPr>
          <w:rFonts w:hint="eastAsia"/>
        </w:rPr>
        <w:t>3</w:t>
      </w:r>
      <w:r w:rsidR="00F41E9B">
        <w:rPr>
          <w:rFonts w:hint="eastAsia"/>
        </w:rPr>
        <w:t>）还有针对</w:t>
      </w:r>
      <w:r w:rsidR="00F41E9B">
        <w:rPr>
          <w:rFonts w:hint="eastAsia"/>
        </w:rPr>
        <w:t>LSTM</w:t>
      </w:r>
      <w:r w:rsidR="00F41E9B">
        <w:rPr>
          <w:rFonts w:hint="eastAsia"/>
        </w:rPr>
        <w:t>梯度消失的问题，该如何解决，如果图像的信息没有作用了</w:t>
      </w:r>
      <w:r w:rsidR="00F41E9B">
        <w:rPr>
          <w:rFonts w:hint="eastAsia"/>
        </w:rPr>
        <w:t>LSTM</w:t>
      </w:r>
      <w:r w:rsidR="00F41E9B">
        <w:rPr>
          <w:rFonts w:hint="eastAsia"/>
        </w:rPr>
        <w:t>该怎么办。</w:t>
      </w:r>
    </w:p>
    <w:p w14:paraId="7A0E5F7A" w14:textId="77777777" w:rsidR="005E230B" w:rsidRDefault="005E230B" w:rsidP="005A6A50">
      <w:pPr>
        <w:pStyle w:val="a2"/>
      </w:pPr>
      <w:proofErr w:type="gramStart"/>
      <w:r>
        <w:rPr>
          <w:rFonts w:hint="eastAsia"/>
        </w:rPr>
        <w:t>这篇博客也</w:t>
      </w:r>
      <w:proofErr w:type="gramEnd"/>
      <w:r>
        <w:rPr>
          <w:rFonts w:hint="eastAsia"/>
        </w:rPr>
        <w:t>提到这里的一切其他方面的前沿，如</w:t>
      </w:r>
      <w:r>
        <w:rPr>
          <w:rFonts w:hint="eastAsia"/>
        </w:rPr>
        <w:t>GAN</w:t>
      </w:r>
      <w:r>
        <w:rPr>
          <w:rFonts w:hint="eastAsia"/>
        </w:rPr>
        <w:t>，强化学习。</w:t>
      </w:r>
    </w:p>
    <w:p w14:paraId="1471D3FE" w14:textId="77777777" w:rsidR="00392548" w:rsidRDefault="00436D20" w:rsidP="005A6A50">
      <w:pPr>
        <w:pStyle w:val="a2"/>
      </w:pPr>
      <w:hyperlink r:id="rId9" w:history="1">
        <w:r w:rsidR="00392548" w:rsidRPr="00392548">
          <w:rPr>
            <w:rStyle w:val="afb"/>
          </w:rPr>
          <w:t>https://zhuanlan.zhihu.com/p/25910749</w:t>
        </w:r>
      </w:hyperlink>
    </w:p>
    <w:p w14:paraId="6DDE76BC" w14:textId="77777777" w:rsidR="00392548" w:rsidRDefault="00392548" w:rsidP="005A6A50">
      <w:pPr>
        <w:pStyle w:val="a2"/>
      </w:pPr>
      <w:r>
        <w:rPr>
          <w:rFonts w:hint="eastAsia"/>
        </w:rPr>
        <w:t>目前深度学习解决</w:t>
      </w:r>
      <w:r>
        <w:rPr>
          <w:rFonts w:hint="eastAsia"/>
        </w:rPr>
        <w:t>Image</w:t>
      </w:r>
      <w:r>
        <w:t xml:space="preserve"> Caption</w:t>
      </w:r>
      <w:r>
        <w:rPr>
          <w:rFonts w:hint="eastAsia"/>
        </w:rPr>
        <w:t>的方法主要是</w:t>
      </w:r>
      <w:r>
        <w:rPr>
          <w:rFonts w:hint="eastAsia"/>
        </w:rPr>
        <w:t>Encode</w:t>
      </w:r>
      <w:r>
        <w:t>r-Decoder,</w:t>
      </w:r>
      <w:r>
        <w:rPr>
          <w:rFonts w:hint="eastAsia"/>
        </w:rPr>
        <w:t>另外</w:t>
      </w:r>
      <w:proofErr w:type="spellStart"/>
      <w:r>
        <w:rPr>
          <w:rFonts w:hint="eastAsia"/>
        </w:rPr>
        <w:t>attetion</w:t>
      </w:r>
      <w:proofErr w:type="spellEnd"/>
      <w:r>
        <w:rPr>
          <w:rFonts w:hint="eastAsia"/>
        </w:rPr>
        <w:t>的机制会较明显的提高性能，进而</w:t>
      </w:r>
      <w:r>
        <w:rPr>
          <w:rFonts w:hint="eastAsia"/>
        </w:rPr>
        <w:t>Adaptive</w:t>
      </w:r>
      <w:r>
        <w:t xml:space="preserve"> </w:t>
      </w:r>
      <w:proofErr w:type="spellStart"/>
      <w:r>
        <w:rPr>
          <w:rFonts w:hint="eastAsia"/>
        </w:rPr>
        <w:t>Attetion</w:t>
      </w:r>
      <w:proofErr w:type="spellEnd"/>
      <w:r>
        <w:rPr>
          <w:rFonts w:hint="eastAsia"/>
        </w:rPr>
        <w:t>的机制也会较明显的提升性能。</w:t>
      </w:r>
    </w:p>
    <w:p w14:paraId="0A7E04BC" w14:textId="77777777" w:rsidR="00A40F4D" w:rsidRDefault="00A40F4D" w:rsidP="005A6A50">
      <w:pPr>
        <w:pStyle w:val="a2"/>
      </w:pPr>
      <w:r>
        <w:rPr>
          <w:rFonts w:hint="eastAsia"/>
        </w:rPr>
        <w:t>1.encoder</w:t>
      </w:r>
      <w:r>
        <w:t>-decorder</w:t>
      </w:r>
    </w:p>
    <w:p w14:paraId="1F884C48" w14:textId="77777777" w:rsidR="00A40F4D" w:rsidRDefault="00A40F4D" w:rsidP="005A6A50">
      <w:pPr>
        <w:pStyle w:val="a2"/>
      </w:pPr>
      <w:r>
        <w:rPr>
          <w:rFonts w:hint="eastAsia"/>
        </w:rPr>
        <w:t>这一部分的主要应用是将</w:t>
      </w:r>
      <w:proofErr w:type="gramStart"/>
      <w:r>
        <w:rPr>
          <w:rFonts w:hint="eastAsia"/>
        </w:rPr>
        <w:t>不</w:t>
      </w:r>
      <w:proofErr w:type="gramEnd"/>
      <w:r>
        <w:rPr>
          <w:rFonts w:hint="eastAsia"/>
        </w:rPr>
        <w:t>等长的序列转化为等长的序列，这部分主要解决</w:t>
      </w:r>
      <w:r>
        <w:rPr>
          <w:rFonts w:hint="eastAsia"/>
        </w:rPr>
        <w:t>RNN</w:t>
      </w:r>
      <w:r>
        <w:rPr>
          <w:rFonts w:hint="eastAsia"/>
        </w:rPr>
        <w:t>对输入和输出要求等长的问题。</w:t>
      </w:r>
    </w:p>
    <w:p w14:paraId="4AE33189" w14:textId="77777777" w:rsidR="00A40F4D" w:rsidRDefault="00A40F4D" w:rsidP="005A6A50">
      <w:pPr>
        <w:pStyle w:val="a2"/>
      </w:pPr>
      <w:r>
        <w:rPr>
          <w:rFonts w:hint="eastAsia"/>
        </w:rPr>
        <w:t>2.m-RNN</w:t>
      </w:r>
      <w:r>
        <w:rPr>
          <w:rFonts w:hint="eastAsia"/>
        </w:rPr>
        <w:t>（多模态</w:t>
      </w:r>
      <w:r>
        <w:rPr>
          <w:rFonts w:hint="eastAsia"/>
        </w:rPr>
        <w:t>RNN</w:t>
      </w:r>
      <w:r>
        <w:rPr>
          <w:rFonts w:hint="eastAsia"/>
        </w:rPr>
        <w:t>）</w:t>
      </w:r>
    </w:p>
    <w:p w14:paraId="08F02446" w14:textId="77777777" w:rsidR="00A40F4D" w:rsidRDefault="00A40F4D" w:rsidP="005A6A50">
      <w:pPr>
        <w:pStyle w:val="a2"/>
      </w:pPr>
      <w:r w:rsidRPr="00A40F4D">
        <w:rPr>
          <w:rFonts w:hint="eastAsia"/>
          <w:highlight w:val="yellow"/>
        </w:rPr>
        <w:t>开创性地将深度学习用于解决</w:t>
      </w:r>
      <w:r w:rsidRPr="00A40F4D">
        <w:rPr>
          <w:rFonts w:hint="eastAsia"/>
          <w:highlight w:val="yellow"/>
        </w:rPr>
        <w:t>Image</w:t>
      </w:r>
      <w:r w:rsidRPr="00A40F4D">
        <w:rPr>
          <w:highlight w:val="yellow"/>
        </w:rPr>
        <w:t xml:space="preserve"> </w:t>
      </w:r>
      <w:r w:rsidRPr="00A40F4D">
        <w:rPr>
          <w:rFonts w:hint="eastAsia"/>
          <w:highlight w:val="yellow"/>
        </w:rPr>
        <w:t>Caption</w:t>
      </w:r>
      <w:r w:rsidRPr="00A40F4D">
        <w:rPr>
          <w:rFonts w:hint="eastAsia"/>
          <w:highlight w:val="yellow"/>
        </w:rPr>
        <w:t>问题，是一个基准</w:t>
      </w:r>
      <w:r>
        <w:rPr>
          <w:rFonts w:hint="eastAsia"/>
        </w:rPr>
        <w:t>。</w:t>
      </w:r>
    </w:p>
    <w:p w14:paraId="7FAC3A30" w14:textId="77777777" w:rsidR="00A40F4D" w:rsidRDefault="00A40F4D" w:rsidP="00A40F4D">
      <w:pPr>
        <w:pStyle w:val="a2"/>
        <w:spacing w:line="240" w:lineRule="auto"/>
      </w:pPr>
      <w:r>
        <w:rPr>
          <w:noProof/>
        </w:rPr>
        <w:drawing>
          <wp:inline distT="0" distB="0" distL="0" distR="0" wp14:anchorId="3424D3DC" wp14:editId="03E06AC1">
            <wp:extent cx="5278120" cy="1125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125220"/>
                    </a:xfrm>
                    <a:prstGeom prst="rect">
                      <a:avLst/>
                    </a:prstGeom>
                  </pic:spPr>
                </pic:pic>
              </a:graphicData>
            </a:graphic>
          </wp:inline>
        </w:drawing>
      </w:r>
    </w:p>
    <w:p w14:paraId="0D413C73" w14:textId="77777777" w:rsidR="00A40F4D" w:rsidRDefault="00A40F4D" w:rsidP="00A40F4D">
      <w:pPr>
        <w:pStyle w:val="a2"/>
        <w:spacing w:line="240" w:lineRule="auto"/>
      </w:pPr>
      <w:r>
        <w:rPr>
          <w:rFonts w:hint="eastAsia"/>
        </w:rPr>
        <w:t>解释：左面是</w:t>
      </w:r>
      <w:r w:rsidR="00704B44">
        <w:rPr>
          <w:rFonts w:hint="eastAsia"/>
        </w:rPr>
        <w:t>上一时刻</w:t>
      </w:r>
      <w:r>
        <w:rPr>
          <w:rFonts w:hint="eastAsia"/>
        </w:rPr>
        <w:t>输入的单词，经过两个词嵌入层，转化为稠密向量，</w:t>
      </w:r>
      <w:r>
        <w:rPr>
          <w:rFonts w:hint="eastAsia"/>
        </w:rPr>
        <w:t>RNN</w:t>
      </w:r>
      <w:r>
        <w:rPr>
          <w:rFonts w:hint="eastAsia"/>
        </w:rPr>
        <w:t>会对上个时刻单词向量在</w:t>
      </w:r>
      <w:r>
        <w:rPr>
          <w:rFonts w:hint="eastAsia"/>
        </w:rPr>
        <w:t>RNN</w:t>
      </w:r>
      <w:r>
        <w:rPr>
          <w:rFonts w:hint="eastAsia"/>
        </w:rPr>
        <w:t>中的</w:t>
      </w:r>
      <w:proofErr w:type="gramStart"/>
      <w:r>
        <w:rPr>
          <w:rFonts w:hint="eastAsia"/>
        </w:rPr>
        <w:t>激活值</w:t>
      </w:r>
      <w:proofErr w:type="gramEnd"/>
      <w:r>
        <w:rPr>
          <w:rFonts w:hint="eastAsia"/>
        </w:rPr>
        <w:t>进行加权处理，公式如</w:t>
      </w:r>
      <w:r>
        <w:rPr>
          <w:rFonts w:hint="eastAsia"/>
        </w:rPr>
        <w:t>1.</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A40F4D" w:rsidRPr="00E700B5" w14:paraId="3720043B" w14:textId="77777777" w:rsidTr="00605BF7">
        <w:trPr>
          <w:cantSplit/>
          <w:jc w:val="center"/>
        </w:trPr>
        <w:tc>
          <w:tcPr>
            <w:tcW w:w="7712" w:type="dxa"/>
            <w:shd w:val="clear" w:color="auto" w:fill="auto"/>
          </w:tcPr>
          <w:p w14:paraId="1AB8C8BE" w14:textId="77777777" w:rsidR="00A40F4D" w:rsidRPr="00082AE6" w:rsidRDefault="00A40F4D" w:rsidP="00605BF7">
            <w:pPr>
              <w:pStyle w:val="af1"/>
            </w:pPr>
            <w:r w:rsidRPr="00A40F4D">
              <w:rPr>
                <w:position w:val="-14"/>
              </w:rPr>
              <w:object w:dxaOrig="2760" w:dyaOrig="400" w14:anchorId="536C1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5pt;height:19.65pt" o:ole="">
                  <v:imagedata r:id="rId11" o:title=""/>
                </v:shape>
                <o:OLEObject Type="Embed" ProgID="Equation.DSMT4" ShapeID="_x0000_i1025" DrawAspect="Content" ObjectID="_1590129355" r:id="rId12"/>
              </w:object>
            </w:r>
          </w:p>
        </w:tc>
        <w:tc>
          <w:tcPr>
            <w:tcW w:w="680" w:type="dxa"/>
            <w:shd w:val="clear" w:color="auto" w:fill="auto"/>
            <w:vAlign w:val="center"/>
          </w:tcPr>
          <w:p w14:paraId="3DF9E702" w14:textId="77777777" w:rsidR="00A40F4D" w:rsidRPr="00E700B5" w:rsidRDefault="00A40F4D" w:rsidP="00A40F4D">
            <w:pPr>
              <w:pStyle w:val="af1"/>
              <w:jc w:val="both"/>
            </w:pPr>
            <w:r>
              <w:rPr>
                <w:rFonts w:hint="eastAsia"/>
              </w:rPr>
              <w:t>1</w:t>
            </w:r>
          </w:p>
        </w:tc>
      </w:tr>
    </w:tbl>
    <w:p w14:paraId="624F105E" w14:textId="77777777" w:rsidR="00A40F4D" w:rsidRDefault="00704B44" w:rsidP="00A40F4D">
      <w:pPr>
        <w:pStyle w:val="a2"/>
        <w:spacing w:line="240" w:lineRule="auto"/>
      </w:pPr>
      <w:r>
        <w:rPr>
          <w:rFonts w:hint="eastAsia"/>
        </w:rPr>
        <w:t>右侧卷积网络产生特征向量</w:t>
      </w:r>
      <w:r>
        <w:rPr>
          <w:rFonts w:hint="eastAsia"/>
        </w:rPr>
        <w:t>I</w:t>
      </w:r>
      <w:r>
        <w:t>,I</w:t>
      </w:r>
      <w:r>
        <w:rPr>
          <w:rFonts w:hint="eastAsia"/>
        </w:rPr>
        <w:t>，</w:t>
      </w:r>
      <w:r>
        <w:rPr>
          <w:rFonts w:hint="eastAsia"/>
        </w:rPr>
        <w:t>RNN</w:t>
      </w:r>
      <w:r>
        <w:rPr>
          <w:rFonts w:hint="eastAsia"/>
        </w:rPr>
        <w:t>输出与上一个单词的词嵌入向量一起并入到</w:t>
      </w:r>
      <w:proofErr w:type="spellStart"/>
      <w:r>
        <w:rPr>
          <w:rFonts w:hint="eastAsia"/>
        </w:rPr>
        <w:t>m</w:t>
      </w:r>
      <w:r>
        <w:t>ultimodel</w:t>
      </w:r>
      <w:proofErr w:type="spellEnd"/>
      <w:r>
        <w:rPr>
          <w:rFonts w:hint="eastAsia"/>
        </w:rPr>
        <w:t>中，再做加权处理，再激活后输出，形成概率矩阵输出当前时刻应该输出的单词</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04B44" w:rsidRPr="00E700B5" w14:paraId="7F5E3D64" w14:textId="77777777" w:rsidTr="00605BF7">
        <w:trPr>
          <w:cantSplit/>
          <w:jc w:val="center"/>
        </w:trPr>
        <w:tc>
          <w:tcPr>
            <w:tcW w:w="7712" w:type="dxa"/>
            <w:shd w:val="clear" w:color="auto" w:fill="auto"/>
          </w:tcPr>
          <w:p w14:paraId="0E33C430" w14:textId="77777777" w:rsidR="00704B44" w:rsidRPr="00082AE6" w:rsidRDefault="00704B44" w:rsidP="00605BF7">
            <w:pPr>
              <w:pStyle w:val="af1"/>
            </w:pPr>
            <w:r w:rsidRPr="00A40F4D">
              <w:rPr>
                <w:position w:val="-14"/>
              </w:rPr>
              <w:object w:dxaOrig="3200" w:dyaOrig="400" w14:anchorId="7548FB6C">
                <v:shape id="_x0000_i1026" type="#_x0000_t75" style="width:159.8pt;height:19.65pt" o:ole="">
                  <v:imagedata r:id="rId13" o:title=""/>
                </v:shape>
                <o:OLEObject Type="Embed" ProgID="Equation.DSMT4" ShapeID="_x0000_i1026" DrawAspect="Content" ObjectID="_1590129356" r:id="rId14"/>
              </w:object>
            </w:r>
          </w:p>
        </w:tc>
        <w:tc>
          <w:tcPr>
            <w:tcW w:w="680" w:type="dxa"/>
            <w:shd w:val="clear" w:color="auto" w:fill="auto"/>
            <w:vAlign w:val="center"/>
          </w:tcPr>
          <w:p w14:paraId="72FA1756" w14:textId="77777777" w:rsidR="00704B44" w:rsidRPr="00E700B5" w:rsidRDefault="00704B44" w:rsidP="00605BF7">
            <w:pPr>
              <w:pStyle w:val="af1"/>
              <w:jc w:val="both"/>
            </w:pPr>
            <w:r>
              <w:t>2</w:t>
            </w:r>
          </w:p>
        </w:tc>
      </w:tr>
    </w:tbl>
    <w:p w14:paraId="5D662EF8" w14:textId="532540D8" w:rsidR="00704B44" w:rsidRDefault="00704B44" w:rsidP="00704B44">
      <w:pPr>
        <w:pStyle w:val="a2"/>
        <w:spacing w:line="240" w:lineRule="auto"/>
      </w:pPr>
      <w:r>
        <w:rPr>
          <w:rFonts w:hint="eastAsia"/>
        </w:rPr>
        <w:t>代价函数是似然函数，</w:t>
      </w:r>
      <w:r w:rsidR="00071AE5">
        <w:rPr>
          <w:rFonts w:hint="eastAsia"/>
        </w:rPr>
        <w:t>是当前图像向量下输出的各单词的概率与实际的该输出单词的交叉熵，这里</w:t>
      </w:r>
      <w:commentRangeStart w:id="3"/>
      <w:r w:rsidR="00071AE5" w:rsidRPr="00071AE5">
        <w:rPr>
          <w:rFonts w:hint="eastAsia"/>
          <w:highlight w:val="yellow"/>
        </w:rPr>
        <w:t>每个时刻，图像特征都参与了计算，这里是一个问题</w:t>
      </w:r>
      <w:commentRangeEnd w:id="3"/>
      <w:r w:rsidR="00071AE5">
        <w:rPr>
          <w:rStyle w:val="afe"/>
        </w:rPr>
        <w:commentReference w:id="3"/>
      </w:r>
      <w:r w:rsidR="00071AE5">
        <w:rPr>
          <w:rFonts w:hint="eastAsia"/>
        </w:rPr>
        <w:t>。</w:t>
      </w:r>
    </w:p>
    <w:p w14:paraId="57357C34" w14:textId="407F842A" w:rsidR="005F726B" w:rsidRDefault="005F726B" w:rsidP="00704B44">
      <w:pPr>
        <w:pStyle w:val="a2"/>
        <w:spacing w:line="240" w:lineRule="auto"/>
      </w:pPr>
      <w:r>
        <w:lastRenderedPageBreak/>
        <w:t>NIC</w:t>
      </w:r>
      <w:r>
        <w:t>模型</w:t>
      </w:r>
    </w:p>
    <w:p w14:paraId="126E024E" w14:textId="4B921488" w:rsidR="005F726B" w:rsidRDefault="005F726B" w:rsidP="00704B44">
      <w:pPr>
        <w:pStyle w:val="a2"/>
        <w:spacing w:line="240" w:lineRule="auto"/>
      </w:pPr>
      <w:r>
        <w:rPr>
          <w:rFonts w:hint="eastAsia"/>
        </w:rPr>
        <w:t>相对于</w:t>
      </w:r>
      <w:r>
        <w:rPr>
          <w:rFonts w:hint="eastAsia"/>
        </w:rPr>
        <w:t>m</w:t>
      </w:r>
      <w:r>
        <w:t>-RNN</w:t>
      </w:r>
    </w:p>
    <w:p w14:paraId="277D532B" w14:textId="3E2A93B3" w:rsidR="005F726B" w:rsidRDefault="005F726B" w:rsidP="00704B44">
      <w:pPr>
        <w:pStyle w:val="a2"/>
        <w:spacing w:line="240" w:lineRule="auto"/>
      </w:pPr>
      <w:r>
        <w:rPr>
          <w:rFonts w:hint="eastAsia"/>
        </w:rPr>
        <w:t>1</w:t>
      </w:r>
      <w:r>
        <w:rPr>
          <w:rFonts w:hint="eastAsia"/>
        </w:rPr>
        <w:t>这里使用了</w:t>
      </w:r>
      <w:r>
        <w:rPr>
          <w:rFonts w:hint="eastAsia"/>
        </w:rPr>
        <w:t>LSTM</w:t>
      </w:r>
    </w:p>
    <w:p w14:paraId="05248016" w14:textId="02712242" w:rsidR="005F726B" w:rsidRDefault="005F726B" w:rsidP="00704B44">
      <w:pPr>
        <w:pStyle w:val="a2"/>
        <w:spacing w:line="240" w:lineRule="auto"/>
      </w:pPr>
      <w:r>
        <w:rPr>
          <w:rFonts w:hint="eastAsia"/>
        </w:rPr>
        <w:t>2</w:t>
      </w:r>
      <w:r>
        <w:rPr>
          <w:rFonts w:hint="eastAsia"/>
        </w:rPr>
        <w:t>使用了效果更好的卷积网络</w:t>
      </w:r>
    </w:p>
    <w:p w14:paraId="76FE1DE4" w14:textId="493BE47D" w:rsidR="005F726B" w:rsidRDefault="005F726B" w:rsidP="00704B44">
      <w:pPr>
        <w:pStyle w:val="a2"/>
        <w:spacing w:line="240" w:lineRule="auto"/>
      </w:pPr>
      <w:r>
        <w:rPr>
          <w:rFonts w:hint="eastAsia"/>
        </w:rPr>
        <w:t>3CNN</w:t>
      </w:r>
      <w:r>
        <w:rPr>
          <w:rFonts w:hint="eastAsia"/>
        </w:rPr>
        <w:t>提取特征只输入一次。</w:t>
      </w:r>
    </w:p>
    <w:p w14:paraId="19B97731" w14:textId="718076DD" w:rsidR="005F726B" w:rsidRDefault="005F726B" w:rsidP="00704B44">
      <w:pPr>
        <w:pStyle w:val="a2"/>
        <w:spacing w:line="240" w:lineRule="auto"/>
      </w:pPr>
      <w:r>
        <w:rPr>
          <w:rFonts w:hint="eastAsia"/>
        </w:rPr>
        <w:t>这里还认为</w:t>
      </w:r>
      <w:r w:rsidRPr="005F726B">
        <w:rPr>
          <w:rFonts w:hint="eastAsia"/>
          <w:highlight w:val="yellow"/>
        </w:rPr>
        <w:t>目前的评价指标难以客观地对模型的</w:t>
      </w:r>
      <w:r w:rsidRPr="005F726B">
        <w:rPr>
          <w:rFonts w:hint="eastAsia"/>
          <w:highlight w:val="yellow"/>
        </w:rPr>
        <w:t>caption</w:t>
      </w:r>
      <w:r w:rsidRPr="005F726B">
        <w:rPr>
          <w:rFonts w:hint="eastAsia"/>
          <w:highlight w:val="yellow"/>
        </w:rPr>
        <w:t>做评价</w:t>
      </w:r>
      <w:r>
        <w:rPr>
          <w:rFonts w:hint="eastAsia"/>
        </w:rPr>
        <w:t>，</w:t>
      </w:r>
      <w:r w:rsidRPr="005F726B">
        <w:rPr>
          <w:rFonts w:hint="eastAsia"/>
        </w:rPr>
        <w:t>我们从实践经验上证实如果在每一个时间点都输入图像数据，将会导致较差的结果。网络可能会放大图像数据中的噪音，并且更容易过拟合</w:t>
      </w:r>
      <w:r>
        <w:rPr>
          <w:rFonts w:hint="eastAsia"/>
        </w:rPr>
        <w:t>这里来引出了每个时刻都应该关注图像的不同区域，即注意力模型。</w:t>
      </w:r>
    </w:p>
    <w:p w14:paraId="685CF032" w14:textId="74F2944B" w:rsidR="00424558" w:rsidRDefault="00424558" w:rsidP="00704B44">
      <w:pPr>
        <w:pStyle w:val="a2"/>
        <w:spacing w:line="240" w:lineRule="auto"/>
      </w:pPr>
      <w:r>
        <w:t>Attention</w:t>
      </w:r>
      <w:r>
        <w:rPr>
          <w:rFonts w:hint="eastAsia"/>
        </w:rPr>
        <w:t>机制</w:t>
      </w:r>
    </w:p>
    <w:p w14:paraId="192FE654" w14:textId="5A349F69" w:rsidR="007C3FE6" w:rsidRDefault="007C3FE6" w:rsidP="00704B44">
      <w:pPr>
        <w:pStyle w:val="a2"/>
        <w:spacing w:line="240" w:lineRule="auto"/>
      </w:pPr>
      <w:r w:rsidRPr="007C3FE6">
        <w:rPr>
          <w:highlight w:val="yellow"/>
        </w:rPr>
        <w:t>Show, Attend and Tell: Neural Image Caption Generation with Visual Attention</w:t>
      </w:r>
    </w:p>
    <w:p w14:paraId="0CE36BDB" w14:textId="65007B21" w:rsidR="00424558" w:rsidRDefault="00424558" w:rsidP="00704B44">
      <w:pPr>
        <w:pStyle w:val="a2"/>
        <w:spacing w:line="240" w:lineRule="auto"/>
      </w:pPr>
      <w:r>
        <w:rPr>
          <w:rFonts w:hint="eastAsia"/>
        </w:rPr>
        <w:t>这里介绍</w:t>
      </w:r>
      <w:r>
        <w:rPr>
          <w:rFonts w:hint="eastAsia"/>
        </w:rPr>
        <w:t>attention</w:t>
      </w:r>
      <w:r>
        <w:rPr>
          <w:rFonts w:hint="eastAsia"/>
        </w:rPr>
        <w:t>就是考虑不同时刻的情况下，神经网络应该关注的区域，</w:t>
      </w:r>
      <w:r>
        <w:rPr>
          <w:rFonts w:hint="eastAsia"/>
        </w:rPr>
        <w:t>encoder</w:t>
      </w:r>
      <w:r>
        <w:rPr>
          <w:rFonts w:hint="eastAsia"/>
        </w:rPr>
        <w:t>部分不变，</w:t>
      </w:r>
      <w:r>
        <w:rPr>
          <w:rFonts w:hint="eastAsia"/>
        </w:rPr>
        <w:t>decoder</w:t>
      </w:r>
      <w:r>
        <w:rPr>
          <w:rFonts w:hint="eastAsia"/>
        </w:rPr>
        <w:t>加入</w:t>
      </w:r>
      <w:commentRangeStart w:id="4"/>
      <w:r w:rsidRPr="007C3FE6">
        <w:rPr>
          <w:rFonts w:hint="eastAsia"/>
          <w:highlight w:val="yellow"/>
        </w:rPr>
        <w:t>注意力机制</w:t>
      </w:r>
      <w:commentRangeEnd w:id="4"/>
      <w:r w:rsidR="007C3FE6">
        <w:rPr>
          <w:rStyle w:val="afe"/>
        </w:rPr>
        <w:commentReference w:id="4"/>
      </w:r>
      <w:r>
        <w:rPr>
          <w:rFonts w:hint="eastAsia"/>
        </w:rPr>
        <w:t>，即对不同时刻，不同区域设置一个权值，然后学习这个权值，公式如下。</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424558" w:rsidRPr="00E700B5" w14:paraId="3A487CDF" w14:textId="77777777" w:rsidTr="00605BF7">
        <w:trPr>
          <w:cantSplit/>
          <w:jc w:val="center"/>
        </w:trPr>
        <w:tc>
          <w:tcPr>
            <w:tcW w:w="7712" w:type="dxa"/>
            <w:shd w:val="clear" w:color="auto" w:fill="auto"/>
          </w:tcPr>
          <w:p w14:paraId="57D48EF7" w14:textId="28045032" w:rsidR="00424558" w:rsidRPr="00082AE6" w:rsidRDefault="007C3FE6" w:rsidP="00605BF7">
            <w:pPr>
              <w:pStyle w:val="af1"/>
            </w:pPr>
            <w:r w:rsidRPr="00424558">
              <w:rPr>
                <w:position w:val="-28"/>
              </w:rPr>
              <w:object w:dxaOrig="1219" w:dyaOrig="680" w14:anchorId="3E016D8D">
                <v:shape id="_x0000_i1027" type="#_x0000_t75" style="width:60.55pt;height:33.8pt" o:ole="">
                  <v:imagedata r:id="rId18" o:title=""/>
                </v:shape>
                <o:OLEObject Type="Embed" ProgID="Equation.DSMT4" ShapeID="_x0000_i1027" DrawAspect="Content" ObjectID="_1590129357" r:id="rId19"/>
              </w:object>
            </w:r>
          </w:p>
        </w:tc>
        <w:tc>
          <w:tcPr>
            <w:tcW w:w="680" w:type="dxa"/>
            <w:shd w:val="clear" w:color="auto" w:fill="auto"/>
            <w:vAlign w:val="center"/>
          </w:tcPr>
          <w:p w14:paraId="107D8448" w14:textId="46DBBDC4" w:rsidR="00424558" w:rsidRPr="00E700B5" w:rsidRDefault="007C3FE6" w:rsidP="00605BF7">
            <w:pPr>
              <w:pStyle w:val="af1"/>
              <w:jc w:val="both"/>
            </w:pPr>
            <w:r>
              <w:rPr>
                <w:rFonts w:hint="eastAsia"/>
              </w:rPr>
              <w:t>3</w:t>
            </w:r>
          </w:p>
        </w:tc>
      </w:tr>
      <w:tr w:rsidR="00424558" w:rsidRPr="00E700B5" w14:paraId="4FE753F2" w14:textId="77777777" w:rsidTr="00605BF7">
        <w:trPr>
          <w:cantSplit/>
          <w:jc w:val="center"/>
        </w:trPr>
        <w:tc>
          <w:tcPr>
            <w:tcW w:w="7712" w:type="dxa"/>
            <w:shd w:val="clear" w:color="auto" w:fill="auto"/>
          </w:tcPr>
          <w:p w14:paraId="419B022E" w14:textId="6B4B2F1B" w:rsidR="00424558" w:rsidRPr="00A40F4D" w:rsidRDefault="007C3FE6" w:rsidP="00605BF7">
            <w:pPr>
              <w:pStyle w:val="af1"/>
            </w:pPr>
            <w:r w:rsidRPr="007C3FE6">
              <w:rPr>
                <w:position w:val="-38"/>
              </w:rPr>
              <w:object w:dxaOrig="1880" w:dyaOrig="800" w14:anchorId="3047A08C">
                <v:shape id="_x0000_i1028" type="#_x0000_t75" style="width:93.8pt;height:39.8pt" o:ole="">
                  <v:imagedata r:id="rId20" o:title=""/>
                </v:shape>
                <o:OLEObject Type="Embed" ProgID="Equation.DSMT4" ShapeID="_x0000_i1028" DrawAspect="Content" ObjectID="_1590129358" r:id="rId21"/>
              </w:object>
            </w:r>
          </w:p>
        </w:tc>
        <w:tc>
          <w:tcPr>
            <w:tcW w:w="680" w:type="dxa"/>
            <w:shd w:val="clear" w:color="auto" w:fill="auto"/>
            <w:vAlign w:val="center"/>
          </w:tcPr>
          <w:p w14:paraId="72AF734D" w14:textId="770BF572" w:rsidR="00424558" w:rsidRDefault="007C3FE6" w:rsidP="00605BF7">
            <w:pPr>
              <w:pStyle w:val="af1"/>
              <w:jc w:val="both"/>
            </w:pPr>
            <w:r>
              <w:rPr>
                <w:rFonts w:hint="eastAsia"/>
              </w:rPr>
              <w:t>4</w:t>
            </w:r>
          </w:p>
        </w:tc>
      </w:tr>
      <w:tr w:rsidR="00424558" w:rsidRPr="00E700B5" w14:paraId="2309A6FD" w14:textId="77777777" w:rsidTr="00605BF7">
        <w:trPr>
          <w:cantSplit/>
          <w:jc w:val="center"/>
        </w:trPr>
        <w:tc>
          <w:tcPr>
            <w:tcW w:w="7712" w:type="dxa"/>
            <w:shd w:val="clear" w:color="auto" w:fill="auto"/>
          </w:tcPr>
          <w:p w14:paraId="1B3B9122" w14:textId="618B3C3E" w:rsidR="00424558" w:rsidRPr="00A40F4D" w:rsidRDefault="007C3FE6" w:rsidP="00605BF7">
            <w:pPr>
              <w:pStyle w:val="af1"/>
            </w:pPr>
            <w:r w:rsidRPr="007C3FE6">
              <w:rPr>
                <w:position w:val="-14"/>
              </w:rPr>
              <w:object w:dxaOrig="1579" w:dyaOrig="400" w14:anchorId="60D2D94C">
                <v:shape id="_x0000_i1029" type="#_x0000_t75" style="width:78.55pt;height:19.65pt" o:ole="">
                  <v:imagedata r:id="rId22" o:title=""/>
                </v:shape>
                <o:OLEObject Type="Embed" ProgID="Equation.DSMT4" ShapeID="_x0000_i1029" DrawAspect="Content" ObjectID="_1590129359" r:id="rId23"/>
              </w:object>
            </w:r>
          </w:p>
        </w:tc>
        <w:tc>
          <w:tcPr>
            <w:tcW w:w="680" w:type="dxa"/>
            <w:shd w:val="clear" w:color="auto" w:fill="auto"/>
            <w:vAlign w:val="center"/>
          </w:tcPr>
          <w:p w14:paraId="573B8FD4" w14:textId="20D4102D" w:rsidR="00424558" w:rsidRDefault="007C3FE6" w:rsidP="00605BF7">
            <w:pPr>
              <w:pStyle w:val="af1"/>
              <w:jc w:val="both"/>
            </w:pPr>
            <w:r>
              <w:rPr>
                <w:rFonts w:hint="eastAsia"/>
              </w:rPr>
              <w:t>5</w:t>
            </w:r>
          </w:p>
        </w:tc>
      </w:tr>
    </w:tbl>
    <w:p w14:paraId="1A691DD3" w14:textId="1FF09305" w:rsidR="00424558" w:rsidRDefault="007C3FE6" w:rsidP="00704B44">
      <w:pPr>
        <w:pStyle w:val="a2"/>
        <w:spacing w:line="240" w:lineRule="auto"/>
      </w:pPr>
      <w:r>
        <w:rPr>
          <w:rFonts w:hint="eastAsia"/>
        </w:rPr>
        <w:t>这里考虑每个通道的权重相同，即</w:t>
      </w:r>
      <w:r w:rsidRPr="007C3FE6">
        <w:rPr>
          <w:rFonts w:hint="eastAsia"/>
          <w:highlight w:val="yellow"/>
        </w:rPr>
        <w:t>空间</w:t>
      </w:r>
      <w:proofErr w:type="spellStart"/>
      <w:r w:rsidRPr="007C3FE6">
        <w:rPr>
          <w:rFonts w:hint="eastAsia"/>
          <w:highlight w:val="yellow"/>
        </w:rPr>
        <w:t>attetion</w:t>
      </w:r>
      <w:proofErr w:type="spellEnd"/>
      <w:r>
        <w:rPr>
          <w:rFonts w:hint="eastAsia"/>
        </w:rPr>
        <w:t>，同时也有论文考虑这方面。</w:t>
      </w:r>
    </w:p>
    <w:p w14:paraId="6B44EF1F" w14:textId="565A8630" w:rsidR="007C3FE6" w:rsidRDefault="007C3FE6" w:rsidP="00704B44">
      <w:pPr>
        <w:pStyle w:val="a2"/>
        <w:spacing w:line="240" w:lineRule="auto"/>
        <w:rPr>
          <w:highlight w:val="yellow"/>
        </w:rPr>
      </w:pPr>
      <w:r w:rsidRPr="007C3FE6">
        <w:rPr>
          <w:highlight w:val="yellow"/>
        </w:rPr>
        <w:t>SCA-CNN: Spatial and Channel-wise Attention in Convolutional Networks for Image Captioning</w:t>
      </w:r>
    </w:p>
    <w:p w14:paraId="69DAB7A0" w14:textId="2658D482" w:rsidR="0056688B" w:rsidRDefault="0056688B" w:rsidP="00704B44">
      <w:pPr>
        <w:pStyle w:val="a2"/>
        <w:spacing w:line="240" w:lineRule="auto"/>
        <w:rPr>
          <w:highlight w:val="yellow"/>
        </w:rPr>
      </w:pPr>
      <w:r w:rsidRPr="0056688B">
        <w:t>Adaptive Attention</w:t>
      </w:r>
    </w:p>
    <w:p w14:paraId="083F52E2" w14:textId="05A9AE7F" w:rsidR="0056688B" w:rsidRDefault="0056688B" w:rsidP="00704B44">
      <w:pPr>
        <w:pStyle w:val="a2"/>
        <w:spacing w:line="240" w:lineRule="auto"/>
      </w:pPr>
      <w:r>
        <w:rPr>
          <w:rFonts w:hint="eastAsia"/>
        </w:rPr>
        <w:t>这里考虑一些单词实际上与图片没什么关系，可以直接通过文本信息推出，这里就设置了一个过滤器来过滤该时刻是否要用到图片信息来预测产生的词语</w:t>
      </w:r>
      <w:r w:rsidR="00F73569">
        <w:rPr>
          <w:rFonts w:hint="eastAsia"/>
        </w:rPr>
        <w:t>，具体架构如图所示。</w:t>
      </w:r>
    </w:p>
    <w:p w14:paraId="5997EB2B" w14:textId="71DF48A7" w:rsidR="009A2037" w:rsidRDefault="009A2037" w:rsidP="00704B44">
      <w:pPr>
        <w:pStyle w:val="a2"/>
        <w:spacing w:line="240" w:lineRule="auto"/>
      </w:pPr>
      <w:r>
        <w:rPr>
          <w:noProof/>
        </w:rPr>
        <w:drawing>
          <wp:inline distT="0" distB="0" distL="0" distR="0" wp14:anchorId="256CD574" wp14:editId="6382C885">
            <wp:extent cx="5006340" cy="20421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6340" cy="2042160"/>
                    </a:xfrm>
                    <a:prstGeom prst="rect">
                      <a:avLst/>
                    </a:prstGeom>
                  </pic:spPr>
                </pic:pic>
              </a:graphicData>
            </a:graphic>
          </wp:inline>
        </w:drawing>
      </w:r>
    </w:p>
    <w:p w14:paraId="1DF32342" w14:textId="695E049B" w:rsidR="009A2037" w:rsidRDefault="009A2037" w:rsidP="009A2037">
      <w:pPr>
        <w:pStyle w:val="af0"/>
      </w:pPr>
      <w:r>
        <w:rPr>
          <w:rFonts w:hint="eastAsia"/>
        </w:rPr>
        <w:t>图</w:t>
      </w:r>
      <w:r>
        <w:rPr>
          <w:rFonts w:hint="eastAsia"/>
        </w:rPr>
        <w:t xml:space="preserve"> soft</w:t>
      </w:r>
      <w:r>
        <w:rPr>
          <w:rFonts w:hint="eastAsia"/>
        </w:rPr>
        <w:t>注意力模型的改进</w:t>
      </w:r>
    </w:p>
    <w:p w14:paraId="56E39F60" w14:textId="5166F820" w:rsidR="009A2037" w:rsidRDefault="009A2037" w:rsidP="009A2037">
      <w:pPr>
        <w:pStyle w:val="a2"/>
        <w:rPr>
          <w:highlight w:val="yellow"/>
        </w:rPr>
      </w:pPr>
      <w:r>
        <w:rPr>
          <w:rFonts w:hint="eastAsia"/>
        </w:rPr>
        <w:t>理解：</w:t>
      </w:r>
      <w:commentRangeStart w:id="5"/>
      <w:r w:rsidRPr="00972A58">
        <w:rPr>
          <w:rFonts w:hint="eastAsia"/>
          <w:highlight w:val="yellow"/>
        </w:rPr>
        <w:t>这里</w:t>
      </w:r>
      <w:r w:rsidRPr="00972A58">
        <w:rPr>
          <w:rFonts w:hint="eastAsia"/>
          <w:highlight w:val="yellow"/>
        </w:rPr>
        <w:t>LSTM</w:t>
      </w:r>
      <w:r w:rsidRPr="00972A58">
        <w:rPr>
          <w:rFonts w:hint="eastAsia"/>
          <w:highlight w:val="yellow"/>
        </w:rPr>
        <w:t>用来保存历史信息，</w:t>
      </w:r>
      <w:r w:rsidRPr="00972A58">
        <w:rPr>
          <w:rFonts w:hint="eastAsia"/>
          <w:highlight w:val="yellow"/>
        </w:rPr>
        <w:t>x</w:t>
      </w:r>
      <w:r w:rsidRPr="00972A58">
        <w:rPr>
          <w:rFonts w:hint="eastAsia"/>
          <w:highlight w:val="yellow"/>
        </w:rPr>
        <w:t>是这一时刻的输入，</w:t>
      </w:r>
      <w:r w:rsidRPr="00972A58">
        <w:rPr>
          <w:rFonts w:hint="eastAsia"/>
          <w:highlight w:val="yellow"/>
        </w:rPr>
        <w:t>h</w:t>
      </w:r>
      <w:r w:rsidRPr="00972A58">
        <w:rPr>
          <w:rFonts w:hint="eastAsia"/>
          <w:highlight w:val="yellow"/>
        </w:rPr>
        <w:t>（</w:t>
      </w:r>
      <w:r w:rsidRPr="00972A58">
        <w:rPr>
          <w:rFonts w:hint="eastAsia"/>
          <w:highlight w:val="yellow"/>
        </w:rPr>
        <w:t>t-1</w:t>
      </w:r>
      <w:r w:rsidRPr="00972A58">
        <w:rPr>
          <w:rFonts w:hint="eastAsia"/>
          <w:highlight w:val="yellow"/>
        </w:rPr>
        <w:t>）是上一时刻的历史信息，原本的注意力机制，是使用</w:t>
      </w:r>
      <w:r w:rsidRPr="00972A58">
        <w:rPr>
          <w:rFonts w:hint="eastAsia"/>
          <w:highlight w:val="yellow"/>
        </w:rPr>
        <w:t>h</w:t>
      </w:r>
      <w:r w:rsidRPr="00972A58">
        <w:rPr>
          <w:rFonts w:hint="eastAsia"/>
          <w:highlight w:val="yellow"/>
        </w:rPr>
        <w:t>（</w:t>
      </w:r>
      <w:r w:rsidRPr="00972A58">
        <w:rPr>
          <w:rFonts w:hint="eastAsia"/>
          <w:highlight w:val="yellow"/>
        </w:rPr>
        <w:t>t-1</w:t>
      </w:r>
      <w:r w:rsidRPr="00972A58">
        <w:rPr>
          <w:rFonts w:hint="eastAsia"/>
          <w:highlight w:val="yellow"/>
        </w:rPr>
        <w:t>）也就是上一时刻的隐藏</w:t>
      </w:r>
      <w:proofErr w:type="gramStart"/>
      <w:r w:rsidRPr="00972A58">
        <w:rPr>
          <w:rFonts w:hint="eastAsia"/>
          <w:highlight w:val="yellow"/>
        </w:rPr>
        <w:t>层状态</w:t>
      </w:r>
      <w:proofErr w:type="gramEnd"/>
      <w:r w:rsidRPr="00972A58">
        <w:rPr>
          <w:rFonts w:hint="eastAsia"/>
          <w:highlight w:val="yellow"/>
        </w:rPr>
        <w:t>和</w:t>
      </w:r>
      <w:r w:rsidR="00972A58" w:rsidRPr="00972A58">
        <w:rPr>
          <w:rFonts w:hint="eastAsia"/>
          <w:highlight w:val="yellow"/>
        </w:rPr>
        <w:t>当前的视觉信息输入进行注意力判断，现在以当前隐藏</w:t>
      </w:r>
      <w:proofErr w:type="gramStart"/>
      <w:r w:rsidR="00972A58" w:rsidRPr="00972A58">
        <w:rPr>
          <w:rFonts w:hint="eastAsia"/>
          <w:highlight w:val="yellow"/>
        </w:rPr>
        <w:t>层状</w:t>
      </w:r>
      <w:proofErr w:type="gramEnd"/>
      <w:r w:rsidR="00972A58" w:rsidRPr="00972A58">
        <w:rPr>
          <w:rFonts w:hint="eastAsia"/>
          <w:highlight w:val="yellow"/>
        </w:rPr>
        <w:t>态和视觉信息，进行注意力判断，直接判断这两个信息的重要性，分配哪一个信息更重要，注意力信息不</w:t>
      </w:r>
      <w:r w:rsidR="007431B5">
        <w:rPr>
          <w:rFonts w:hint="eastAsia"/>
          <w:highlight w:val="yellow"/>
        </w:rPr>
        <w:t>再</w:t>
      </w:r>
      <w:r w:rsidR="00972A58" w:rsidRPr="00972A58">
        <w:rPr>
          <w:rFonts w:hint="eastAsia"/>
          <w:highlight w:val="yellow"/>
        </w:rPr>
        <w:t>影响</w:t>
      </w:r>
      <w:r w:rsidR="00972A58" w:rsidRPr="00972A58">
        <w:rPr>
          <w:rFonts w:hint="eastAsia"/>
          <w:highlight w:val="yellow"/>
        </w:rPr>
        <w:t>LSTM</w:t>
      </w:r>
      <w:r w:rsidR="00972A58" w:rsidRPr="00972A58">
        <w:rPr>
          <w:rFonts w:hint="eastAsia"/>
          <w:highlight w:val="yellow"/>
        </w:rPr>
        <w:t>隐藏层状态。</w:t>
      </w:r>
      <w:commentRangeEnd w:id="5"/>
      <w:r w:rsidR="00972A58">
        <w:rPr>
          <w:rStyle w:val="afe"/>
        </w:rPr>
        <w:commentReference w:id="5"/>
      </w:r>
    </w:p>
    <w:p w14:paraId="7649BA8A" w14:textId="4692C1A7" w:rsidR="007431B5" w:rsidRDefault="007431B5" w:rsidP="009A2037">
      <w:pPr>
        <w:pStyle w:val="a2"/>
      </w:pPr>
      <w:r w:rsidRPr="007431B5">
        <w:lastRenderedPageBreak/>
        <w:t xml:space="preserve">What Value Do Explicit </w:t>
      </w:r>
      <w:proofErr w:type="gramStart"/>
      <w:r w:rsidRPr="007431B5">
        <w:t>High Level</w:t>
      </w:r>
      <w:proofErr w:type="gramEnd"/>
      <w:r w:rsidRPr="007431B5">
        <w:t xml:space="preserve"> Concepts Have in Vision to Language Problems?</w:t>
      </w:r>
    </w:p>
    <w:p w14:paraId="071BF113" w14:textId="55998530" w:rsidR="007431B5" w:rsidRDefault="007431B5" w:rsidP="009A2037">
      <w:pPr>
        <w:pStyle w:val="a2"/>
      </w:pPr>
      <w:r>
        <w:rPr>
          <w:rFonts w:hint="eastAsia"/>
        </w:rPr>
        <w:t>这篇文章以在</w:t>
      </w:r>
      <w:r w:rsidRPr="0056538A">
        <w:rPr>
          <w:rFonts w:hint="eastAsia"/>
          <w:highlight w:val="yellow"/>
        </w:rPr>
        <w:t>图像的语义信息表达部分</w:t>
      </w:r>
      <w:r>
        <w:rPr>
          <w:rFonts w:hint="eastAsia"/>
        </w:rPr>
        <w:t>作为研究点，以</w:t>
      </w:r>
      <w:r>
        <w:rPr>
          <w:rFonts w:hint="eastAsia"/>
        </w:rPr>
        <w:t>ImageNet</w:t>
      </w:r>
      <w:r>
        <w:rPr>
          <w:rFonts w:hint="eastAsia"/>
        </w:rPr>
        <w:t>的但标签模型作为</w:t>
      </w:r>
      <w:r w:rsidR="0056538A">
        <w:rPr>
          <w:rFonts w:hint="eastAsia"/>
        </w:rPr>
        <w:t>与训练模型，到</w:t>
      </w:r>
      <w:r w:rsidR="0056538A">
        <w:rPr>
          <w:rFonts w:hint="eastAsia"/>
        </w:rPr>
        <w:t>MS</w:t>
      </w:r>
      <w:r w:rsidR="0056538A">
        <w:t xml:space="preserve"> </w:t>
      </w:r>
      <w:r w:rsidR="0056538A">
        <w:rPr>
          <w:rFonts w:hint="eastAsia"/>
        </w:rPr>
        <w:t>COCO</w:t>
      </w:r>
      <w:r w:rsidR="0056538A">
        <w:rPr>
          <w:rFonts w:hint="eastAsia"/>
        </w:rPr>
        <w:t>上进行多标签任务的</w:t>
      </w:r>
      <w:proofErr w:type="spellStart"/>
      <w:r w:rsidR="0056538A">
        <w:rPr>
          <w:rFonts w:hint="eastAsia"/>
        </w:rPr>
        <w:t>fine</w:t>
      </w:r>
      <w:r w:rsidR="0056538A">
        <w:t>_tune</w:t>
      </w:r>
      <w:proofErr w:type="spellEnd"/>
      <w:r w:rsidR="0056538A">
        <w:t>,</w:t>
      </w:r>
      <w:r w:rsidR="0056538A">
        <w:rPr>
          <w:rFonts w:hint="eastAsia"/>
        </w:rPr>
        <w:t>然后进行迁移学习提取图像的语义特征，这里再次强调了</w:t>
      </w:r>
      <w:commentRangeStart w:id="6"/>
      <w:r w:rsidR="0056538A" w:rsidRPr="0056538A">
        <w:rPr>
          <w:rFonts w:hint="eastAsia"/>
          <w:highlight w:val="yellow"/>
        </w:rPr>
        <w:t>评价指标的不足</w:t>
      </w:r>
      <w:commentRangeEnd w:id="6"/>
      <w:r w:rsidR="00DA7FF8">
        <w:rPr>
          <w:rStyle w:val="afe"/>
        </w:rPr>
        <w:commentReference w:id="6"/>
      </w:r>
      <w:bookmarkStart w:id="7" w:name="_GoBack"/>
      <w:bookmarkEnd w:id="7"/>
      <w:r w:rsidR="0056538A">
        <w:rPr>
          <w:rFonts w:hint="eastAsia"/>
        </w:rPr>
        <w:t>。</w:t>
      </w:r>
    </w:p>
    <w:p w14:paraId="18A27462" w14:textId="223A1873" w:rsidR="0056538A" w:rsidRPr="007431B5" w:rsidRDefault="0056538A" w:rsidP="0056538A">
      <w:pPr>
        <w:pStyle w:val="a2"/>
        <w:spacing w:line="240" w:lineRule="auto"/>
      </w:pPr>
      <w:r>
        <w:rPr>
          <w:noProof/>
        </w:rPr>
        <w:drawing>
          <wp:inline distT="0" distB="0" distL="0" distR="0" wp14:anchorId="29C8A562" wp14:editId="735AF989">
            <wp:extent cx="5278120" cy="2517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2517140"/>
                    </a:xfrm>
                    <a:prstGeom prst="rect">
                      <a:avLst/>
                    </a:prstGeom>
                  </pic:spPr>
                </pic:pic>
              </a:graphicData>
            </a:graphic>
          </wp:inline>
        </w:drawing>
      </w:r>
    </w:p>
    <w:sectPr w:rsidR="0056538A" w:rsidRPr="007431B5" w:rsidSect="001A5E34">
      <w:headerReference w:type="even" r:id="rId26"/>
      <w:headerReference w:type="default" r:id="rId27"/>
      <w:headerReference w:type="first" r:id="rId28"/>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6-07T11:06:00Z" w:initials="mz">
    <w:p w14:paraId="19E16D20" w14:textId="77777777" w:rsidR="00071AE5" w:rsidRDefault="00071AE5">
      <w:pPr>
        <w:pStyle w:val="aff"/>
      </w:pPr>
      <w:r>
        <w:rPr>
          <w:rStyle w:val="afe"/>
        </w:rPr>
        <w:annotationRef/>
      </w:r>
      <w:r>
        <w:t>感觉这里意味着人的语言一部分是来自于图像中，但更多的来自于人类在说话时形成的规则，有点意在图外的意思，这里要平衡关系。</w:t>
      </w:r>
    </w:p>
  </w:comment>
  <w:comment w:id="4" w:author="miao zhao" w:date="2018-06-07T11:41:00Z" w:initials="mz">
    <w:p w14:paraId="2D26B75A" w14:textId="2147F4A9" w:rsidR="007C3FE6" w:rsidRDefault="007C3FE6">
      <w:pPr>
        <w:pStyle w:val="aff"/>
      </w:pPr>
      <w:r>
        <w:rPr>
          <w:rStyle w:val="afe"/>
        </w:rPr>
        <w:annotationRef/>
      </w:r>
      <w:r>
        <w:rPr>
          <w:rFonts w:hint="eastAsia"/>
        </w:rPr>
        <w:t>感觉的引入思路就是语句的不同部分与图像的不同部分关联不同，进而引入一个权重层起到过滤作用，与卷积</w:t>
      </w:r>
      <w:proofErr w:type="gramStart"/>
      <w:r>
        <w:rPr>
          <w:rFonts w:hint="eastAsia"/>
        </w:rPr>
        <w:t>层体现</w:t>
      </w:r>
      <w:proofErr w:type="gramEnd"/>
      <w:r>
        <w:rPr>
          <w:rFonts w:hint="eastAsia"/>
        </w:rPr>
        <w:t>空间关系的情况类似。</w:t>
      </w:r>
    </w:p>
  </w:comment>
  <w:comment w:id="5" w:author="miao zhao" w:date="2018-06-07T14:55:00Z" w:initials="mz">
    <w:p w14:paraId="1A2B79C9" w14:textId="02CED54D" w:rsidR="00972A58" w:rsidRDefault="00972A58">
      <w:pPr>
        <w:pStyle w:val="aff"/>
      </w:pPr>
      <w:r>
        <w:rPr>
          <w:rStyle w:val="afe"/>
        </w:rPr>
        <w:annotationRef/>
      </w:r>
      <w:r>
        <w:rPr>
          <w:rFonts w:hint="eastAsia"/>
        </w:rPr>
        <w:t>这里减少了对</w:t>
      </w:r>
      <w:r>
        <w:rPr>
          <w:rFonts w:hint="eastAsia"/>
        </w:rPr>
        <w:t>LST</w:t>
      </w:r>
      <w:r>
        <w:t>M</w:t>
      </w:r>
      <w:r>
        <w:rPr>
          <w:rFonts w:hint="eastAsia"/>
        </w:rPr>
        <w:t>的注意力判断，是否有所不妥</w:t>
      </w:r>
    </w:p>
  </w:comment>
  <w:comment w:id="6" w:author="miao zhao" w:date="2018-06-10T09:49:00Z" w:initials="mz">
    <w:p w14:paraId="418591CD" w14:textId="43BA1A8E" w:rsidR="00DA7FF8" w:rsidRDefault="00DA7FF8">
      <w:pPr>
        <w:pStyle w:val="aff"/>
      </w:pPr>
      <w:r>
        <w:rPr>
          <w:rStyle w:val="afe"/>
        </w:rPr>
        <w:annotationRef/>
      </w:r>
      <w:r w:rsidRPr="0056538A">
        <w:rPr>
          <w:rFonts w:hint="eastAsia"/>
          <w:highlight w:val="yellow"/>
        </w:rPr>
        <w:t>能否为神经网络引入反思机制</w:t>
      </w:r>
      <w:r>
        <w:rPr>
          <w:rFonts w:hint="eastAsia"/>
          <w:highlight w:val="yellow"/>
        </w:rPr>
        <w:t>（利用类似图像重组和反卷积的特征（在神经网络里建一个存储池，试错与模型压缩）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16D20" w15:done="0"/>
  <w15:commentEx w15:paraId="2D26B75A" w15:done="0"/>
  <w15:commentEx w15:paraId="1A2B79C9" w15:done="0"/>
  <w15:commentEx w15:paraId="418591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16D20" w16cid:durableId="1EC39023"/>
  <w16cid:commentId w16cid:paraId="2D26B75A" w16cid:durableId="1EC3985C"/>
  <w16cid:commentId w16cid:paraId="1A2B79C9" w16cid:durableId="1EC3C5F4"/>
  <w16cid:commentId w16cid:paraId="418591CD" w16cid:durableId="1EC77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E8491" w14:textId="77777777" w:rsidR="00436D20" w:rsidRDefault="00436D20">
      <w:r>
        <w:separator/>
      </w:r>
    </w:p>
  </w:endnote>
  <w:endnote w:type="continuationSeparator" w:id="0">
    <w:p w14:paraId="1B9A505F" w14:textId="77777777" w:rsidR="00436D20" w:rsidRDefault="00436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66854" w14:textId="77777777" w:rsidR="00436D20" w:rsidRDefault="00436D20">
      <w:r>
        <w:separator/>
      </w:r>
    </w:p>
  </w:footnote>
  <w:footnote w:type="continuationSeparator" w:id="0">
    <w:p w14:paraId="3408E699" w14:textId="77777777" w:rsidR="00436D20" w:rsidRDefault="00436D20">
      <w:r>
        <w:continuationSeparator/>
      </w:r>
    </w:p>
  </w:footnote>
  <w:footnote w:id="1">
    <w:p w14:paraId="4E60CE34" w14:textId="77777777" w:rsidR="00EF53C0" w:rsidRDefault="00EF53C0"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43D8" w14:textId="77777777" w:rsidR="00EF53C0" w:rsidRDefault="00EF53C0"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452AA0B1" w14:textId="77777777" w:rsidR="00EF53C0" w:rsidRDefault="00EF53C0"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D5B88" w14:textId="77777777" w:rsidR="00EF53C0" w:rsidRDefault="00EF53C0"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sidR="006A28D0">
      <w:rPr>
        <w:rStyle w:val="a8"/>
        <w:noProof/>
      </w:rPr>
      <w:t>3</w:t>
    </w:r>
    <w:r>
      <w:rPr>
        <w:rStyle w:val="a8"/>
      </w:rPr>
      <w:fldChar w:fldCharType="end"/>
    </w:r>
  </w:p>
  <w:p w14:paraId="3F3D6F2F" w14:textId="77777777" w:rsidR="00EF53C0" w:rsidRDefault="00EF53C0" w:rsidP="00AB1431">
    <w:pPr>
      <w:pStyle w:val="a7"/>
      <w:ind w:firstLine="420"/>
    </w:pPr>
    <w:r>
      <w:fldChar w:fldCharType="begin"/>
    </w:r>
    <w:r>
      <w:instrText xml:space="preserve"> REF _Ref303779108 \h </w:instrText>
    </w:r>
    <w:r>
      <w:fldChar w:fldCharType="separate"/>
    </w:r>
    <w:proofErr w:type="gramStart"/>
    <w:r w:rsidR="00E64389">
      <w:rPr>
        <w:rFonts w:hint="eastAsia"/>
      </w:rPr>
      <w:t>博客理解</w:t>
    </w:r>
    <w:proofErr w:type="gram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4770" w14:textId="77777777" w:rsidR="00EF53C0" w:rsidRDefault="00EF53C0"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1AA6"/>
    <w:rsid w:val="000424E7"/>
    <w:rsid w:val="00043AA6"/>
    <w:rsid w:val="0004685A"/>
    <w:rsid w:val="00062E88"/>
    <w:rsid w:val="000633C9"/>
    <w:rsid w:val="000716E3"/>
    <w:rsid w:val="00071AE5"/>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2154"/>
    <w:rsid w:val="000D21E5"/>
    <w:rsid w:val="000D5900"/>
    <w:rsid w:val="000D70BD"/>
    <w:rsid w:val="000E0FF2"/>
    <w:rsid w:val="000E4C38"/>
    <w:rsid w:val="000E7221"/>
    <w:rsid w:val="000F4C35"/>
    <w:rsid w:val="00101604"/>
    <w:rsid w:val="00117C0D"/>
    <w:rsid w:val="001271C8"/>
    <w:rsid w:val="001314E2"/>
    <w:rsid w:val="0013228A"/>
    <w:rsid w:val="0013269E"/>
    <w:rsid w:val="001418C7"/>
    <w:rsid w:val="00143D12"/>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3A1C"/>
    <w:rsid w:val="002D64DF"/>
    <w:rsid w:val="002D6E4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63C28"/>
    <w:rsid w:val="00364491"/>
    <w:rsid w:val="00365753"/>
    <w:rsid w:val="00366791"/>
    <w:rsid w:val="003856D3"/>
    <w:rsid w:val="00392548"/>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24558"/>
    <w:rsid w:val="00430962"/>
    <w:rsid w:val="00436D20"/>
    <w:rsid w:val="00441A24"/>
    <w:rsid w:val="00445620"/>
    <w:rsid w:val="00447590"/>
    <w:rsid w:val="00451EAA"/>
    <w:rsid w:val="00455F8C"/>
    <w:rsid w:val="00456134"/>
    <w:rsid w:val="00456468"/>
    <w:rsid w:val="00457F23"/>
    <w:rsid w:val="00465943"/>
    <w:rsid w:val="004721F3"/>
    <w:rsid w:val="00477DCB"/>
    <w:rsid w:val="00481382"/>
    <w:rsid w:val="00485DDF"/>
    <w:rsid w:val="00493006"/>
    <w:rsid w:val="004A10A0"/>
    <w:rsid w:val="004A239F"/>
    <w:rsid w:val="004A405A"/>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6538A"/>
    <w:rsid w:val="0056688B"/>
    <w:rsid w:val="0057296E"/>
    <w:rsid w:val="0057372B"/>
    <w:rsid w:val="00583B22"/>
    <w:rsid w:val="00593F56"/>
    <w:rsid w:val="00596879"/>
    <w:rsid w:val="00597CB2"/>
    <w:rsid w:val="005A0EE5"/>
    <w:rsid w:val="005A1024"/>
    <w:rsid w:val="005A5987"/>
    <w:rsid w:val="005A5FFA"/>
    <w:rsid w:val="005A6452"/>
    <w:rsid w:val="005A6A50"/>
    <w:rsid w:val="005A7DD7"/>
    <w:rsid w:val="005B2B2B"/>
    <w:rsid w:val="005D0707"/>
    <w:rsid w:val="005D6D0E"/>
    <w:rsid w:val="005E230B"/>
    <w:rsid w:val="005E4FDE"/>
    <w:rsid w:val="005E5842"/>
    <w:rsid w:val="005E6AA0"/>
    <w:rsid w:val="005E797F"/>
    <w:rsid w:val="005F726B"/>
    <w:rsid w:val="00617960"/>
    <w:rsid w:val="00617D23"/>
    <w:rsid w:val="00620031"/>
    <w:rsid w:val="00620C40"/>
    <w:rsid w:val="00622400"/>
    <w:rsid w:val="0062684E"/>
    <w:rsid w:val="006303AA"/>
    <w:rsid w:val="00635261"/>
    <w:rsid w:val="00635A48"/>
    <w:rsid w:val="00635BFD"/>
    <w:rsid w:val="00636235"/>
    <w:rsid w:val="00641E88"/>
    <w:rsid w:val="0064556D"/>
    <w:rsid w:val="00646D0F"/>
    <w:rsid w:val="006476B8"/>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1C5F"/>
    <w:rsid w:val="006D53D8"/>
    <w:rsid w:val="006D5659"/>
    <w:rsid w:val="006D58F1"/>
    <w:rsid w:val="006D5EEE"/>
    <w:rsid w:val="006D7271"/>
    <w:rsid w:val="006E0BB6"/>
    <w:rsid w:val="006E46F0"/>
    <w:rsid w:val="00704B44"/>
    <w:rsid w:val="00711A14"/>
    <w:rsid w:val="00712733"/>
    <w:rsid w:val="00712C3B"/>
    <w:rsid w:val="00712D78"/>
    <w:rsid w:val="007149EC"/>
    <w:rsid w:val="0071539C"/>
    <w:rsid w:val="00717291"/>
    <w:rsid w:val="00720B2A"/>
    <w:rsid w:val="00723ADC"/>
    <w:rsid w:val="00726C28"/>
    <w:rsid w:val="0072772E"/>
    <w:rsid w:val="0073183C"/>
    <w:rsid w:val="0074065B"/>
    <w:rsid w:val="007431B5"/>
    <w:rsid w:val="00746BCC"/>
    <w:rsid w:val="00747DEE"/>
    <w:rsid w:val="00750414"/>
    <w:rsid w:val="007635D5"/>
    <w:rsid w:val="00763675"/>
    <w:rsid w:val="007743EA"/>
    <w:rsid w:val="00777902"/>
    <w:rsid w:val="0078672B"/>
    <w:rsid w:val="00787981"/>
    <w:rsid w:val="00795573"/>
    <w:rsid w:val="007A45F3"/>
    <w:rsid w:val="007B4730"/>
    <w:rsid w:val="007B71D8"/>
    <w:rsid w:val="007C1F08"/>
    <w:rsid w:val="007C3FE6"/>
    <w:rsid w:val="007D1558"/>
    <w:rsid w:val="007D1FF6"/>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4097"/>
    <w:rsid w:val="0084628E"/>
    <w:rsid w:val="00852C60"/>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F1AAE"/>
    <w:rsid w:val="009041CF"/>
    <w:rsid w:val="00904A9F"/>
    <w:rsid w:val="009113C6"/>
    <w:rsid w:val="00911E76"/>
    <w:rsid w:val="00923E08"/>
    <w:rsid w:val="00925D5D"/>
    <w:rsid w:val="009344AA"/>
    <w:rsid w:val="0093595E"/>
    <w:rsid w:val="009414A8"/>
    <w:rsid w:val="00941DDE"/>
    <w:rsid w:val="00954B13"/>
    <w:rsid w:val="009552D4"/>
    <w:rsid w:val="00956FE4"/>
    <w:rsid w:val="009609EE"/>
    <w:rsid w:val="009619C6"/>
    <w:rsid w:val="0096326D"/>
    <w:rsid w:val="00966495"/>
    <w:rsid w:val="00972A58"/>
    <w:rsid w:val="009772CC"/>
    <w:rsid w:val="0098179C"/>
    <w:rsid w:val="00982407"/>
    <w:rsid w:val="00983667"/>
    <w:rsid w:val="009868D1"/>
    <w:rsid w:val="00994DA3"/>
    <w:rsid w:val="009A0CBD"/>
    <w:rsid w:val="009A1E15"/>
    <w:rsid w:val="009A2037"/>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3664B"/>
    <w:rsid w:val="00A405EA"/>
    <w:rsid w:val="00A40F4D"/>
    <w:rsid w:val="00A47603"/>
    <w:rsid w:val="00A51324"/>
    <w:rsid w:val="00A61784"/>
    <w:rsid w:val="00A63811"/>
    <w:rsid w:val="00A647D4"/>
    <w:rsid w:val="00A7542A"/>
    <w:rsid w:val="00A76066"/>
    <w:rsid w:val="00A80D53"/>
    <w:rsid w:val="00A81F86"/>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3E4A"/>
    <w:rsid w:val="00B3778F"/>
    <w:rsid w:val="00B40575"/>
    <w:rsid w:val="00B50446"/>
    <w:rsid w:val="00B51A09"/>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1A1C"/>
    <w:rsid w:val="00C55076"/>
    <w:rsid w:val="00C5646E"/>
    <w:rsid w:val="00C626EE"/>
    <w:rsid w:val="00C66EE8"/>
    <w:rsid w:val="00C67A85"/>
    <w:rsid w:val="00C67BFD"/>
    <w:rsid w:val="00C70C42"/>
    <w:rsid w:val="00C727D6"/>
    <w:rsid w:val="00C917C2"/>
    <w:rsid w:val="00C9330B"/>
    <w:rsid w:val="00C93A3A"/>
    <w:rsid w:val="00CA3485"/>
    <w:rsid w:val="00CA6CEC"/>
    <w:rsid w:val="00CB268A"/>
    <w:rsid w:val="00CB2F96"/>
    <w:rsid w:val="00CB7C30"/>
    <w:rsid w:val="00CC1955"/>
    <w:rsid w:val="00CC4F8C"/>
    <w:rsid w:val="00CE5BB3"/>
    <w:rsid w:val="00D02E20"/>
    <w:rsid w:val="00D05507"/>
    <w:rsid w:val="00D1298D"/>
    <w:rsid w:val="00D12CBB"/>
    <w:rsid w:val="00D20F9F"/>
    <w:rsid w:val="00D22CC2"/>
    <w:rsid w:val="00D23C25"/>
    <w:rsid w:val="00D34630"/>
    <w:rsid w:val="00D346C2"/>
    <w:rsid w:val="00D35C3D"/>
    <w:rsid w:val="00D37EC3"/>
    <w:rsid w:val="00D434FE"/>
    <w:rsid w:val="00D45707"/>
    <w:rsid w:val="00D51FFE"/>
    <w:rsid w:val="00D5628D"/>
    <w:rsid w:val="00D606C1"/>
    <w:rsid w:val="00D6468D"/>
    <w:rsid w:val="00D65E7F"/>
    <w:rsid w:val="00D67BB1"/>
    <w:rsid w:val="00D87600"/>
    <w:rsid w:val="00D91002"/>
    <w:rsid w:val="00DA3CB7"/>
    <w:rsid w:val="00DA5858"/>
    <w:rsid w:val="00DA7591"/>
    <w:rsid w:val="00DA7FF8"/>
    <w:rsid w:val="00DB2A17"/>
    <w:rsid w:val="00DB6C45"/>
    <w:rsid w:val="00DC2306"/>
    <w:rsid w:val="00DC5338"/>
    <w:rsid w:val="00DC7163"/>
    <w:rsid w:val="00DD21E1"/>
    <w:rsid w:val="00DD43AB"/>
    <w:rsid w:val="00DD7CD2"/>
    <w:rsid w:val="00DE1B42"/>
    <w:rsid w:val="00DE65BC"/>
    <w:rsid w:val="00DE7E2D"/>
    <w:rsid w:val="00DF476B"/>
    <w:rsid w:val="00DF5BB9"/>
    <w:rsid w:val="00E052F0"/>
    <w:rsid w:val="00E12ED8"/>
    <w:rsid w:val="00E150EF"/>
    <w:rsid w:val="00E178EC"/>
    <w:rsid w:val="00E25C97"/>
    <w:rsid w:val="00E36E92"/>
    <w:rsid w:val="00E37EF9"/>
    <w:rsid w:val="00E47E34"/>
    <w:rsid w:val="00E50E8F"/>
    <w:rsid w:val="00E5719E"/>
    <w:rsid w:val="00E5787A"/>
    <w:rsid w:val="00E60BA7"/>
    <w:rsid w:val="00E6109E"/>
    <w:rsid w:val="00E63E37"/>
    <w:rsid w:val="00E64389"/>
    <w:rsid w:val="00E6773F"/>
    <w:rsid w:val="00E700B5"/>
    <w:rsid w:val="00E7189A"/>
    <w:rsid w:val="00E744AC"/>
    <w:rsid w:val="00E74FD5"/>
    <w:rsid w:val="00E76076"/>
    <w:rsid w:val="00E84637"/>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1E9B"/>
    <w:rsid w:val="00F42895"/>
    <w:rsid w:val="00F42D20"/>
    <w:rsid w:val="00F4441E"/>
    <w:rsid w:val="00F46599"/>
    <w:rsid w:val="00F466BF"/>
    <w:rsid w:val="00F51128"/>
    <w:rsid w:val="00F52913"/>
    <w:rsid w:val="00F566F8"/>
    <w:rsid w:val="00F57432"/>
    <w:rsid w:val="00F61EDC"/>
    <w:rsid w:val="00F654BA"/>
    <w:rsid w:val="00F67026"/>
    <w:rsid w:val="00F72805"/>
    <w:rsid w:val="00F73569"/>
    <w:rsid w:val="00F77CEB"/>
    <w:rsid w:val="00F80B95"/>
    <w:rsid w:val="00F80C49"/>
    <w:rsid w:val="00F82226"/>
    <w:rsid w:val="00F8305A"/>
    <w:rsid w:val="00F90D7A"/>
    <w:rsid w:val="00F91225"/>
    <w:rsid w:val="00F95084"/>
    <w:rsid w:val="00F95B02"/>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F926B"/>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Hyperlink"/>
    <w:basedOn w:val="a3"/>
    <w:uiPriority w:val="99"/>
    <w:unhideWhenUsed/>
    <w:rsid w:val="0062684E"/>
    <w:rPr>
      <w:color w:val="0000FF" w:themeColor="hyperlink"/>
      <w:u w:val="single"/>
    </w:rPr>
  </w:style>
  <w:style w:type="character" w:styleId="afc">
    <w:name w:val="Unresolved Mention"/>
    <w:basedOn w:val="a3"/>
    <w:uiPriority w:val="99"/>
    <w:semiHidden/>
    <w:unhideWhenUsed/>
    <w:rsid w:val="00392548"/>
    <w:rPr>
      <w:color w:val="605E5C"/>
      <w:shd w:val="clear" w:color="auto" w:fill="E1DFDD"/>
    </w:rPr>
  </w:style>
  <w:style w:type="character" w:styleId="afd">
    <w:name w:val="FollowedHyperlink"/>
    <w:basedOn w:val="a3"/>
    <w:semiHidden/>
    <w:unhideWhenUsed/>
    <w:rsid w:val="00392548"/>
    <w:rPr>
      <w:color w:val="800080" w:themeColor="followedHyperlink"/>
      <w:u w:val="single"/>
    </w:rPr>
  </w:style>
  <w:style w:type="character" w:styleId="afe">
    <w:name w:val="annotation reference"/>
    <w:basedOn w:val="a3"/>
    <w:semiHidden/>
    <w:unhideWhenUsed/>
    <w:rsid w:val="00071AE5"/>
    <w:rPr>
      <w:sz w:val="21"/>
      <w:szCs w:val="21"/>
    </w:rPr>
  </w:style>
  <w:style w:type="paragraph" w:styleId="aff">
    <w:name w:val="annotation text"/>
    <w:basedOn w:val="a1"/>
    <w:link w:val="aff0"/>
    <w:semiHidden/>
    <w:unhideWhenUsed/>
    <w:rsid w:val="00071AE5"/>
    <w:pPr>
      <w:jc w:val="left"/>
    </w:pPr>
  </w:style>
  <w:style w:type="character" w:customStyle="1" w:styleId="aff0">
    <w:name w:val="批注文字 字符"/>
    <w:basedOn w:val="a3"/>
    <w:link w:val="aff"/>
    <w:semiHidden/>
    <w:rsid w:val="00071AE5"/>
    <w:rPr>
      <w:kern w:val="2"/>
      <w:sz w:val="21"/>
      <w:szCs w:val="24"/>
    </w:rPr>
  </w:style>
  <w:style w:type="paragraph" w:styleId="aff1">
    <w:name w:val="annotation subject"/>
    <w:basedOn w:val="aff"/>
    <w:next w:val="aff"/>
    <w:link w:val="aff2"/>
    <w:semiHidden/>
    <w:unhideWhenUsed/>
    <w:rsid w:val="00071AE5"/>
    <w:rPr>
      <w:b/>
      <w:bCs/>
    </w:rPr>
  </w:style>
  <w:style w:type="character" w:customStyle="1" w:styleId="aff2">
    <w:name w:val="批注主题 字符"/>
    <w:basedOn w:val="aff0"/>
    <w:link w:val="aff1"/>
    <w:semiHidden/>
    <w:rsid w:val="00071AE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4798">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46398893">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amds123/article/details/65442102" TargetMode="External"/><Relationship Id="rId13" Type="http://schemas.openxmlformats.org/officeDocument/2006/relationships/image" Target="media/image3.wmf"/><Relationship Id="rId18" Type="http://schemas.openxmlformats.org/officeDocument/2006/relationships/image" Target="media/image4.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oleObject" Target="embeddings/oleObject5.bin"/><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uanlan.zhihu.com/p/25910749"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header" Target="header2.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C024E-7B6C-4857-A08D-FFBFD3CF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830</TotalTime>
  <Pages>4</Pages>
  <Words>479</Words>
  <Characters>2732</Characters>
  <Application>Microsoft Office Word</Application>
  <DocSecurity>0</DocSecurity>
  <Lines>22</Lines>
  <Paragraphs>6</Paragraphs>
  <ScaleCrop>false</ScaleCrop>
  <Company>BJTU</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9</cp:revision>
  <cp:lastPrinted>2014-09-23T10:40:00Z</cp:lastPrinted>
  <dcterms:created xsi:type="dcterms:W3CDTF">2018-01-06T07:40:00Z</dcterms:created>
  <dcterms:modified xsi:type="dcterms:W3CDTF">2018-06-10T01:49:00Z</dcterms:modified>
</cp:coreProperties>
</file>