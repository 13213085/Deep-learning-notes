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07903" w14:textId="77777777" w:rsidR="00D606C1" w:rsidRDefault="00044BE7" w:rsidP="00AC788B">
      <w:pPr>
        <w:pStyle w:val="1"/>
      </w:pPr>
      <w:bookmarkStart w:id="0" w:name="_Ref303779108"/>
      <w:bookmarkStart w:id="1" w:name="_Ref400783954"/>
      <w:bookmarkStart w:id="2" w:name="_Ref125038370"/>
      <w:r w:rsidRPr="00044BE7">
        <w:rPr>
          <w:rFonts w:hint="eastAsia"/>
        </w:rPr>
        <w:t>双向图像句映射的深片段嵌入</w:t>
      </w:r>
      <w:r w:rsidR="00D606C1">
        <w:rPr>
          <w:rStyle w:val="aa"/>
        </w:rPr>
        <w:footnoteReference w:id="1"/>
      </w:r>
      <w:bookmarkEnd w:id="0"/>
    </w:p>
    <w:bookmarkEnd w:id="1"/>
    <w:bookmarkEnd w:id="2"/>
    <w:p w14:paraId="0A9F3A11" w14:textId="77777777" w:rsidR="00E76076" w:rsidRPr="006D58F1" w:rsidRDefault="00BD59BD" w:rsidP="006D58F1">
      <w:pPr>
        <w:pStyle w:val="a6"/>
        <w:jc w:val="center"/>
      </w:pPr>
      <w:r>
        <w:rPr>
          <w:rFonts w:hint="eastAsia"/>
        </w:rPr>
        <w:t>赵淼译</w:t>
      </w:r>
    </w:p>
    <w:p w14:paraId="198346B7"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C3C9838" w14:textId="77777777" w:rsidR="006D53D8" w:rsidRPr="006D58F1" w:rsidRDefault="006D53D8" w:rsidP="006D58F1">
      <w:pPr>
        <w:pStyle w:val="a6"/>
        <w:jc w:val="center"/>
      </w:pPr>
    </w:p>
    <w:p w14:paraId="1BA88FF6" w14:textId="77777777" w:rsidR="00E700B5" w:rsidRPr="00E700B5" w:rsidRDefault="00E700B5" w:rsidP="00E052F0">
      <w:pPr>
        <w:pStyle w:val="2"/>
      </w:pPr>
      <w:r w:rsidRPr="00E700B5">
        <w:rPr>
          <w:rFonts w:hint="eastAsia"/>
        </w:rPr>
        <w:t xml:space="preserve">1  </w:t>
      </w:r>
      <w:r w:rsidR="00B34551">
        <w:rPr>
          <w:rFonts w:hint="eastAsia"/>
        </w:rPr>
        <w:t>摘要</w:t>
      </w:r>
    </w:p>
    <w:p w14:paraId="2CA78E42" w14:textId="77777777" w:rsidR="00B34551" w:rsidRDefault="00B34551" w:rsidP="00B34551">
      <w:pPr>
        <w:pStyle w:val="a2"/>
      </w:pPr>
      <w:r>
        <w:rPr>
          <w:rFonts w:hint="eastAsia"/>
        </w:rPr>
        <w:t>作者引入了一个可以对图像和句子进行双向转换的可以将视觉和自然语言数据进行嵌入的多模态模型。之前的模型将图像或句子直接映射到一个公共嵌入空间，我们的模型进行工作在一个更精细的层次，</w:t>
      </w:r>
      <w:commentRangeStart w:id="3"/>
      <w:r w:rsidRPr="00B34551">
        <w:rPr>
          <w:rFonts w:hint="eastAsia"/>
          <w:highlight w:val="yellow"/>
        </w:rPr>
        <w:t>将图像片段（目标）和句子片段（类型依赖树）嵌入到一个公共空间</w:t>
      </w:r>
      <w:commentRangeEnd w:id="3"/>
      <w:r>
        <w:rPr>
          <w:rStyle w:val="afb"/>
        </w:rPr>
        <w:commentReference w:id="3"/>
      </w:r>
      <w:r>
        <w:rPr>
          <w:rFonts w:hint="eastAsia"/>
        </w:rPr>
        <w:t>。除了</w:t>
      </w:r>
      <w:commentRangeStart w:id="4"/>
      <w:r w:rsidRPr="00BD7D7F">
        <w:rPr>
          <w:rFonts w:hint="eastAsia"/>
          <w:highlight w:val="yellow"/>
        </w:rPr>
        <w:t>先前的工作将目标进行排序</w:t>
      </w:r>
      <w:commentRangeEnd w:id="4"/>
      <w:r w:rsidR="00BD7D7F">
        <w:rPr>
          <w:rStyle w:val="afb"/>
        </w:rPr>
        <w:commentReference w:id="4"/>
      </w:r>
      <w:r>
        <w:rPr>
          <w:rFonts w:hint="eastAsia"/>
        </w:rPr>
        <w:t>外，作者的这种方法可以将</w:t>
      </w:r>
      <w:commentRangeStart w:id="5"/>
      <w:r w:rsidRPr="00BD7D7F">
        <w:rPr>
          <w:rFonts w:hint="eastAsia"/>
          <w:highlight w:val="yellow"/>
        </w:rPr>
        <w:t>加入一种</w:t>
      </w:r>
      <w:commentRangeStart w:id="6"/>
      <w:r w:rsidRPr="00BD7D7F">
        <w:rPr>
          <w:rFonts w:hint="eastAsia"/>
          <w:highlight w:val="yellow"/>
          <w:u w:val="single"/>
        </w:rPr>
        <w:t>片段对齐</w:t>
      </w:r>
      <w:commentRangeEnd w:id="6"/>
      <w:r w:rsidR="00BD7D7F">
        <w:rPr>
          <w:rStyle w:val="afb"/>
        </w:rPr>
        <w:commentReference w:id="6"/>
      </w:r>
      <w:r w:rsidRPr="00BD7D7F">
        <w:rPr>
          <w:rFonts w:hint="eastAsia"/>
          <w:highlight w:val="yellow"/>
        </w:rPr>
        <w:t>目标，可以学习到这些片</w:t>
      </w:r>
      <w:r w:rsidR="00BD7D7F" w:rsidRPr="00BD7D7F">
        <w:rPr>
          <w:rFonts w:hint="eastAsia"/>
          <w:highlight w:val="yellow"/>
        </w:rPr>
        <w:t>段</w:t>
      </w:r>
      <w:r w:rsidRPr="00BD7D7F">
        <w:rPr>
          <w:rFonts w:hint="eastAsia"/>
          <w:highlight w:val="yellow"/>
        </w:rPr>
        <w:t>之间</w:t>
      </w:r>
      <w:r w:rsidR="00BD7D7F" w:rsidRPr="00BD7D7F">
        <w:rPr>
          <w:rFonts w:hint="eastAsia"/>
          <w:highlight w:val="yellow"/>
        </w:rPr>
        <w:t>跨模态的关系</w:t>
      </w:r>
      <w:commentRangeEnd w:id="5"/>
      <w:r w:rsidR="00BD7D7F">
        <w:rPr>
          <w:rStyle w:val="afb"/>
        </w:rPr>
        <w:commentReference w:id="5"/>
      </w:r>
      <w:r w:rsidR="00BD7D7F">
        <w:rPr>
          <w:rFonts w:hint="eastAsia"/>
        </w:rPr>
        <w:t>。</w:t>
      </w:r>
    </w:p>
    <w:p w14:paraId="3309552A" w14:textId="77777777" w:rsidR="00BD7D7F" w:rsidRDefault="00BD7D7F" w:rsidP="00BD7D7F">
      <w:pPr>
        <w:pStyle w:val="2"/>
      </w:pPr>
      <w:r>
        <w:rPr>
          <w:rFonts w:hint="eastAsia"/>
        </w:rPr>
        <w:t>2</w:t>
      </w:r>
      <w:r>
        <w:t xml:space="preserve">  </w:t>
      </w:r>
      <w:r>
        <w:rPr>
          <w:rFonts w:hint="eastAsia"/>
        </w:rPr>
        <w:t>介绍</w:t>
      </w:r>
    </w:p>
    <w:p w14:paraId="08150846" w14:textId="77777777" w:rsidR="00BD7D7F" w:rsidRDefault="00BD7D7F" w:rsidP="00BD7D7F">
      <w:pPr>
        <w:pStyle w:val="a2"/>
      </w:pPr>
      <w:r>
        <w:rPr>
          <w:rFonts w:hint="eastAsia"/>
        </w:rPr>
        <w:t>介绍研究的意义：描述图像的内容对于图像字幕的生成或者反向操作都是有用的。</w:t>
      </w:r>
      <w:commentRangeStart w:id="7"/>
      <w:r w:rsidRPr="0003299D">
        <w:rPr>
          <w:rFonts w:hint="eastAsia"/>
          <w:highlight w:val="yellow"/>
        </w:rPr>
        <w:t>基于自然语言查询检索图像的能力</w:t>
      </w:r>
      <w:r w:rsidR="0003299D" w:rsidRPr="0003299D">
        <w:rPr>
          <w:rFonts w:hint="eastAsia"/>
          <w:highlight w:val="yellow"/>
        </w:rPr>
        <w:t>可以实现</w:t>
      </w:r>
      <w:r w:rsidRPr="0003299D">
        <w:rPr>
          <w:rFonts w:hint="eastAsia"/>
          <w:highlight w:val="yellow"/>
        </w:rPr>
        <w:t>即时图像搜索应用程序</w:t>
      </w:r>
      <w:commentRangeEnd w:id="7"/>
      <w:r w:rsidR="0003299D">
        <w:rPr>
          <w:rStyle w:val="afb"/>
        </w:rPr>
        <w:commentReference w:id="7"/>
      </w:r>
      <w:r w:rsidRPr="00BD7D7F">
        <w:rPr>
          <w:rFonts w:hint="eastAsia"/>
        </w:rPr>
        <w:t>。</w:t>
      </w:r>
      <w:r w:rsidR="0003299D" w:rsidRPr="0003299D">
        <w:rPr>
          <w:rFonts w:hint="eastAsia"/>
        </w:rPr>
        <w:t>在这项工作中，我们感兴趣的是</w:t>
      </w:r>
      <w:r w:rsidR="0003299D">
        <w:rPr>
          <w:rFonts w:hint="eastAsia"/>
        </w:rPr>
        <w:t>在</w:t>
      </w:r>
      <w:r w:rsidR="0003299D" w:rsidRPr="0003299D">
        <w:rPr>
          <w:rFonts w:hint="eastAsia"/>
        </w:rPr>
        <w:t>一组图像及其相关的自然语言描述</w:t>
      </w:r>
      <w:r w:rsidR="0003299D">
        <w:rPr>
          <w:rFonts w:hint="eastAsia"/>
        </w:rPr>
        <w:t>上</w:t>
      </w:r>
      <w:r w:rsidR="0003299D" w:rsidRPr="0003299D">
        <w:rPr>
          <w:rFonts w:hint="eastAsia"/>
        </w:rPr>
        <w:t>训练</w:t>
      </w:r>
      <w:r w:rsidR="0003299D">
        <w:rPr>
          <w:rFonts w:hint="eastAsia"/>
        </w:rPr>
        <w:t>一个</w:t>
      </w:r>
      <w:r w:rsidR="0003299D" w:rsidRPr="0003299D">
        <w:rPr>
          <w:rFonts w:hint="eastAsia"/>
        </w:rPr>
        <w:t>模型，以便我们</w:t>
      </w:r>
      <w:r w:rsidR="0003299D">
        <w:rPr>
          <w:rFonts w:hint="eastAsia"/>
        </w:rPr>
        <w:t>可以给定一组图像同时产生一些按贴近程度顺序排列可以描述这幅图像的句子</w:t>
      </w:r>
      <w:r w:rsidR="0003299D" w:rsidRPr="0003299D">
        <w:rPr>
          <w:rFonts w:hint="eastAsia"/>
        </w:rPr>
        <w:t>，反之亦然</w:t>
      </w:r>
      <w:r w:rsidR="0003299D">
        <w:rPr>
          <w:rFonts w:hint="eastAsia"/>
        </w:rPr>
        <w:t>。</w:t>
      </w:r>
    </w:p>
    <w:p w14:paraId="29EB1B01" w14:textId="77777777" w:rsidR="006E0E7E" w:rsidRDefault="006E0E7E" w:rsidP="00BD7D7F">
      <w:pPr>
        <w:pStyle w:val="a2"/>
      </w:pPr>
      <w:r>
        <w:rPr>
          <w:rFonts w:hint="eastAsia"/>
        </w:rPr>
        <w:t>这个问题十分有挑战性，因为要求对图像，自然语句以及它们之间的内在关系有详细的理解。即为了理解一幅图像，</w:t>
      </w:r>
      <w:r w:rsidRPr="006E0E7E">
        <w:rPr>
          <w:rFonts w:hint="eastAsia"/>
          <w:highlight w:val="yellow"/>
        </w:rPr>
        <w:t>必须准确识别句子中的所有目标，属性和它们</w:t>
      </w:r>
      <w:r>
        <w:rPr>
          <w:rFonts w:hint="eastAsia"/>
          <w:highlight w:val="yellow"/>
        </w:rPr>
        <w:t>之间</w:t>
      </w:r>
      <w:r w:rsidRPr="006E0E7E">
        <w:rPr>
          <w:rFonts w:hint="eastAsia"/>
          <w:highlight w:val="yellow"/>
        </w:rPr>
        <w:t>的关系</w:t>
      </w:r>
      <w:r w:rsidRPr="006E0E7E">
        <w:rPr>
          <w:rFonts w:hint="eastAsia"/>
        </w:rPr>
        <w:t>，</w:t>
      </w:r>
      <w:r>
        <w:rPr>
          <w:rFonts w:hint="eastAsia"/>
        </w:rPr>
        <w:t>使之逼近复杂的视觉场景。</w:t>
      </w:r>
      <w:r w:rsidRPr="006E0E7E">
        <w:rPr>
          <w:rFonts w:hint="eastAsia"/>
        </w:rPr>
        <w:t>我们的主要贡献在于为深度神经网络制定一个结构化的最大</w:t>
      </w:r>
      <w:r>
        <w:rPr>
          <w:rFonts w:hint="eastAsia"/>
        </w:rPr>
        <w:t>边界的目标</w:t>
      </w:r>
      <w:r w:rsidRPr="006E0E7E">
        <w:rPr>
          <w:rFonts w:hint="eastAsia"/>
        </w:rPr>
        <w:t>，该网络</w:t>
      </w:r>
      <w:r w:rsidR="000705C2">
        <w:rPr>
          <w:rFonts w:hint="eastAsia"/>
        </w:rPr>
        <w:t>可以</w:t>
      </w:r>
      <w:r w:rsidRPr="006E0E7E">
        <w:rPr>
          <w:rFonts w:hint="eastAsia"/>
        </w:rPr>
        <w:t>学习将视觉和语言数据嵌入共同的多模式空间。</w:t>
      </w:r>
      <w:r w:rsidR="000705C2">
        <w:rPr>
          <w:rFonts w:hint="eastAsia"/>
        </w:rPr>
        <w:t>与之前的工作不同，我们的模型是</w:t>
      </w:r>
      <w:commentRangeStart w:id="8"/>
      <w:r w:rsidR="000705C2" w:rsidRPr="000705C2">
        <w:rPr>
          <w:rFonts w:hint="eastAsia"/>
          <w:highlight w:val="yellow"/>
        </w:rPr>
        <w:t>将图像（目标）和自然语句（依赖树关系）进行分解嵌入到一个共同的空间中，并明确其中潜在的模态间对应关系的推理</w:t>
      </w:r>
      <w:commentRangeEnd w:id="8"/>
      <w:r w:rsidR="000705C2" w:rsidRPr="000705C2">
        <w:rPr>
          <w:rStyle w:val="afb"/>
          <w:highlight w:val="yellow"/>
        </w:rPr>
        <w:commentReference w:id="8"/>
      </w:r>
      <w:r w:rsidR="000705C2">
        <w:rPr>
          <w:rFonts w:hint="eastAsia"/>
        </w:rPr>
        <w:t>。</w:t>
      </w:r>
    </w:p>
    <w:p w14:paraId="3B77CA55" w14:textId="77777777" w:rsidR="000705C2" w:rsidRDefault="007A18EB" w:rsidP="00BD7D7F">
      <w:pPr>
        <w:pStyle w:val="a2"/>
      </w:pPr>
      <w:r w:rsidRPr="007A18EB">
        <w:rPr>
          <w:rFonts w:hint="eastAsia"/>
        </w:rPr>
        <w:t>片段级别的推理使我们可以</w:t>
      </w:r>
      <w:r>
        <w:rPr>
          <w:rFonts w:hint="eastAsia"/>
        </w:rPr>
        <w:t>使用</w:t>
      </w:r>
      <w:r w:rsidRPr="007A18EB">
        <w:rPr>
          <w:rFonts w:hint="eastAsia"/>
        </w:rPr>
        <w:t>一个新的片段级别</w:t>
      </w:r>
      <w:r>
        <w:rPr>
          <w:rFonts w:hint="eastAsia"/>
        </w:rPr>
        <w:t>损失</w:t>
      </w:r>
      <w:r w:rsidRPr="007A18EB">
        <w:rPr>
          <w:rFonts w:hint="eastAsia"/>
        </w:rPr>
        <w:t>函数，补充传统的</w:t>
      </w:r>
      <w:r>
        <w:rPr>
          <w:rFonts w:hint="eastAsia"/>
        </w:rPr>
        <w:t>（</w:t>
      </w:r>
      <w:r w:rsidRPr="007A18EB">
        <w:rPr>
          <w:rFonts w:hint="eastAsia"/>
        </w:rPr>
        <w:t>句子图像排名</w:t>
      </w:r>
      <w:r>
        <w:rPr>
          <w:rFonts w:hint="eastAsia"/>
        </w:rPr>
        <w:t>）</w:t>
      </w:r>
      <w:r w:rsidRPr="007A18EB">
        <w:rPr>
          <w:rFonts w:hint="eastAsia"/>
        </w:rPr>
        <w:t>损失。广泛的实证评估验证了我们的方法。</w:t>
      </w:r>
      <w:r w:rsidRPr="007A18EB">
        <w:rPr>
          <w:rFonts w:hint="eastAsia"/>
        </w:rPr>
        <w:t xml:space="preserve"> </w:t>
      </w:r>
      <w:r w:rsidRPr="007A18EB">
        <w:rPr>
          <w:rFonts w:hint="eastAsia"/>
        </w:rPr>
        <w:t>特别是，我们报告了在</w:t>
      </w:r>
      <w:r w:rsidRPr="007A18EB">
        <w:rPr>
          <w:rFonts w:hint="eastAsia"/>
        </w:rPr>
        <w:t>Pascal1K [2]</w:t>
      </w:r>
      <w:r w:rsidRPr="007A18EB">
        <w:rPr>
          <w:rFonts w:hint="eastAsia"/>
        </w:rPr>
        <w:t>，</w:t>
      </w:r>
      <w:r w:rsidRPr="007A18EB">
        <w:rPr>
          <w:rFonts w:hint="eastAsia"/>
        </w:rPr>
        <w:t>Flickr8K [3]</w:t>
      </w:r>
      <w:r w:rsidRPr="007A18EB">
        <w:rPr>
          <w:rFonts w:hint="eastAsia"/>
        </w:rPr>
        <w:t>和</w:t>
      </w:r>
      <w:r w:rsidRPr="007A18EB">
        <w:rPr>
          <w:rFonts w:hint="eastAsia"/>
        </w:rPr>
        <w:t>Flickr30K [4]</w:t>
      </w:r>
      <w:r w:rsidRPr="007A18EB">
        <w:rPr>
          <w:rFonts w:hint="eastAsia"/>
        </w:rPr>
        <w:t>数据集上图像语句检索任务的最先进方法的显着改进。</w:t>
      </w:r>
      <w:r w:rsidRPr="007A18EB">
        <w:rPr>
          <w:rFonts w:hint="eastAsia"/>
        </w:rPr>
        <w:t xml:space="preserve"> </w:t>
      </w:r>
      <w:r w:rsidRPr="007A18EB">
        <w:rPr>
          <w:rFonts w:hint="eastAsia"/>
        </w:rPr>
        <w:t>我们计划公开我们的代码。</w:t>
      </w:r>
    </w:p>
    <w:p w14:paraId="7D99F7F7" w14:textId="77777777" w:rsidR="007A18EB" w:rsidRDefault="007A18EB" w:rsidP="007A18EB">
      <w:pPr>
        <w:pStyle w:val="2"/>
      </w:pPr>
      <w:r>
        <w:rPr>
          <w:rFonts w:hint="eastAsia"/>
        </w:rPr>
        <w:lastRenderedPageBreak/>
        <w:t>2</w:t>
      </w:r>
      <w:r>
        <w:t xml:space="preserve">  </w:t>
      </w:r>
      <w:r>
        <w:rPr>
          <w:rFonts w:hint="eastAsia"/>
        </w:rPr>
        <w:t>相关工作</w:t>
      </w:r>
    </w:p>
    <w:p w14:paraId="16CABDD0" w14:textId="74BC2AEB" w:rsidR="007A18EB" w:rsidRDefault="007A18EB" w:rsidP="007A18EB">
      <w:pPr>
        <w:pStyle w:val="a2"/>
      </w:pPr>
      <w:r>
        <w:rPr>
          <w:rFonts w:hint="eastAsia"/>
        </w:rPr>
        <w:t>图像标注和图像检索：一些人专注于描述图像内容，有的将图像映射到一组固定的句子里，或是生成小说标题。与我们的研究是一些更密切相关的方法，它们允许</w:t>
      </w:r>
      <w:r w:rsidR="00210DD3">
        <w:rPr>
          <w:rFonts w:hint="eastAsia"/>
        </w:rPr>
        <w:t>在两个模态</w:t>
      </w:r>
      <w:r>
        <w:rPr>
          <w:rFonts w:hint="eastAsia"/>
        </w:rPr>
        <w:t>进行双向的</w:t>
      </w:r>
      <w:r w:rsidR="00210DD3">
        <w:rPr>
          <w:rFonts w:hint="eastAsia"/>
        </w:rPr>
        <w:t>映射。有将图像和句子进行结合的核规范化方法，这种方法不易扩展，它依赖于一系列图像和句子之间的二次计算核，或是通过目标，动作和场景的方法获得一个公共区间，但是也限制在了目标，动作和方法的范围内进行处理。</w:t>
      </w:r>
      <w:proofErr w:type="gramStart"/>
      <w:r w:rsidR="00210DD3">
        <w:rPr>
          <w:rFonts w:hint="eastAsia"/>
        </w:rPr>
        <w:t>用条件</w:t>
      </w:r>
      <w:proofErr w:type="gramEnd"/>
      <w:r w:rsidR="00210DD3">
        <w:rPr>
          <w:rFonts w:hint="eastAsia"/>
        </w:rPr>
        <w:t>随机场的方法推理卡通场景与自然语言描述之间的关系。</w:t>
      </w:r>
    </w:p>
    <w:p w14:paraId="71C77094" w14:textId="05BEEA42" w:rsidR="00003D6E" w:rsidRDefault="00003D6E" w:rsidP="007A18EB">
      <w:pPr>
        <w:pStyle w:val="a2"/>
      </w:pPr>
      <w:r>
        <w:rPr>
          <w:rFonts w:hint="eastAsia"/>
        </w:rPr>
        <w:t>多模态的表示学习：</w:t>
      </w:r>
      <w:r w:rsidR="007C094D">
        <w:rPr>
          <w:rFonts w:hint="eastAsia"/>
        </w:rPr>
        <w:t>我们的方法属于多模态学习的范畴。</w:t>
      </w:r>
      <w:r w:rsidR="007C094D" w:rsidRPr="007C094D">
        <w:rPr>
          <w:rFonts w:hint="eastAsia"/>
        </w:rPr>
        <w:t>使用深玻尔兹曼机器</w:t>
      </w:r>
      <w:r w:rsidR="007C094D" w:rsidRPr="007C094D">
        <w:rPr>
          <w:rFonts w:hint="eastAsia"/>
        </w:rPr>
        <w:t>[15]</w:t>
      </w:r>
      <w:r w:rsidR="007C094D" w:rsidRPr="007C094D">
        <w:rPr>
          <w:rFonts w:hint="eastAsia"/>
        </w:rPr>
        <w:t>，对数</w:t>
      </w:r>
      <w:r w:rsidR="007C094D">
        <w:rPr>
          <w:rFonts w:hint="eastAsia"/>
        </w:rPr>
        <w:t>-</w:t>
      </w:r>
      <w:r w:rsidR="007C094D" w:rsidRPr="007C094D">
        <w:rPr>
          <w:rFonts w:hint="eastAsia"/>
        </w:rPr>
        <w:t>双线性模型</w:t>
      </w:r>
      <w:r w:rsidR="007C094D" w:rsidRPr="007C094D">
        <w:rPr>
          <w:rFonts w:hint="eastAsia"/>
        </w:rPr>
        <w:t>[16]</w:t>
      </w:r>
      <w:r w:rsidR="007C094D" w:rsidRPr="007C094D">
        <w:rPr>
          <w:rFonts w:hint="eastAsia"/>
        </w:rPr>
        <w:t>和主题模型</w:t>
      </w:r>
      <w:r w:rsidR="007C094D" w:rsidRPr="007C094D">
        <w:rPr>
          <w:rFonts w:hint="eastAsia"/>
        </w:rPr>
        <w:t>[17,18]</w:t>
      </w:r>
      <w:r w:rsidR="007C094D" w:rsidRPr="007C094D">
        <w:rPr>
          <w:rFonts w:hint="eastAsia"/>
        </w:rPr>
        <w:t>，已经开发了几种用于表示</w:t>
      </w:r>
      <w:r w:rsidR="007C094D" w:rsidRPr="007C094D">
        <w:rPr>
          <w:rFonts w:hint="eastAsia"/>
          <w:highlight w:val="yellow"/>
        </w:rPr>
        <w:t>图像和句子的联合多模态概率分布的概率模型</w:t>
      </w:r>
      <w:r w:rsidR="007C094D" w:rsidRPr="007C094D">
        <w:rPr>
          <w:rFonts w:hint="eastAsia"/>
        </w:rPr>
        <w:t>。</w:t>
      </w:r>
      <w:r w:rsidR="007C094D">
        <w:rPr>
          <w:rFonts w:hint="eastAsia"/>
        </w:rPr>
        <w:t>与我们的任务更密切的方法是引入一种视觉语义嵌入模型，学习</w:t>
      </w:r>
      <w:commentRangeStart w:id="9"/>
      <w:r w:rsidR="007C094D" w:rsidRPr="007C094D">
        <w:rPr>
          <w:rFonts w:hint="eastAsia"/>
          <w:highlight w:val="yellow"/>
        </w:rPr>
        <w:t>图像和词语之间的排序损失</w:t>
      </w:r>
      <w:commentRangeStart w:id="10"/>
      <w:commentRangeEnd w:id="9"/>
      <w:r w:rsidR="007C094D">
        <w:rPr>
          <w:rStyle w:val="afb"/>
        </w:rPr>
        <w:commentReference w:id="9"/>
      </w:r>
      <w:r w:rsidR="007C094D" w:rsidRPr="007C094D">
        <w:rPr>
          <w:rFonts w:hint="eastAsia"/>
        </w:rPr>
        <w:t>【</w:t>
      </w:r>
      <w:r w:rsidR="007C094D">
        <w:rPr>
          <w:rFonts w:hint="eastAsia"/>
          <w:highlight w:val="yellow"/>
        </w:rPr>
        <w:t>链接</w:t>
      </w:r>
      <w:r w:rsidR="007C094D" w:rsidRPr="007C094D">
        <w:rPr>
          <w:rFonts w:hint="eastAsia"/>
        </w:rPr>
        <w:t>】</w:t>
      </w:r>
      <w:commentRangeEnd w:id="10"/>
      <w:r w:rsidR="007C094D">
        <w:rPr>
          <w:rStyle w:val="afb"/>
        </w:rPr>
        <w:commentReference w:id="10"/>
      </w:r>
      <w:r w:rsidR="007C094D">
        <w:rPr>
          <w:rFonts w:hint="eastAsia"/>
        </w:rPr>
        <w:t>，类似的还有描述一个</w:t>
      </w:r>
      <w:r w:rsidR="00AB3997">
        <w:rPr>
          <w:rFonts w:hint="eastAsia"/>
        </w:rPr>
        <w:t>依赖树的递归神经网络【</w:t>
      </w:r>
      <w:commentRangeStart w:id="11"/>
      <w:r w:rsidR="00AB3997" w:rsidRPr="00AB3997">
        <w:rPr>
          <w:rFonts w:hint="eastAsia"/>
          <w:highlight w:val="yellow"/>
        </w:rPr>
        <w:t>链接</w:t>
      </w:r>
      <w:commentRangeEnd w:id="11"/>
      <w:r w:rsidR="00AB3997" w:rsidRPr="00AB3997">
        <w:rPr>
          <w:rStyle w:val="afb"/>
          <w:highlight w:val="yellow"/>
        </w:rPr>
        <w:commentReference w:id="11"/>
      </w:r>
      <w:r w:rsidR="00AB3997">
        <w:rPr>
          <w:rFonts w:hint="eastAsia"/>
        </w:rPr>
        <w:t>】，但是这些方法仅从全局方面来</w:t>
      </w:r>
      <w:proofErr w:type="gramStart"/>
      <w:r w:rsidR="00AB3997">
        <w:rPr>
          <w:rFonts w:hint="eastAsia"/>
        </w:rPr>
        <w:t>推理做</w:t>
      </w:r>
      <w:proofErr w:type="gramEnd"/>
      <w:r w:rsidR="00AB3997">
        <w:rPr>
          <w:rFonts w:hint="eastAsia"/>
        </w:rPr>
        <w:t>关于图像的推理，用一个单独的，固定大小的来自于卷积神经网络的顶层描述整个图像，而我们的模型对于目标如何构成一个复杂的的场景进行简要的推理。</w:t>
      </w:r>
    </w:p>
    <w:p w14:paraId="082D89F2" w14:textId="6F0E5BEA" w:rsidR="00E74B3B" w:rsidRDefault="00E74B3B" w:rsidP="007A18EB">
      <w:pPr>
        <w:pStyle w:val="a2"/>
      </w:pPr>
      <w:r>
        <w:rPr>
          <w:rFonts w:hint="eastAsia"/>
        </w:rPr>
        <w:t>图像和自然语言的神经网络表示：我们的模型将图像像素和一千个单词的表示进行了联系，图像：</w:t>
      </w:r>
      <w:r>
        <w:rPr>
          <w:rFonts w:hint="eastAsia"/>
        </w:rPr>
        <w:t>CNN</w:t>
      </w:r>
      <w:r>
        <w:rPr>
          <w:rFonts w:hint="eastAsia"/>
        </w:rPr>
        <w:t>，语言：</w:t>
      </w:r>
      <w:r>
        <w:rPr>
          <w:rFonts w:hint="eastAsia"/>
        </w:rPr>
        <w:t>LSTM</w:t>
      </w:r>
      <w:r>
        <w:rPr>
          <w:rFonts w:hint="eastAsia"/>
        </w:rPr>
        <w:t>。</w:t>
      </w:r>
    </w:p>
    <w:p w14:paraId="1380CD85" w14:textId="2AA98731" w:rsidR="00E74B3B" w:rsidRDefault="00E74B3B" w:rsidP="00E74B3B">
      <w:pPr>
        <w:pStyle w:val="2"/>
      </w:pPr>
      <w:r>
        <w:rPr>
          <w:rFonts w:hint="eastAsia"/>
        </w:rPr>
        <w:t>3</w:t>
      </w:r>
      <w:r>
        <w:t xml:space="preserve">  </w:t>
      </w:r>
      <w:r>
        <w:rPr>
          <w:rFonts w:hint="eastAsia"/>
        </w:rPr>
        <w:t>提出的模型</w:t>
      </w:r>
    </w:p>
    <w:p w14:paraId="50EF31EF" w14:textId="48E99894" w:rsidR="00AB3997" w:rsidRDefault="00E74B3B" w:rsidP="00E74B3B">
      <w:pPr>
        <w:pStyle w:val="a2"/>
      </w:pPr>
      <w:r>
        <w:rPr>
          <w:rFonts w:hint="eastAsia"/>
        </w:rPr>
        <w:t>学习和接口的介绍：我们的任务是</w:t>
      </w:r>
      <w:r w:rsidRPr="00F85E3B">
        <w:rPr>
          <w:rFonts w:hint="eastAsia"/>
          <w:highlight w:val="yellow"/>
        </w:rPr>
        <w:t>给定一个图像检索相关的句子，给定句子检索相关图像。我们将在训练中训练我们的模型在一组</w:t>
      </w:r>
      <w:r w:rsidRPr="00F85E3B">
        <w:rPr>
          <w:rFonts w:hint="eastAsia"/>
          <w:highlight w:val="yellow"/>
        </w:rPr>
        <w:t>N</w:t>
      </w:r>
      <w:proofErr w:type="gramStart"/>
      <w:r w:rsidRPr="00F85E3B">
        <w:rPr>
          <w:rFonts w:hint="eastAsia"/>
          <w:highlight w:val="yellow"/>
        </w:rPr>
        <w:t>个</w:t>
      </w:r>
      <w:proofErr w:type="gramEnd"/>
      <w:r w:rsidRPr="00F85E3B">
        <w:rPr>
          <w:rFonts w:hint="eastAsia"/>
          <w:highlight w:val="yellow"/>
        </w:rPr>
        <w:t>图像和</w:t>
      </w:r>
      <w:r w:rsidRPr="00F85E3B">
        <w:rPr>
          <w:rFonts w:hint="eastAsia"/>
          <w:highlight w:val="yellow"/>
        </w:rPr>
        <w:t>N</w:t>
      </w:r>
      <w:r w:rsidRPr="00F85E3B">
        <w:rPr>
          <w:rFonts w:hint="eastAsia"/>
          <w:highlight w:val="yellow"/>
        </w:rPr>
        <w:t>个对应的描述它们的内容的句子，给定这种对应关系后，我们训练神经网络的权重可以对成对的句子、图像给予较高的分数，反之是较小的分数</w:t>
      </w:r>
      <w:r>
        <w:rPr>
          <w:rFonts w:hint="eastAsia"/>
        </w:rPr>
        <w:t>。</w:t>
      </w:r>
    </w:p>
    <w:p w14:paraId="448F4AC5" w14:textId="7317848A" w:rsidR="00F85E3B" w:rsidRDefault="00F85E3B" w:rsidP="00E74B3B">
      <w:pPr>
        <w:pStyle w:val="a2"/>
      </w:pPr>
      <w:r>
        <w:rPr>
          <w:rFonts w:hint="eastAsia"/>
        </w:rPr>
        <w:t>片段</w:t>
      </w:r>
      <w:r w:rsidR="00BA6BFC">
        <w:rPr>
          <w:rFonts w:hint="eastAsia"/>
        </w:rPr>
        <w:t>嵌入：我们核心的</w:t>
      </w:r>
      <w:r w:rsidR="003D60BC">
        <w:rPr>
          <w:rFonts w:hint="eastAsia"/>
        </w:rPr>
        <w:t>思路是图像是一种复杂的结构，它由多个彼此联系的实体组成，所</w:t>
      </w:r>
      <w:commentRangeStart w:id="12"/>
      <w:r w:rsidR="003D60BC" w:rsidRPr="003D60BC">
        <w:rPr>
          <w:rFonts w:hint="eastAsia"/>
          <w:highlight w:val="yellow"/>
        </w:rPr>
        <w:t>对应的句子会明确的提到这些实体以及它们之间的关系</w:t>
      </w:r>
      <w:commentRangeEnd w:id="12"/>
      <w:r w:rsidR="003D60BC">
        <w:rPr>
          <w:rStyle w:val="afb"/>
        </w:rPr>
        <w:commentReference w:id="12"/>
      </w:r>
      <w:r w:rsidR="00840B68" w:rsidRPr="00840B68">
        <w:rPr>
          <w:rFonts w:hint="eastAsia"/>
        </w:rPr>
        <w:t>。</w:t>
      </w:r>
      <w:r w:rsidR="00840B68">
        <w:rPr>
          <w:rFonts w:hint="eastAsia"/>
        </w:rPr>
        <w:t>在作者的模型中捕获种关系，</w:t>
      </w:r>
      <w:commentRangeStart w:id="13"/>
      <w:r w:rsidR="003D60BC" w:rsidRPr="00840B68">
        <w:rPr>
          <w:rFonts w:hint="eastAsia"/>
          <w:highlight w:val="yellow"/>
        </w:rPr>
        <w:t>通过将</w:t>
      </w:r>
      <w:r w:rsidR="00840B68" w:rsidRPr="00840B68">
        <w:rPr>
          <w:rFonts w:hint="eastAsia"/>
          <w:highlight w:val="yellow"/>
        </w:rPr>
        <w:t>图像和句子拆成片段和推理它们之间的潜在的对齐</w:t>
      </w:r>
      <w:commentRangeEnd w:id="13"/>
      <w:r w:rsidR="00840B68">
        <w:rPr>
          <w:rStyle w:val="afb"/>
        </w:rPr>
        <w:commentReference w:id="13"/>
      </w:r>
      <w:r w:rsidR="00840B68">
        <w:rPr>
          <w:rFonts w:hint="eastAsia"/>
        </w:rPr>
        <w:t>。尤其这里我们提出使用图像中</w:t>
      </w:r>
      <w:commentRangeStart w:id="14"/>
      <w:r w:rsidR="00840B68" w:rsidRPr="00840B68">
        <w:rPr>
          <w:rFonts w:hint="eastAsia"/>
          <w:highlight w:val="yellow"/>
        </w:rPr>
        <w:t>检测到的物体作为图像片段和用句子中的依赖</w:t>
      </w:r>
      <w:proofErr w:type="gramStart"/>
      <w:r w:rsidR="00840B68" w:rsidRPr="00840B68">
        <w:rPr>
          <w:rFonts w:hint="eastAsia"/>
          <w:highlight w:val="yellow"/>
        </w:rPr>
        <w:t>树关系</w:t>
      </w:r>
      <w:proofErr w:type="gramEnd"/>
      <w:r w:rsidR="00840B68" w:rsidRPr="00840B68">
        <w:rPr>
          <w:rFonts w:hint="eastAsia"/>
          <w:highlight w:val="yellow"/>
        </w:rPr>
        <w:t>作为句子片段</w:t>
      </w:r>
      <w:commentRangeEnd w:id="14"/>
      <w:r w:rsidR="00840B68">
        <w:rPr>
          <w:rStyle w:val="afb"/>
        </w:rPr>
        <w:commentReference w:id="14"/>
      </w:r>
      <w:r w:rsidR="00840B68">
        <w:rPr>
          <w:rFonts w:hint="eastAsia"/>
        </w:rPr>
        <w:t>。</w:t>
      </w:r>
    </w:p>
    <w:p w14:paraId="6844A7BA" w14:textId="169DF663" w:rsidR="00840B68" w:rsidRDefault="00840B68" w:rsidP="00E74B3B">
      <w:pPr>
        <w:pStyle w:val="a2"/>
      </w:pPr>
      <w:proofErr w:type="gramStart"/>
      <w:r>
        <w:rPr>
          <w:rFonts w:hint="eastAsia"/>
        </w:rPr>
        <w:t>片段级</w:t>
      </w:r>
      <w:proofErr w:type="gramEnd"/>
      <w:r>
        <w:rPr>
          <w:rFonts w:hint="eastAsia"/>
        </w:rPr>
        <w:t>目标：</w:t>
      </w:r>
      <w:r w:rsidR="005C1806">
        <w:rPr>
          <w:rFonts w:hint="eastAsia"/>
        </w:rPr>
        <w:t>在过去的相关工作中，</w:t>
      </w:r>
      <w:commentRangeStart w:id="15"/>
      <w:r w:rsidR="005C1806" w:rsidRPr="005C1806">
        <w:rPr>
          <w:rFonts w:hint="eastAsia"/>
          <w:highlight w:val="yellow"/>
        </w:rPr>
        <w:t>神经网络嵌入图像和句子到一个共同的空间中，然后训练参数使真正的图像句子对有一个比其他图像句子对更高的内积</w:t>
      </w:r>
      <w:commentRangeEnd w:id="15"/>
      <w:r w:rsidR="005C1806">
        <w:rPr>
          <w:rStyle w:val="afb"/>
        </w:rPr>
        <w:commentReference w:id="15"/>
      </w:r>
      <w:r w:rsidR="005C1806">
        <w:rPr>
          <w:rFonts w:hint="eastAsia"/>
        </w:rPr>
        <w:t>。在我们的方法中，我们代替的使用了将句子和图像片段进行嵌入，计算图像和句子的得分作为他们片段的得分的固定函数。因此为了以前工作的排名损失，我们加入了一个更强的片段联合目标。我们将证明这些目标会提供片段互补信息。</w:t>
      </w:r>
    </w:p>
    <w:p w14:paraId="4501E32B" w14:textId="06066ED8" w:rsidR="007426E9" w:rsidRPr="007426E9" w:rsidRDefault="007426E9" w:rsidP="007426E9">
      <w:pPr>
        <w:pStyle w:val="a2"/>
        <w:spacing w:line="240" w:lineRule="auto"/>
      </w:pPr>
      <w:r w:rsidRPr="007426E9">
        <w:rPr>
          <w:rFonts w:hint="eastAsia"/>
          <w:noProof/>
        </w:rPr>
        <w:lastRenderedPageBreak/>
        <w:drawing>
          <wp:inline distT="0" distB="0" distL="0" distR="0" wp14:anchorId="572A694B" wp14:editId="4274D849">
            <wp:extent cx="5278120" cy="220812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208129"/>
                    </a:xfrm>
                    <a:prstGeom prst="rect">
                      <a:avLst/>
                    </a:prstGeom>
                    <a:noFill/>
                    <a:ln>
                      <a:noFill/>
                    </a:ln>
                  </pic:spPr>
                </pic:pic>
              </a:graphicData>
            </a:graphic>
          </wp:inline>
        </w:drawing>
      </w:r>
    </w:p>
    <w:p w14:paraId="162F7B3B" w14:textId="280FF32F" w:rsidR="007426E9" w:rsidRDefault="007426E9" w:rsidP="00EA54D0">
      <w:pPr>
        <w:pStyle w:val="a2"/>
      </w:pPr>
      <w:r>
        <w:rPr>
          <w:rFonts w:hint="eastAsia"/>
        </w:rPr>
        <w:t>图片涉及图像片段生成，句子片段生成以及他们之间获得一个相似性得分矩阵。</w:t>
      </w:r>
    </w:p>
    <w:p w14:paraId="06F111FE" w14:textId="12B50699" w:rsidR="007426E9" w:rsidRDefault="007426E9" w:rsidP="007426E9">
      <w:pPr>
        <w:pStyle w:val="3"/>
      </w:pPr>
      <w:r>
        <w:rPr>
          <w:rFonts w:hint="eastAsia"/>
        </w:rPr>
        <w:t>3.1</w:t>
      </w:r>
      <w:r>
        <w:t xml:space="preserve">  </w:t>
      </w:r>
      <w:r>
        <w:rPr>
          <w:rFonts w:hint="eastAsia"/>
        </w:rPr>
        <w:t>句子片段的独立性依赖树</w:t>
      </w:r>
    </w:p>
    <w:p w14:paraId="45CACF6F" w14:textId="20373CC4" w:rsidR="007426E9" w:rsidRDefault="007426E9" w:rsidP="007426E9">
      <w:pPr>
        <w:pStyle w:val="a2"/>
      </w:pPr>
      <w:r>
        <w:rPr>
          <w:rFonts w:hint="eastAsia"/>
        </w:rPr>
        <w:t>我们想要提取和</w:t>
      </w:r>
      <w:r w:rsidR="00C111F5">
        <w:rPr>
          <w:rFonts w:hint="eastAsia"/>
        </w:rPr>
        <w:t>表示</w:t>
      </w:r>
      <w:r>
        <w:rPr>
          <w:rFonts w:hint="eastAsia"/>
        </w:rPr>
        <w:t>一个句子中视觉可</w:t>
      </w:r>
      <w:r w:rsidR="00C111F5">
        <w:rPr>
          <w:rFonts w:hint="eastAsia"/>
        </w:rPr>
        <w:t>见实体的集合。主要包含视觉实体，他们的属性和关系。这里作者使用依赖树来表示一系列丰富的关系比单个的单词或短语更有用。作者这里放弃了树结构，直接将两个实体和他们之间的关系</w:t>
      </w:r>
      <w:r w:rsidR="00A52B8A">
        <w:rPr>
          <w:rFonts w:hint="eastAsia"/>
        </w:rPr>
        <w:t>（</w:t>
      </w:r>
      <w:r w:rsidR="00A52B8A">
        <w:rPr>
          <w:rFonts w:hint="eastAsia"/>
        </w:rPr>
        <w:t>R</w:t>
      </w:r>
      <w:r w:rsidR="00A52B8A">
        <w:t>,w1,w2</w:t>
      </w:r>
      <w:r w:rsidR="00A52B8A">
        <w:rPr>
          <w:rFonts w:hint="eastAsia"/>
        </w:rPr>
        <w:t>）</w:t>
      </w:r>
      <w:r w:rsidR="00C111F5">
        <w:rPr>
          <w:rFonts w:hint="eastAsia"/>
        </w:rPr>
        <w:t>进行编码映射到嵌入空间中</w:t>
      </w:r>
      <w:r w:rsidR="00A52B8A">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A52B8A" w:rsidRPr="00E700B5" w14:paraId="156F3B5F" w14:textId="77777777" w:rsidTr="00CD7D8F">
        <w:trPr>
          <w:cantSplit/>
          <w:jc w:val="center"/>
        </w:trPr>
        <w:tc>
          <w:tcPr>
            <w:tcW w:w="7712" w:type="dxa"/>
            <w:shd w:val="clear" w:color="auto" w:fill="auto"/>
          </w:tcPr>
          <w:bookmarkStart w:id="16" w:name="OLE_LINK2"/>
          <w:p w14:paraId="2C8A7401" w14:textId="49E4803B" w:rsidR="00A52B8A" w:rsidRPr="00082AE6" w:rsidRDefault="00A52B8A" w:rsidP="00CD7D8F">
            <w:pPr>
              <w:pStyle w:val="af1"/>
            </w:pPr>
            <w:r w:rsidRPr="00A52B8A">
              <w:rPr>
                <w:position w:val="-32"/>
              </w:rPr>
              <w:object w:dxaOrig="2200" w:dyaOrig="760" w14:anchorId="49D5D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37.8pt" o:ole="">
                  <v:imagedata r:id="rId12" o:title=""/>
                </v:shape>
                <o:OLEObject Type="Embed" ProgID="Equation.DSMT4" ShapeID="_x0000_i1025" DrawAspect="Content" ObjectID="_1590308576" r:id="rId13"/>
              </w:object>
            </w:r>
          </w:p>
        </w:tc>
        <w:tc>
          <w:tcPr>
            <w:tcW w:w="680" w:type="dxa"/>
            <w:shd w:val="clear" w:color="auto" w:fill="auto"/>
            <w:vAlign w:val="center"/>
          </w:tcPr>
          <w:p w14:paraId="56910B66" w14:textId="77777777" w:rsidR="00A52B8A" w:rsidRPr="00E700B5" w:rsidRDefault="00A52B8A" w:rsidP="00CD7D8F">
            <w:pPr>
              <w:pStyle w:val="af1"/>
              <w:jc w:val="both"/>
            </w:pPr>
            <w:r>
              <w:rPr>
                <w:rFonts w:hint="eastAsia"/>
              </w:rPr>
              <w:t>1</w:t>
            </w:r>
          </w:p>
        </w:tc>
      </w:tr>
    </w:tbl>
    <w:bookmarkEnd w:id="16"/>
    <w:p w14:paraId="0222E8F3" w14:textId="59AAC56C" w:rsidR="00A52B8A" w:rsidRDefault="00A52B8A" w:rsidP="007426E9">
      <w:pPr>
        <w:pStyle w:val="a2"/>
        <w:rPr>
          <w:highlight w:val="yellow"/>
        </w:rPr>
      </w:pPr>
      <w:commentRangeStart w:id="17"/>
      <w:r w:rsidRPr="00CB2A6F">
        <w:rPr>
          <w:rFonts w:hint="eastAsia"/>
          <w:highlight w:val="yellow"/>
        </w:rPr>
        <w:t>W</w:t>
      </w:r>
      <w:r w:rsidRPr="00CB2A6F">
        <w:rPr>
          <w:highlight w:val="yellow"/>
        </w:rPr>
        <w:t>e</w:t>
      </w:r>
      <w:r w:rsidRPr="00CB2A6F">
        <w:rPr>
          <w:rFonts w:hint="eastAsia"/>
          <w:highlight w:val="yellow"/>
        </w:rPr>
        <w:t>是一个</w:t>
      </w:r>
      <w:r w:rsidRPr="00CB2A6F">
        <w:rPr>
          <w:rFonts w:hint="eastAsia"/>
          <w:highlight w:val="yellow"/>
        </w:rPr>
        <w:t>40000</w:t>
      </w:r>
      <w:r w:rsidRPr="00CB2A6F">
        <w:rPr>
          <w:rFonts w:hint="eastAsia"/>
          <w:highlight w:val="yellow"/>
        </w:rPr>
        <w:t>（单词的个数）</w:t>
      </w:r>
      <w:r w:rsidRPr="00CB2A6F">
        <w:rPr>
          <w:rFonts w:hint="eastAsia"/>
          <w:highlight w:val="yellow"/>
        </w:rPr>
        <w:t>*</w:t>
      </w:r>
      <w:r w:rsidR="00CE7B72" w:rsidRPr="00CB2A6F">
        <w:rPr>
          <w:rFonts w:hint="eastAsia"/>
          <w:highlight w:val="yellow"/>
        </w:rPr>
        <w:t>d</w:t>
      </w:r>
      <w:r w:rsidR="00CE7B72" w:rsidRPr="00CB2A6F">
        <w:rPr>
          <w:rFonts w:hint="eastAsia"/>
          <w:highlight w:val="yellow"/>
        </w:rPr>
        <w:t>（转换到的空间的维度</w:t>
      </w:r>
      <w:r w:rsidR="00CB2A6F" w:rsidRPr="00CB2A6F">
        <w:rPr>
          <w:rFonts w:hint="eastAsia"/>
          <w:highlight w:val="yellow"/>
        </w:rPr>
        <w:t>）的矩阵，这里取</w:t>
      </w:r>
      <w:r w:rsidR="00CB2A6F" w:rsidRPr="00CB2A6F">
        <w:rPr>
          <w:rFonts w:hint="eastAsia"/>
          <w:highlight w:val="yellow"/>
        </w:rPr>
        <w:t>d=200</w:t>
      </w:r>
      <w:r w:rsidR="00CB2A6F" w:rsidRPr="00CB2A6F">
        <w:rPr>
          <w:rFonts w:hint="eastAsia"/>
          <w:highlight w:val="yellow"/>
        </w:rPr>
        <w:t>，</w:t>
      </w:r>
      <w:r w:rsidR="00CB2A6F" w:rsidRPr="00CB2A6F">
        <w:rPr>
          <w:rFonts w:hint="eastAsia"/>
          <w:highlight w:val="yellow"/>
        </w:rPr>
        <w:t>We</w:t>
      </w:r>
      <w:r w:rsidR="00CB2A6F" w:rsidRPr="00CB2A6F">
        <w:rPr>
          <w:rFonts w:hint="eastAsia"/>
          <w:highlight w:val="yellow"/>
        </w:rPr>
        <w:t>通过无监督聚类的方式获得。针对每个关系有各自的权重</w:t>
      </w:r>
      <w:r w:rsidR="00CB2A6F" w:rsidRPr="00CB2A6F">
        <w:rPr>
          <w:rFonts w:hint="eastAsia"/>
          <w:highlight w:val="yellow"/>
        </w:rPr>
        <w:t>WR</w:t>
      </w:r>
      <w:r w:rsidR="00CB2A6F" w:rsidRPr="00CB2A6F">
        <w:rPr>
          <w:rFonts w:hint="eastAsia"/>
          <w:highlight w:val="yellow"/>
        </w:rPr>
        <w:t>和</w:t>
      </w:r>
      <w:proofErr w:type="spellStart"/>
      <w:r w:rsidR="00CB2A6F" w:rsidRPr="00CB2A6F">
        <w:rPr>
          <w:rFonts w:hint="eastAsia"/>
          <w:highlight w:val="yellow"/>
        </w:rPr>
        <w:t>bR</w:t>
      </w:r>
      <w:proofErr w:type="spellEnd"/>
      <w:r w:rsidR="00CB2A6F" w:rsidRPr="00CB2A6F">
        <w:rPr>
          <w:rFonts w:hint="eastAsia"/>
          <w:highlight w:val="yellow"/>
        </w:rPr>
        <w:t>，固定使用</w:t>
      </w:r>
      <w:proofErr w:type="spellStart"/>
      <w:r w:rsidR="00CB2A6F" w:rsidRPr="00CB2A6F">
        <w:rPr>
          <w:rFonts w:hint="eastAsia"/>
          <w:highlight w:val="yellow"/>
        </w:rPr>
        <w:t>ReLU</w:t>
      </w:r>
      <w:proofErr w:type="spellEnd"/>
      <w:r w:rsidR="00CB2A6F" w:rsidRPr="00CB2A6F">
        <w:rPr>
          <w:rFonts w:hint="eastAsia"/>
          <w:highlight w:val="yellow"/>
        </w:rPr>
        <w:t>作为</w:t>
      </w:r>
      <w:r w:rsidR="00CB2A6F" w:rsidRPr="00CB2A6F">
        <w:rPr>
          <w:rFonts w:hint="eastAsia"/>
          <w:highlight w:val="yellow"/>
        </w:rPr>
        <w:t>f</w:t>
      </w:r>
      <w:r w:rsidR="00CB2A6F" w:rsidRPr="00CB2A6F">
        <w:rPr>
          <w:rFonts w:hint="eastAsia"/>
          <w:highlight w:val="yellow"/>
        </w:rPr>
        <w:t>，</w:t>
      </w:r>
      <w:commentRangeStart w:id="18"/>
      <w:r w:rsidR="00CB2A6F" w:rsidRPr="00CB2A6F">
        <w:rPr>
          <w:rFonts w:hint="eastAsia"/>
          <w:highlight w:val="yellow"/>
        </w:rPr>
        <w:t>s</w:t>
      </w:r>
      <w:r w:rsidR="00CB2A6F" w:rsidRPr="00CB2A6F">
        <w:rPr>
          <w:rFonts w:hint="eastAsia"/>
          <w:highlight w:val="yellow"/>
        </w:rPr>
        <w:t>维度是交叉验证的</w:t>
      </w:r>
      <w:commentRangeEnd w:id="18"/>
      <w:r w:rsidR="007F2C39">
        <w:rPr>
          <w:rStyle w:val="afb"/>
        </w:rPr>
        <w:commentReference w:id="18"/>
      </w:r>
      <w:r w:rsidR="00CB2A6F" w:rsidRPr="00CB2A6F">
        <w:rPr>
          <w:rFonts w:hint="eastAsia"/>
          <w:highlight w:val="yellow"/>
        </w:rPr>
        <w:t>。</w:t>
      </w:r>
      <w:commentRangeEnd w:id="17"/>
      <w:r w:rsidR="00CB2A6F">
        <w:rPr>
          <w:rStyle w:val="afb"/>
        </w:rPr>
        <w:commentReference w:id="17"/>
      </w:r>
    </w:p>
    <w:p w14:paraId="0764A11F" w14:textId="16402577" w:rsidR="00CB2A6F" w:rsidRDefault="00CB2A6F" w:rsidP="00CB2A6F">
      <w:pPr>
        <w:pStyle w:val="3"/>
      </w:pPr>
      <w:r>
        <w:rPr>
          <w:rFonts w:hint="eastAsia"/>
        </w:rPr>
        <w:t>3.2</w:t>
      </w:r>
      <w:r>
        <w:t xml:space="preserve">  </w:t>
      </w:r>
      <w:r>
        <w:rPr>
          <w:rFonts w:hint="eastAsia"/>
        </w:rPr>
        <w:t>目标检测作为的图像片段</w:t>
      </w:r>
    </w:p>
    <w:p w14:paraId="492FFA58" w14:textId="37833690" w:rsidR="00CB2A6F" w:rsidRDefault="007F2C39" w:rsidP="00CB2A6F">
      <w:pPr>
        <w:pStyle w:val="a2"/>
      </w:pPr>
      <w:r>
        <w:rPr>
          <w:rFonts w:hint="eastAsia"/>
        </w:rPr>
        <w:t>与句子相似，这里希望描述一系列组成图像的物体。这里介绍了一个假设，大部分句子描述的对象是目标的属性和背景。尤其是这里使用了</w:t>
      </w:r>
      <w:proofErr w:type="gramStart"/>
      <w:r>
        <w:rPr>
          <w:rFonts w:hint="eastAsia"/>
        </w:rPr>
        <w:t>预训练</w:t>
      </w:r>
      <w:proofErr w:type="gramEnd"/>
      <w:r>
        <w:rPr>
          <w:rFonts w:hint="eastAsia"/>
        </w:rPr>
        <w:t>在</w:t>
      </w:r>
      <w:r>
        <w:rPr>
          <w:rFonts w:hint="eastAsia"/>
        </w:rPr>
        <w:t>Image</w:t>
      </w:r>
      <w:r>
        <w:t>Net</w:t>
      </w:r>
      <w:r>
        <w:rPr>
          <w:rFonts w:hint="eastAsia"/>
        </w:rPr>
        <w:t>上</w:t>
      </w:r>
      <w:r>
        <w:rPr>
          <w:rFonts w:hint="eastAsia"/>
        </w:rPr>
        <w:t>RCNN</w:t>
      </w:r>
      <w:r>
        <w:rPr>
          <w:rFonts w:hint="eastAsia"/>
        </w:rPr>
        <w:t>网络。</w:t>
      </w:r>
      <w:proofErr w:type="gramStart"/>
      <w:r>
        <w:rPr>
          <w:rFonts w:hint="eastAsia"/>
        </w:rPr>
        <w:t>这里利用</w:t>
      </w:r>
      <w:proofErr w:type="gramEnd"/>
      <w:r>
        <w:rPr>
          <w:rFonts w:hint="eastAsia"/>
        </w:rPr>
        <w:t>top-19</w:t>
      </w:r>
      <w:r>
        <w:rPr>
          <w:rFonts w:hint="eastAsia"/>
        </w:rPr>
        <w:t>得分的</w:t>
      </w:r>
      <w:r w:rsidR="0077037D">
        <w:rPr>
          <w:rFonts w:hint="eastAsia"/>
        </w:rPr>
        <w:t>目标框内的特征向量和整幅图像中的特征向量获得嵌入向量。</w:t>
      </w:r>
    </w:p>
    <w:p w14:paraId="3FD0FC7E" w14:textId="088605D6" w:rsidR="0077037D" w:rsidRDefault="0077037D" w:rsidP="00CB2A6F">
      <w:pPr>
        <w:pStyle w:val="a2"/>
      </w:pPr>
      <w:r>
        <w:rPr>
          <w:rFonts w:hint="eastAsia"/>
        </w:rPr>
        <w:t>这里使用的是分类前的全连接</w:t>
      </w:r>
      <w:proofErr w:type="gramStart"/>
      <w:r>
        <w:rPr>
          <w:rFonts w:hint="eastAsia"/>
        </w:rPr>
        <w:t>层获得</w:t>
      </w:r>
      <w:proofErr w:type="gramEnd"/>
      <w:r>
        <w:rPr>
          <w:rFonts w:hint="eastAsia"/>
        </w:rPr>
        <w:t>的</w:t>
      </w:r>
      <w:r>
        <w:rPr>
          <w:rFonts w:hint="eastAsia"/>
        </w:rPr>
        <w:t>4096</w:t>
      </w:r>
      <w:r>
        <w:rPr>
          <w:rFonts w:hint="eastAsia"/>
        </w:rPr>
        <w:t>维向量作为特征向量，</w:t>
      </w:r>
      <w:r>
        <w:rPr>
          <w:rFonts w:hint="eastAsia"/>
        </w:rPr>
        <w:t>Wm</w:t>
      </w:r>
      <w:r>
        <w:rPr>
          <w:rFonts w:hint="eastAsia"/>
        </w:rPr>
        <w:t>也许可以使用</w:t>
      </w:r>
      <w:r>
        <w:rPr>
          <w:rFonts w:hint="eastAsia"/>
        </w:rPr>
        <w:t>CNN</w:t>
      </w:r>
      <w:r>
        <w:rPr>
          <w:rFonts w:hint="eastAsia"/>
        </w:rPr>
        <w:t>中的权重进行初始化，但这里</w:t>
      </w:r>
      <w:r w:rsidRPr="0077037D">
        <w:rPr>
          <w:rFonts w:hint="eastAsia"/>
          <w:highlight w:val="yellow"/>
        </w:rPr>
        <w:t>作者为了简单起见，放弃了这些向量</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6D0F68" w:rsidRPr="00E700B5" w14:paraId="703609FB" w14:textId="77777777" w:rsidTr="00CD7D8F">
        <w:trPr>
          <w:cantSplit/>
          <w:jc w:val="center"/>
        </w:trPr>
        <w:tc>
          <w:tcPr>
            <w:tcW w:w="7712" w:type="dxa"/>
            <w:shd w:val="clear" w:color="auto" w:fill="auto"/>
          </w:tcPr>
          <w:bookmarkStart w:id="19" w:name="OLE_LINK5"/>
          <w:p w14:paraId="6BA5A098" w14:textId="449C2158" w:rsidR="006D0F68" w:rsidRPr="00082AE6" w:rsidRDefault="006D0F68" w:rsidP="00CD7D8F">
            <w:pPr>
              <w:pStyle w:val="af1"/>
            </w:pPr>
            <w:r w:rsidRPr="006D0F68">
              <w:rPr>
                <w:position w:val="-16"/>
              </w:rPr>
              <w:object w:dxaOrig="2000" w:dyaOrig="440" w14:anchorId="70D30CF9">
                <v:shape id="_x0000_i1026" type="#_x0000_t75" style="width:99.6pt;height:21.6pt" o:ole="">
                  <v:imagedata r:id="rId14" o:title=""/>
                </v:shape>
                <o:OLEObject Type="Embed" ProgID="Equation.DSMT4" ShapeID="_x0000_i1026" DrawAspect="Content" ObjectID="_1590308577" r:id="rId15"/>
              </w:object>
            </w:r>
          </w:p>
        </w:tc>
        <w:tc>
          <w:tcPr>
            <w:tcW w:w="680" w:type="dxa"/>
            <w:shd w:val="clear" w:color="auto" w:fill="auto"/>
            <w:vAlign w:val="center"/>
          </w:tcPr>
          <w:p w14:paraId="4C0ED60A" w14:textId="77777777" w:rsidR="006D0F68" w:rsidRPr="00E700B5" w:rsidRDefault="006D0F68" w:rsidP="00CD7D8F">
            <w:pPr>
              <w:pStyle w:val="af1"/>
              <w:jc w:val="both"/>
            </w:pPr>
            <w:r>
              <w:rPr>
                <w:rFonts w:hint="eastAsia"/>
              </w:rPr>
              <w:t>1</w:t>
            </w:r>
          </w:p>
        </w:tc>
      </w:tr>
      <w:bookmarkEnd w:id="19"/>
    </w:tbl>
    <w:p w14:paraId="189A897C" w14:textId="77777777" w:rsidR="006D0F68" w:rsidRDefault="006D0F68" w:rsidP="00CB2A6F">
      <w:pPr>
        <w:pStyle w:val="a2"/>
      </w:pPr>
    </w:p>
    <w:p w14:paraId="66027735" w14:textId="005DCF64" w:rsidR="0077037D" w:rsidRDefault="0077037D" w:rsidP="0077037D">
      <w:pPr>
        <w:pStyle w:val="3"/>
      </w:pPr>
      <w:r>
        <w:rPr>
          <w:rFonts w:hint="eastAsia"/>
        </w:rPr>
        <w:t>3.</w:t>
      </w:r>
      <w:r>
        <w:t xml:space="preserve">3  </w:t>
      </w:r>
      <w:r>
        <w:rPr>
          <w:rFonts w:hint="eastAsia"/>
        </w:rPr>
        <w:t>目标函数</w:t>
      </w:r>
    </w:p>
    <w:p w14:paraId="0DF19E6B" w14:textId="6AEE98C4" w:rsidR="0077037D" w:rsidRDefault="0077037D" w:rsidP="0077037D">
      <w:pPr>
        <w:pStyle w:val="a2"/>
      </w:pPr>
      <w:r>
        <w:rPr>
          <w:rFonts w:hint="eastAsia"/>
        </w:rPr>
        <w:t>输入是一些训练集，包括</w:t>
      </w:r>
      <w:r>
        <w:rPr>
          <w:rFonts w:hint="eastAsia"/>
        </w:rPr>
        <w:t>N</w:t>
      </w:r>
      <w:r>
        <w:rPr>
          <w:rFonts w:hint="eastAsia"/>
        </w:rPr>
        <w:t>幅图像和对应的句子。在前一部分，作者用参数化的方法将每个句子和图像转化为片段向量。</w:t>
      </w:r>
      <w:r w:rsidR="006D0F68">
        <w:rPr>
          <w:rFonts w:hint="eastAsia"/>
        </w:rPr>
        <w:t>通过内积的方法计算图像句子对的相似度得分，显然</w:t>
      </w:r>
      <w:r w:rsidR="006D0F68">
        <w:rPr>
          <w:rFonts w:hint="eastAsia"/>
        </w:rPr>
        <w:lastRenderedPageBreak/>
        <w:t>多个匹配片段会导致高的得分。</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C38A7" w:rsidRPr="00E700B5" w14:paraId="5C4CE91D" w14:textId="77777777" w:rsidTr="00CD7D8F">
        <w:trPr>
          <w:cantSplit/>
          <w:jc w:val="center"/>
        </w:trPr>
        <w:tc>
          <w:tcPr>
            <w:tcW w:w="7712" w:type="dxa"/>
            <w:shd w:val="clear" w:color="auto" w:fill="auto"/>
          </w:tcPr>
          <w:p w14:paraId="396332F2" w14:textId="1C5E337B" w:rsidR="00EC38A7" w:rsidRPr="00082AE6" w:rsidRDefault="00EC38A7" w:rsidP="00CD7D8F">
            <w:pPr>
              <w:pStyle w:val="af1"/>
            </w:pPr>
            <w:r w:rsidRPr="00EC38A7">
              <w:rPr>
                <w:position w:val="-14"/>
              </w:rPr>
              <w:object w:dxaOrig="3180" w:dyaOrig="440" w14:anchorId="4730E237">
                <v:shape id="_x0000_i1027" type="#_x0000_t75" style="width:158.4pt;height:21.6pt" o:ole="">
                  <v:imagedata r:id="rId16" o:title=""/>
                </v:shape>
                <o:OLEObject Type="Embed" ProgID="Equation.DSMT4" ShapeID="_x0000_i1027" DrawAspect="Content" ObjectID="_1590308578" r:id="rId17"/>
              </w:object>
            </w:r>
          </w:p>
        </w:tc>
        <w:tc>
          <w:tcPr>
            <w:tcW w:w="680" w:type="dxa"/>
            <w:shd w:val="clear" w:color="auto" w:fill="auto"/>
            <w:vAlign w:val="center"/>
          </w:tcPr>
          <w:p w14:paraId="2DA63506" w14:textId="77777777" w:rsidR="00EC38A7" w:rsidRPr="00E700B5" w:rsidRDefault="00EC38A7" w:rsidP="00CD7D8F">
            <w:pPr>
              <w:pStyle w:val="af1"/>
              <w:jc w:val="both"/>
            </w:pPr>
            <w:r>
              <w:rPr>
                <w:rFonts w:hint="eastAsia"/>
              </w:rPr>
              <w:t>1</w:t>
            </w:r>
          </w:p>
        </w:tc>
      </w:tr>
    </w:tbl>
    <w:p w14:paraId="22A1E3B7" w14:textId="64E9C076" w:rsidR="00EC38A7" w:rsidRDefault="00EC38A7" w:rsidP="00EC38A7">
      <w:pPr>
        <w:pStyle w:val="a2"/>
      </w:pPr>
      <w:r>
        <w:rPr>
          <w:rFonts w:hint="eastAsia"/>
        </w:rPr>
        <w:t>这里作者设计了两个惩罚项。一是图像句子相似度性与真正的对应关系之间的惩罚项。这是全局排序目标。第二是片段对齐目标，这部分时由所有句子片段在视觉域对齐的表现决定，整个目标函数由两部分的和组成加上一个正则化惩罚项。</w:t>
      </w:r>
    </w:p>
    <w:p w14:paraId="76895358" w14:textId="18B7A05E" w:rsidR="00EC38A7" w:rsidRDefault="00EC38A7" w:rsidP="00EC38A7">
      <w:pPr>
        <w:pStyle w:val="a2"/>
      </w:pPr>
      <w:r>
        <w:rPr>
          <w:rFonts w:hint="eastAsia"/>
        </w:rPr>
        <w:t>这里的</w:t>
      </w:r>
      <w:r>
        <w:sym w:font="Symbol" w:char="F071"/>
      </w:r>
      <w:r>
        <w:rPr>
          <w:rFonts w:hint="eastAsia"/>
        </w:rPr>
        <w:t>是神经网络的参数，包括</w:t>
      </w:r>
      <w:proofErr w:type="spellStart"/>
      <w:r>
        <w:rPr>
          <w:rFonts w:hint="eastAsia"/>
        </w:rPr>
        <w:t>W</w:t>
      </w:r>
      <w:r>
        <w:t>e,WR,Wm</w:t>
      </w:r>
      <w:proofErr w:type="spellEnd"/>
      <w:r>
        <w:t>,</w:t>
      </w:r>
      <w:r>
        <w:sym w:font="Symbol" w:char="F071"/>
      </w:r>
      <w:r>
        <w:t>c.,</w:t>
      </w:r>
      <w:r>
        <w:sym w:font="Symbol" w:char="F061"/>
      </w:r>
      <w:r>
        <w:t>,</w:t>
      </w:r>
      <w:r>
        <w:sym w:font="Symbol" w:char="F062"/>
      </w:r>
      <w:r>
        <w:rPr>
          <w:rFonts w:hint="eastAsia"/>
        </w:rPr>
        <w:t>是超参数。</w:t>
      </w:r>
    </w:p>
    <w:p w14:paraId="578FE970" w14:textId="1D4277F0" w:rsidR="00EC38A7" w:rsidRDefault="00EC38A7" w:rsidP="00EC38A7">
      <w:pPr>
        <w:pStyle w:val="4"/>
      </w:pPr>
      <w:r>
        <w:rPr>
          <w:rFonts w:hint="eastAsia"/>
        </w:rPr>
        <w:t>3.3.1</w:t>
      </w:r>
      <w:r>
        <w:t xml:space="preserve">  </w:t>
      </w:r>
      <w:r>
        <w:rPr>
          <w:rFonts w:hint="eastAsia"/>
        </w:rPr>
        <w:t>片段联合目标</w:t>
      </w:r>
    </w:p>
    <w:p w14:paraId="19FFF088" w14:textId="231BF423" w:rsidR="00EC38A7" w:rsidRDefault="00F64E99" w:rsidP="00EC38A7">
      <w:pPr>
        <w:pStyle w:val="a2"/>
        <w:rPr>
          <w:highlight w:val="yellow"/>
        </w:rPr>
      </w:pPr>
      <w:commentRangeStart w:id="20"/>
      <w:r w:rsidRPr="00F64E99">
        <w:rPr>
          <w:rFonts w:hint="eastAsia"/>
          <w:highlight w:val="yellow"/>
        </w:rPr>
        <w:t>片段联合目标从直觉上看，就是如果句子中包含一个片段，那么对应的图片中也应该至少有一个</w:t>
      </w:r>
      <w:proofErr w:type="gramStart"/>
      <w:r w:rsidRPr="00F64E99">
        <w:rPr>
          <w:rFonts w:hint="eastAsia"/>
          <w:highlight w:val="yellow"/>
        </w:rPr>
        <w:t>框应该</w:t>
      </w:r>
      <w:proofErr w:type="gramEnd"/>
      <w:r w:rsidRPr="00F64E99">
        <w:rPr>
          <w:rFonts w:hint="eastAsia"/>
          <w:highlight w:val="yellow"/>
        </w:rPr>
        <w:t>对应这种片段具有高分，而其他框具有一个低分。这种假设可能以多种形式被违反，如三元组不涉及图像中任何可识别的东西，</w:t>
      </w:r>
      <w:r w:rsidRPr="00F64E99">
        <w:rPr>
          <w:rFonts w:hint="eastAsia"/>
          <w:highlight w:val="yellow"/>
        </w:rPr>
        <w:t>RCNN</w:t>
      </w:r>
      <w:r w:rsidRPr="00F64E99">
        <w:rPr>
          <w:rFonts w:hint="eastAsia"/>
          <w:highlight w:val="yellow"/>
        </w:rPr>
        <w:t>可能检测不到三元组引用的框，最后其他图像可以包含所描述的视觉概念，但是在相关的句子中被省略。尽管如此，这一目标在许多情况下被满足，假设对应图像与句子之间密集对齐。</w:t>
      </w:r>
      <w:commentRangeEnd w:id="20"/>
      <w:r>
        <w:rPr>
          <w:rStyle w:val="afb"/>
        </w:rPr>
        <w:commentReference w:id="20"/>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A0929" w:rsidRPr="00E700B5" w14:paraId="20B96FE9" w14:textId="77777777" w:rsidTr="00CD7D8F">
        <w:trPr>
          <w:cantSplit/>
          <w:jc w:val="center"/>
        </w:trPr>
        <w:tc>
          <w:tcPr>
            <w:tcW w:w="7712" w:type="dxa"/>
            <w:shd w:val="clear" w:color="auto" w:fill="auto"/>
          </w:tcPr>
          <w:bookmarkStart w:id="21" w:name="OLE_LINK4"/>
          <w:p w14:paraId="05E64657" w14:textId="331C276A" w:rsidR="00EA0929" w:rsidRPr="00082AE6" w:rsidRDefault="009122CC" w:rsidP="00CD7D8F">
            <w:pPr>
              <w:pStyle w:val="af1"/>
            </w:pPr>
            <w:r w:rsidRPr="00EA0929">
              <w:rPr>
                <w:position w:val="-30"/>
              </w:rPr>
              <w:object w:dxaOrig="3460" w:dyaOrig="580" w14:anchorId="43C8B576">
                <v:shape id="_x0000_i1028" type="#_x0000_t75" style="width:172.2pt;height:28.8pt" o:ole="">
                  <v:imagedata r:id="rId18" o:title=""/>
                </v:shape>
                <o:OLEObject Type="Embed" ProgID="Equation.DSMT4" ShapeID="_x0000_i1028" DrawAspect="Content" ObjectID="_1590308579" r:id="rId19"/>
              </w:object>
            </w:r>
          </w:p>
        </w:tc>
        <w:tc>
          <w:tcPr>
            <w:tcW w:w="680" w:type="dxa"/>
            <w:shd w:val="clear" w:color="auto" w:fill="auto"/>
            <w:vAlign w:val="center"/>
          </w:tcPr>
          <w:p w14:paraId="6E251C3E" w14:textId="77777777" w:rsidR="00EA0929" w:rsidRPr="00E700B5" w:rsidRDefault="00EA0929" w:rsidP="00CD7D8F">
            <w:pPr>
              <w:pStyle w:val="af1"/>
              <w:jc w:val="both"/>
            </w:pPr>
            <w:r>
              <w:rPr>
                <w:rFonts w:hint="eastAsia"/>
              </w:rPr>
              <w:t>1</w:t>
            </w:r>
          </w:p>
        </w:tc>
      </w:tr>
    </w:tbl>
    <w:bookmarkEnd w:id="21"/>
    <w:p w14:paraId="162365A2" w14:textId="2729EAF3" w:rsidR="003E6618" w:rsidRDefault="003E6618" w:rsidP="00EC38A7">
      <w:pPr>
        <w:pStyle w:val="a2"/>
      </w:pPr>
      <w:r>
        <w:rPr>
          <w:rFonts w:hint="eastAsia"/>
        </w:rPr>
        <w:t>这里是对所有训练集中所有句子和图像片段求和，</w:t>
      </w:r>
      <w:r w:rsidR="00D862BD">
        <w:rPr>
          <w:rFonts w:hint="eastAsia"/>
        </w:rPr>
        <w:t>这里</w:t>
      </w:r>
      <w:proofErr w:type="spellStart"/>
      <w:r w:rsidR="00D862BD">
        <w:rPr>
          <w:rFonts w:hint="eastAsia"/>
        </w:rPr>
        <w:t>visj</w:t>
      </w:r>
      <w:proofErr w:type="spellEnd"/>
      <w:r w:rsidR="00D862BD">
        <w:rPr>
          <w:rFonts w:hint="eastAsia"/>
        </w:rPr>
        <w:t>表示视觉片段和句子片段之间的联合得分，定义</w:t>
      </w:r>
      <w:proofErr w:type="spellStart"/>
      <w:r w:rsidR="00D862BD">
        <w:rPr>
          <w:rFonts w:hint="eastAsia"/>
        </w:rPr>
        <w:t>yij</w:t>
      </w:r>
      <w:proofErr w:type="spellEnd"/>
      <w:r w:rsidR="00D862BD">
        <w:rPr>
          <w:rFonts w:hint="eastAsia"/>
        </w:rPr>
        <w:t>作，如果片段在一个对应关系里，否则为</w:t>
      </w:r>
      <w:r w:rsidR="00D862BD">
        <w:rPr>
          <w:rFonts w:hint="eastAsia"/>
        </w:rPr>
        <w:t>1</w:t>
      </w:r>
      <w:r w:rsidR="004213D0">
        <w:rPr>
          <w:rFonts w:hint="eastAsia"/>
        </w:rPr>
        <w:t>，常数对正例</w:t>
      </w:r>
      <w:proofErr w:type="gramStart"/>
      <w:r w:rsidR="004213D0">
        <w:rPr>
          <w:rFonts w:hint="eastAsia"/>
        </w:rPr>
        <w:t>和负例的</w:t>
      </w:r>
      <w:proofErr w:type="gramEnd"/>
      <w:r w:rsidR="004213D0">
        <w:rPr>
          <w:rFonts w:hint="eastAsia"/>
        </w:rPr>
        <w:t>数目进行正则化。</w:t>
      </w:r>
    </w:p>
    <w:p w14:paraId="023ED398" w14:textId="20922E45" w:rsidR="00EA0929" w:rsidRDefault="004213D0" w:rsidP="00EA0929">
      <w:pPr>
        <w:pStyle w:val="a2"/>
      </w:pPr>
      <w:r>
        <w:rPr>
          <w:rFonts w:hint="eastAsia"/>
        </w:rPr>
        <w:t>多实例学习扩展：这里针对前面过强的假设</w:t>
      </w:r>
      <w:r w:rsidR="00613AC3">
        <w:rPr>
          <w:rFonts w:hint="eastAsia"/>
        </w:rPr>
        <w:t>（所有的片段在每个对应的图像句子对之间都有紧密的对应）提出了多实例学习。</w:t>
      </w:r>
      <w:r w:rsidR="00613AC3" w:rsidRPr="00C02599">
        <w:rPr>
          <w:rFonts w:hint="eastAsia"/>
          <w:highlight w:val="yellow"/>
        </w:rPr>
        <w:t>这里试图推断出潜在的对齐关系。相应的将每个三元组都把关联</w:t>
      </w:r>
      <w:proofErr w:type="gramStart"/>
      <w:r w:rsidR="00613AC3" w:rsidRPr="00C02599">
        <w:rPr>
          <w:rFonts w:hint="eastAsia"/>
          <w:highlight w:val="yellow"/>
        </w:rPr>
        <w:t>图像的图像的</w:t>
      </w:r>
      <w:proofErr w:type="gramEnd"/>
      <w:r w:rsidR="00613AC3" w:rsidRPr="00C02599">
        <w:rPr>
          <w:rFonts w:hint="eastAsia"/>
          <w:highlight w:val="yellow"/>
        </w:rPr>
        <w:t>图像片段放到对应的正例包中</w:t>
      </w:r>
      <w:r w:rsidR="00613AC3">
        <w:rPr>
          <w:rFonts w:hint="eastAsia"/>
        </w:rPr>
        <w:t>，在其他图像中的图像片段放到反例中，</w:t>
      </w:r>
      <w:r w:rsidR="00EA0929">
        <w:rPr>
          <w:rFonts w:hint="eastAsia"/>
        </w:rPr>
        <w:t>这里受到</w:t>
      </w:r>
      <w:r w:rsidR="00EA0929">
        <w:rPr>
          <w:rFonts w:hint="eastAsia"/>
        </w:rPr>
        <w:t>mi</w:t>
      </w:r>
      <w:r w:rsidR="00EA0929">
        <w:t>-SVM</w:t>
      </w:r>
      <w:r w:rsidR="00EA0929">
        <w:rPr>
          <w:rFonts w:hint="eastAsia"/>
        </w:rPr>
        <w:t>的启发。同时</w:t>
      </w:r>
      <w:proofErr w:type="spellStart"/>
      <w:r w:rsidR="00EA0929">
        <w:rPr>
          <w:rFonts w:hint="eastAsia"/>
        </w:rPr>
        <w:t>yij</w:t>
      </w:r>
      <w:proofErr w:type="spellEnd"/>
      <w:r w:rsidR="00EA0929">
        <w:rPr>
          <w:rFonts w:hint="eastAsia"/>
        </w:rPr>
        <w:t>不再在是常数。</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A0929" w:rsidRPr="00E700B5" w14:paraId="500520EB" w14:textId="77777777" w:rsidTr="00CD7D8F">
        <w:trPr>
          <w:cantSplit/>
          <w:jc w:val="center"/>
        </w:trPr>
        <w:tc>
          <w:tcPr>
            <w:tcW w:w="7712" w:type="dxa"/>
            <w:shd w:val="clear" w:color="auto" w:fill="auto"/>
          </w:tcPr>
          <w:p w14:paraId="27C634FB" w14:textId="1A41C9E6" w:rsidR="00EA0929" w:rsidRPr="00082AE6" w:rsidRDefault="009122CC" w:rsidP="00CD7D8F">
            <w:pPr>
              <w:pStyle w:val="af1"/>
            </w:pPr>
            <w:r w:rsidRPr="008C6BBC">
              <w:rPr>
                <w:position w:val="-24"/>
              </w:rPr>
              <w:object w:dxaOrig="1939" w:dyaOrig="499" w14:anchorId="4402500F">
                <v:shape id="_x0000_i1029" type="#_x0000_t75" style="width:96.6pt;height:24.6pt" o:ole="">
                  <v:imagedata r:id="rId20" o:title=""/>
                </v:shape>
                <o:OLEObject Type="Embed" ProgID="Equation.DSMT4" ShapeID="_x0000_i1029" DrawAspect="Content" ObjectID="_1590308580" r:id="rId21"/>
              </w:object>
            </w:r>
          </w:p>
        </w:tc>
        <w:tc>
          <w:tcPr>
            <w:tcW w:w="680" w:type="dxa"/>
            <w:shd w:val="clear" w:color="auto" w:fill="auto"/>
            <w:vAlign w:val="center"/>
          </w:tcPr>
          <w:p w14:paraId="79EB3960" w14:textId="77777777" w:rsidR="00EA0929" w:rsidRPr="00E700B5" w:rsidRDefault="00EA0929" w:rsidP="00CD7D8F">
            <w:pPr>
              <w:pStyle w:val="af1"/>
              <w:jc w:val="both"/>
            </w:pPr>
            <w:r>
              <w:rPr>
                <w:rFonts w:hint="eastAsia"/>
              </w:rPr>
              <w:t>1</w:t>
            </w:r>
          </w:p>
        </w:tc>
      </w:tr>
      <w:tr w:rsidR="008C6BBC" w:rsidRPr="00E700B5" w14:paraId="1E204878" w14:textId="77777777" w:rsidTr="00CD7D8F">
        <w:trPr>
          <w:cantSplit/>
          <w:jc w:val="center"/>
        </w:trPr>
        <w:tc>
          <w:tcPr>
            <w:tcW w:w="7712" w:type="dxa"/>
            <w:shd w:val="clear" w:color="auto" w:fill="auto"/>
          </w:tcPr>
          <w:p w14:paraId="6E0FBEF3" w14:textId="325831B2" w:rsidR="008C6BBC" w:rsidRPr="00EC38A7" w:rsidRDefault="009122CC" w:rsidP="00CD7D8F">
            <w:pPr>
              <w:pStyle w:val="af1"/>
            </w:pPr>
            <w:r w:rsidRPr="008C6BBC">
              <w:rPr>
                <w:position w:val="-34"/>
              </w:rPr>
              <w:object w:dxaOrig="1240" w:dyaOrig="760" w14:anchorId="386E5967">
                <v:shape id="_x0000_i1030" type="#_x0000_t75" style="width:61.8pt;height:37.2pt" o:ole="">
                  <v:imagedata r:id="rId22" o:title=""/>
                </v:shape>
                <o:OLEObject Type="Embed" ProgID="Equation.DSMT4" ShapeID="_x0000_i1030" DrawAspect="Content" ObjectID="_1590308581" r:id="rId23"/>
              </w:object>
            </w:r>
            <w:r w:rsidR="008C6BBC">
              <w:t xml:space="preserve">    </w:t>
            </w:r>
            <w:r w:rsidRPr="008C6BBC">
              <w:rPr>
                <w:position w:val="-10"/>
              </w:rPr>
              <w:object w:dxaOrig="320" w:dyaOrig="320" w14:anchorId="035E7C4E">
                <v:shape id="_x0000_i1031" type="#_x0000_t75" style="width:16.2pt;height:15.6pt" o:ole="">
                  <v:imagedata r:id="rId24" o:title=""/>
                </v:shape>
                <o:OLEObject Type="Embed" ProgID="Equation.DSMT4" ShapeID="_x0000_i1031" DrawAspect="Content" ObjectID="_1590308582" r:id="rId25"/>
              </w:object>
            </w:r>
          </w:p>
        </w:tc>
        <w:tc>
          <w:tcPr>
            <w:tcW w:w="680" w:type="dxa"/>
            <w:shd w:val="clear" w:color="auto" w:fill="auto"/>
            <w:vAlign w:val="center"/>
          </w:tcPr>
          <w:p w14:paraId="6D1D750C" w14:textId="77777777" w:rsidR="008C6BBC" w:rsidRDefault="008C6BBC" w:rsidP="00CD7D8F">
            <w:pPr>
              <w:pStyle w:val="af1"/>
              <w:jc w:val="both"/>
            </w:pPr>
          </w:p>
        </w:tc>
      </w:tr>
      <w:tr w:rsidR="00E114A6" w:rsidRPr="00E700B5" w14:paraId="2603BB7E" w14:textId="77777777" w:rsidTr="00CD7D8F">
        <w:trPr>
          <w:cantSplit/>
          <w:jc w:val="center"/>
        </w:trPr>
        <w:tc>
          <w:tcPr>
            <w:tcW w:w="7712" w:type="dxa"/>
            <w:shd w:val="clear" w:color="auto" w:fill="auto"/>
          </w:tcPr>
          <w:p w14:paraId="596FB2ED" w14:textId="16261A53" w:rsidR="00E114A6" w:rsidRPr="00EC38A7" w:rsidRDefault="00E114A6" w:rsidP="00CD7D8F">
            <w:pPr>
              <w:pStyle w:val="af1"/>
            </w:pPr>
            <w:r w:rsidRPr="00E114A6">
              <w:rPr>
                <w:position w:val="-14"/>
              </w:rPr>
              <w:object w:dxaOrig="780" w:dyaOrig="380" w14:anchorId="359EA6E4">
                <v:shape id="_x0000_i1032" type="#_x0000_t75" style="width:39pt;height:18.6pt" o:ole="">
                  <v:imagedata r:id="rId26" o:title=""/>
                </v:shape>
                <o:OLEObject Type="Embed" ProgID="Equation.DSMT4" ShapeID="_x0000_i1032" DrawAspect="Content" ObjectID="_1590308583" r:id="rId27"/>
              </w:object>
            </w:r>
            <w:r>
              <w:t xml:space="preserve">  </w:t>
            </w:r>
            <w:r w:rsidRPr="00E114A6">
              <w:rPr>
                <w:position w:val="-10"/>
              </w:rPr>
              <w:object w:dxaOrig="520" w:dyaOrig="320" w14:anchorId="08805F78">
                <v:shape id="_x0000_i1033" type="#_x0000_t75" style="width:25.8pt;height:15.6pt" o:ole="">
                  <v:imagedata r:id="rId28" o:title=""/>
                </v:shape>
                <o:OLEObject Type="Embed" ProgID="Equation.DSMT4" ShapeID="_x0000_i1033" DrawAspect="Content" ObjectID="_1590308584" r:id="rId29"/>
              </w:object>
            </w:r>
            <w:r>
              <w:t xml:space="preserve">  </w:t>
            </w:r>
            <w:bookmarkStart w:id="22" w:name="OLE_LINK1"/>
            <w:bookmarkStart w:id="23" w:name="OLE_LINK3"/>
            <w:r w:rsidRPr="00E114A6">
              <w:rPr>
                <w:position w:val="-14"/>
              </w:rPr>
              <w:object w:dxaOrig="1440" w:dyaOrig="400" w14:anchorId="5D3BBAC7">
                <v:shape id="_x0000_i1034" type="#_x0000_t75" style="width:1in;height:19.8pt" o:ole="">
                  <v:imagedata r:id="rId30" o:title=""/>
                </v:shape>
                <o:OLEObject Type="Embed" ProgID="Equation.DSMT4" ShapeID="_x0000_i1034" DrawAspect="Content" ObjectID="_1590308585" r:id="rId31"/>
              </w:object>
            </w:r>
            <w:bookmarkEnd w:id="22"/>
            <w:bookmarkEnd w:id="23"/>
            <w:r>
              <w:t xml:space="preserve"> </w:t>
            </w:r>
            <w:r>
              <w:rPr>
                <w:rFonts w:hint="eastAsia"/>
              </w:rPr>
              <w:t>and</w:t>
            </w:r>
            <w:r>
              <w:t xml:space="preserve"> </w:t>
            </w:r>
            <w:r w:rsidRPr="00E114A6">
              <w:rPr>
                <w:position w:val="-14"/>
              </w:rPr>
              <w:object w:dxaOrig="1120" w:dyaOrig="400" w14:anchorId="79C1C7B3">
                <v:shape id="_x0000_i1035" type="#_x0000_t75" style="width:55.8pt;height:19.8pt" o:ole="">
                  <v:imagedata r:id="rId32" o:title=""/>
                </v:shape>
                <o:OLEObject Type="Embed" ProgID="Equation.DSMT4" ShapeID="_x0000_i1035" DrawAspect="Content" ObjectID="_1590308586" r:id="rId33"/>
              </w:object>
            </w:r>
          </w:p>
        </w:tc>
        <w:tc>
          <w:tcPr>
            <w:tcW w:w="680" w:type="dxa"/>
            <w:shd w:val="clear" w:color="auto" w:fill="auto"/>
            <w:vAlign w:val="center"/>
          </w:tcPr>
          <w:p w14:paraId="2D300384" w14:textId="77777777" w:rsidR="00E114A6" w:rsidRDefault="00E114A6" w:rsidP="00CD7D8F">
            <w:pPr>
              <w:pStyle w:val="af1"/>
              <w:jc w:val="both"/>
            </w:pPr>
          </w:p>
        </w:tc>
      </w:tr>
    </w:tbl>
    <w:p w14:paraId="6C70F20A" w14:textId="7B7A3B88" w:rsidR="00EA0929" w:rsidRDefault="00E114A6" w:rsidP="00EA0929">
      <w:pPr>
        <w:pStyle w:val="a2"/>
        <w:rPr>
          <w:highlight w:val="yellow"/>
        </w:rPr>
      </w:pPr>
      <w:commentRangeStart w:id="24"/>
      <w:r w:rsidRPr="00C02599">
        <w:rPr>
          <w:rFonts w:hint="eastAsia"/>
          <w:highlight w:val="yellow"/>
        </w:rPr>
        <w:t>这里</w:t>
      </w:r>
      <w:r w:rsidRPr="00C02599">
        <w:rPr>
          <w:rFonts w:hint="eastAsia"/>
          <w:highlight w:val="yellow"/>
        </w:rPr>
        <w:t>m</w:t>
      </w:r>
      <w:r w:rsidRPr="00C02599">
        <w:rPr>
          <w:rFonts w:hint="eastAsia"/>
          <w:highlight w:val="yellow"/>
        </w:rPr>
        <w:t>返回图像和句子的</w:t>
      </w:r>
      <w:r w:rsidR="002F6F8A" w:rsidRPr="00C02599">
        <w:rPr>
          <w:rFonts w:hint="eastAsia"/>
          <w:highlight w:val="yellow"/>
        </w:rPr>
        <w:t>索引，这里的不等式关系指的是对每个句子片段至少应该有一个正例，如果没有，则在所有正例包中选择一个得分最高的置为正例。</w:t>
      </w:r>
      <w:commentRangeEnd w:id="24"/>
      <w:r w:rsidR="00C02599">
        <w:rPr>
          <w:rStyle w:val="afb"/>
        </w:rPr>
        <w:commentReference w:id="24"/>
      </w:r>
    </w:p>
    <w:p w14:paraId="1B4ACE10" w14:textId="57633C72" w:rsidR="00C02599" w:rsidRDefault="00C02599" w:rsidP="009509D3">
      <w:pPr>
        <w:pStyle w:val="4"/>
        <w:tabs>
          <w:tab w:val="left" w:pos="5628"/>
        </w:tabs>
      </w:pPr>
      <w:r>
        <w:rPr>
          <w:rFonts w:hint="eastAsia"/>
        </w:rPr>
        <w:t>3.3.2</w:t>
      </w:r>
      <w:r>
        <w:t xml:space="preserve">  </w:t>
      </w:r>
      <w:r>
        <w:rPr>
          <w:rFonts w:hint="eastAsia"/>
        </w:rPr>
        <w:t>全局排序目标</w:t>
      </w:r>
    </w:p>
    <w:p w14:paraId="6D1BC30B" w14:textId="73ABD50A" w:rsidR="00C02599" w:rsidRDefault="00C02599" w:rsidP="00C02599">
      <w:pPr>
        <w:pStyle w:val="a2"/>
      </w:pPr>
      <w:r>
        <w:rPr>
          <w:rFonts w:hint="eastAsia"/>
        </w:rPr>
        <w:t>这里</w:t>
      </w:r>
      <w:r w:rsidR="009509D3">
        <w:rPr>
          <w:rFonts w:hint="eastAsia"/>
        </w:rPr>
        <w:t>要保证图像句子相似度和标注一致。首先定义图像句子联合得分为他们成对片段的联合得分。</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C311F2" w:rsidRPr="00E700B5" w14:paraId="3276C4C2" w14:textId="77777777" w:rsidTr="00CD7D8F">
        <w:trPr>
          <w:cantSplit/>
          <w:jc w:val="center"/>
        </w:trPr>
        <w:tc>
          <w:tcPr>
            <w:tcW w:w="7712" w:type="dxa"/>
            <w:shd w:val="clear" w:color="auto" w:fill="auto"/>
          </w:tcPr>
          <w:p w14:paraId="6CDE9BEF" w14:textId="0880941E" w:rsidR="00C311F2" w:rsidRPr="00082AE6" w:rsidRDefault="00C311F2" w:rsidP="00CD7D8F">
            <w:pPr>
              <w:pStyle w:val="af1"/>
            </w:pPr>
            <w:r w:rsidRPr="00C311F2">
              <w:rPr>
                <w:position w:val="-34"/>
              </w:rPr>
              <w:object w:dxaOrig="3560" w:dyaOrig="720" w14:anchorId="2FF1DE01">
                <v:shape id="_x0000_i1036" type="#_x0000_t75" style="width:177pt;height:35.4pt" o:ole="">
                  <v:imagedata r:id="rId34" o:title=""/>
                </v:shape>
                <o:OLEObject Type="Embed" ProgID="Equation.DSMT4" ShapeID="_x0000_i1036" DrawAspect="Content" ObjectID="_1590308587" r:id="rId35"/>
              </w:object>
            </w:r>
          </w:p>
        </w:tc>
        <w:tc>
          <w:tcPr>
            <w:tcW w:w="680" w:type="dxa"/>
            <w:shd w:val="clear" w:color="auto" w:fill="auto"/>
            <w:vAlign w:val="center"/>
          </w:tcPr>
          <w:p w14:paraId="33111C48" w14:textId="77777777" w:rsidR="00C311F2" w:rsidRPr="00E700B5" w:rsidRDefault="00C311F2" w:rsidP="00CD7D8F">
            <w:pPr>
              <w:pStyle w:val="af1"/>
              <w:jc w:val="both"/>
            </w:pPr>
            <w:r>
              <w:rPr>
                <w:rFonts w:hint="eastAsia"/>
              </w:rPr>
              <w:t>1</w:t>
            </w:r>
          </w:p>
        </w:tc>
      </w:tr>
    </w:tbl>
    <w:p w14:paraId="2218E40F" w14:textId="1D855C6C" w:rsidR="00C311F2" w:rsidRDefault="00C311F2" w:rsidP="00C02599">
      <w:pPr>
        <w:pStyle w:val="a2"/>
      </w:pPr>
      <w:proofErr w:type="spellStart"/>
      <w:r>
        <w:rPr>
          <w:rFonts w:hint="eastAsia"/>
        </w:rPr>
        <w:lastRenderedPageBreak/>
        <w:t>gk</w:t>
      </w:r>
      <w:proofErr w:type="spellEnd"/>
      <w:r>
        <w:rPr>
          <w:rFonts w:hint="eastAsia"/>
        </w:rPr>
        <w:t>是图像的图像片段的集合，</w:t>
      </w:r>
      <w:proofErr w:type="spellStart"/>
      <w:r>
        <w:rPr>
          <w:rFonts w:hint="eastAsia"/>
        </w:rPr>
        <w:t>gl</w:t>
      </w:r>
      <w:proofErr w:type="spellEnd"/>
      <w:r>
        <w:rPr>
          <w:rFonts w:hint="eastAsia"/>
        </w:rPr>
        <w:t>是句子</w:t>
      </w:r>
      <w:r>
        <w:rPr>
          <w:rFonts w:hint="eastAsia"/>
        </w:rPr>
        <w:t>l</w:t>
      </w:r>
      <w:r>
        <w:rPr>
          <w:rFonts w:hint="eastAsia"/>
        </w:rPr>
        <w:t>的句子片段的集合。</w:t>
      </w:r>
      <w:r>
        <w:t>K</w:t>
      </w:r>
      <w:r>
        <w:rPr>
          <w:rFonts w:hint="eastAsia"/>
        </w:rPr>
        <w:t>，都是从</w:t>
      </w:r>
      <w:r>
        <w:rPr>
          <w:rFonts w:hint="eastAsia"/>
        </w:rPr>
        <w:t>1</w:t>
      </w:r>
      <w:r>
        <w:rPr>
          <w:rFonts w:hint="eastAsia"/>
        </w:rPr>
        <w:t>到</w:t>
      </w:r>
      <w:r>
        <w:rPr>
          <w:rFonts w:hint="eastAsia"/>
        </w:rPr>
        <w:t>N</w:t>
      </w:r>
      <w:r>
        <w:t>.</w:t>
      </w:r>
      <w:r>
        <w:rPr>
          <w:rFonts w:hint="eastAsia"/>
        </w:rPr>
        <w:t>这里以</w:t>
      </w:r>
      <w:r>
        <w:rPr>
          <w:rFonts w:hint="eastAsia"/>
        </w:rPr>
        <w:t>0</w:t>
      </w:r>
      <w:r>
        <w:rPr>
          <w:rFonts w:hint="eastAsia"/>
        </w:rPr>
        <w:t>为截断，大于</w:t>
      </w:r>
      <w:r>
        <w:rPr>
          <w:rFonts w:hint="eastAsia"/>
        </w:rPr>
        <w:t>0</w:t>
      </w:r>
      <w:r>
        <w:rPr>
          <w:rFonts w:hint="eastAsia"/>
        </w:rPr>
        <w:t>被认为是正确的联合</w:t>
      </w:r>
      <w:r w:rsidR="002C1ADE">
        <w:rPr>
          <w:rFonts w:hint="eastAsia"/>
        </w:rPr>
        <w:t>。实践中发现加一个平滑</w:t>
      </w:r>
      <w:proofErr w:type="gramStart"/>
      <w:r w:rsidR="002C1ADE">
        <w:rPr>
          <w:rFonts w:hint="eastAsia"/>
        </w:rPr>
        <w:t>项效果</w:t>
      </w:r>
      <w:proofErr w:type="gramEnd"/>
      <w:r w:rsidR="002C1ADE">
        <w:rPr>
          <w:rFonts w:hint="eastAsia"/>
        </w:rPr>
        <w:t>更好，取</w:t>
      </w:r>
      <w:r w:rsidR="002C1ADE">
        <w:rPr>
          <w:rFonts w:hint="eastAsia"/>
        </w:rPr>
        <w:t>10.</w:t>
      </w:r>
      <w:r w:rsidR="002C1ADE">
        <w:rPr>
          <w:rFonts w:hint="eastAsia"/>
        </w:rPr>
        <w:t>三角形是超参数，让真正的图像句子对</w:t>
      </w:r>
      <w:proofErr w:type="spellStart"/>
      <w:r w:rsidR="002C1ADE">
        <w:rPr>
          <w:rFonts w:hint="eastAsia"/>
        </w:rPr>
        <w:t>Skk</w:t>
      </w:r>
      <w:proofErr w:type="spellEnd"/>
      <w:r w:rsidR="002C1ADE">
        <w:rPr>
          <w:rFonts w:hint="eastAsia"/>
        </w:rPr>
        <w:t>大于</w:t>
      </w:r>
      <w:proofErr w:type="spellStart"/>
      <w:r w:rsidR="002C1ADE">
        <w:rPr>
          <w:rFonts w:hint="eastAsia"/>
        </w:rPr>
        <w:t>Skl</w:t>
      </w:r>
      <w:proofErr w:type="spellEnd"/>
      <w:r w:rsidR="002C1ADE">
        <w:rPr>
          <w:rFonts w:hint="eastAsia"/>
        </w:rPr>
        <w:t>和</w:t>
      </w:r>
      <w:proofErr w:type="spellStart"/>
      <w:r w:rsidR="002C1ADE">
        <w:rPr>
          <w:rFonts w:hint="eastAsia"/>
        </w:rPr>
        <w:t>Slk</w:t>
      </w:r>
      <w:proofErr w:type="spellEnd"/>
      <w:r w:rsidR="002C1ADE">
        <w:rPr>
          <w:rFonts w:hint="eastAsia"/>
        </w:rPr>
        <w:t>的分数大于边界，整个目标函数</w:t>
      </w:r>
      <w:proofErr w:type="gramStart"/>
      <w:r w:rsidR="002C1ADE">
        <w:rPr>
          <w:rFonts w:hint="eastAsia"/>
        </w:rPr>
        <w:t>由点积和</w:t>
      </w:r>
      <w:proofErr w:type="gramEnd"/>
      <w:r w:rsidR="002C1ADE">
        <w:rPr>
          <w:rFonts w:hint="eastAsia"/>
        </w:rPr>
        <w:t>0</w:t>
      </w:r>
      <w:r w:rsidR="002C1ADE">
        <w:rPr>
          <w:rFonts w:hint="eastAsia"/>
        </w:rPr>
        <w:t>阈值组成。</w:t>
      </w:r>
    </w:p>
    <w:p w14:paraId="203763FE" w14:textId="14F014D3" w:rsidR="002C1ADE" w:rsidRDefault="002C1ADE" w:rsidP="002C1ADE">
      <w:pPr>
        <w:pStyle w:val="3"/>
      </w:pPr>
      <w:r>
        <w:rPr>
          <w:rFonts w:hint="eastAsia"/>
        </w:rPr>
        <w:t>3.4</w:t>
      </w:r>
      <w:r>
        <w:t xml:space="preserve">  </w:t>
      </w:r>
      <w:r>
        <w:rPr>
          <w:rFonts w:hint="eastAsia"/>
        </w:rPr>
        <w:t>优化</w:t>
      </w:r>
    </w:p>
    <w:p w14:paraId="595BB0E0" w14:textId="57367221" w:rsidR="002C1ADE" w:rsidRDefault="002C1ADE" w:rsidP="002C1ADE">
      <w:pPr>
        <w:pStyle w:val="a2"/>
      </w:pPr>
      <w:r>
        <w:rPr>
          <w:rFonts w:hint="eastAsia"/>
        </w:rPr>
        <w:t>SGD</w:t>
      </w:r>
      <w:r>
        <w:rPr>
          <w:rFonts w:hint="eastAsia"/>
        </w:rPr>
        <w:t>，小批量</w:t>
      </w:r>
      <w:r>
        <w:rPr>
          <w:rFonts w:hint="eastAsia"/>
        </w:rPr>
        <w:t>100</w:t>
      </w:r>
      <w:r>
        <w:rPr>
          <w:rFonts w:hint="eastAsia"/>
        </w:rPr>
        <w:t>，动量</w:t>
      </w:r>
      <w:r>
        <w:rPr>
          <w:rFonts w:hint="eastAsia"/>
        </w:rPr>
        <w:t>0.9</w:t>
      </w:r>
      <w:r>
        <w:rPr>
          <w:rFonts w:hint="eastAsia"/>
        </w:rPr>
        <w:t>整个训练数据作</w:t>
      </w:r>
      <w:r>
        <w:rPr>
          <w:rFonts w:hint="eastAsia"/>
        </w:rPr>
        <w:t>15epochs</w:t>
      </w:r>
      <w:r>
        <w:rPr>
          <w:rFonts w:hint="eastAsia"/>
        </w:rPr>
        <w:t>，最后两个</w:t>
      </w:r>
      <w:r>
        <w:rPr>
          <w:rFonts w:hint="eastAsia"/>
        </w:rPr>
        <w:t>epoch</w:t>
      </w:r>
      <w:r>
        <w:rPr>
          <w:rFonts w:hint="eastAsia"/>
        </w:rPr>
        <w:t>退火</w:t>
      </w:r>
      <w:r>
        <w:rPr>
          <w:rFonts w:hint="eastAsia"/>
        </w:rPr>
        <w:t>0.1</w:t>
      </w:r>
      <w:r>
        <w:rPr>
          <w:rFonts w:hint="eastAsia"/>
        </w:rPr>
        <w:t>，多实例学习和</w:t>
      </w:r>
      <w:proofErr w:type="spellStart"/>
      <w:r>
        <w:rPr>
          <w:rFonts w:hint="eastAsia"/>
        </w:rPr>
        <w:t>CNNfine_</w:t>
      </w:r>
      <w:r>
        <w:t>tune</w:t>
      </w:r>
      <w:proofErr w:type="spellEnd"/>
      <w:r>
        <w:rPr>
          <w:rFonts w:hint="eastAsia"/>
        </w:rPr>
        <w:t>都是有益的，</w:t>
      </w:r>
      <w:r w:rsidR="00CD7D8F">
        <w:rPr>
          <w:rFonts w:hint="eastAsia"/>
        </w:rPr>
        <w:t>开始的</w:t>
      </w:r>
      <w:r w:rsidR="00CD7D8F">
        <w:rPr>
          <w:rFonts w:hint="eastAsia"/>
        </w:rPr>
        <w:t>10</w:t>
      </w:r>
      <w:r w:rsidR="00CD7D8F">
        <w:rPr>
          <w:rFonts w:hint="eastAsia"/>
        </w:rPr>
        <w:t>个</w:t>
      </w:r>
      <w:r w:rsidR="00CD7D8F">
        <w:rPr>
          <w:rFonts w:hint="eastAsia"/>
        </w:rPr>
        <w:t>epoch</w:t>
      </w:r>
      <w:r w:rsidR="00CD7D8F">
        <w:rPr>
          <w:rFonts w:hint="eastAsia"/>
        </w:rPr>
        <w:t>片段联合分数和</w:t>
      </w:r>
      <w:r w:rsidR="00CD7D8F">
        <w:rPr>
          <w:rFonts w:hint="eastAsia"/>
        </w:rPr>
        <w:t>CNN</w:t>
      </w:r>
      <w:r w:rsidR="00CD7D8F">
        <w:rPr>
          <w:rFonts w:hint="eastAsia"/>
        </w:rPr>
        <w:t>权重被固定。在</w:t>
      </w:r>
      <w:r w:rsidR="00CD7D8F">
        <w:rPr>
          <w:rFonts w:hint="eastAsia"/>
        </w:rPr>
        <w:t>10</w:t>
      </w:r>
      <w:r w:rsidR="00CD7D8F">
        <w:rPr>
          <w:rFonts w:hint="eastAsia"/>
        </w:rPr>
        <w:t>个</w:t>
      </w:r>
      <w:r w:rsidR="00CD7D8F">
        <w:rPr>
          <w:rFonts w:hint="eastAsia"/>
        </w:rPr>
        <w:t>epoch</w:t>
      </w:r>
      <w:r w:rsidR="00CD7D8F">
        <w:rPr>
          <w:rFonts w:hint="eastAsia"/>
        </w:rPr>
        <w:t>后</w:t>
      </w:r>
      <w:r w:rsidR="00CD7D8F">
        <w:rPr>
          <w:rFonts w:hint="eastAsia"/>
        </w:rPr>
        <w:t>MIL</w:t>
      </w:r>
      <w:r w:rsidR="00CD7D8F">
        <w:rPr>
          <w:rFonts w:hint="eastAsia"/>
        </w:rPr>
        <w:t>，</w:t>
      </w:r>
      <w:r w:rsidR="00CD7D8F">
        <w:rPr>
          <w:rFonts w:hint="eastAsia"/>
        </w:rPr>
        <w:t>CNN</w:t>
      </w:r>
      <w:r w:rsidR="00CD7D8F">
        <w:rPr>
          <w:rFonts w:hint="eastAsia"/>
        </w:rPr>
        <w:t>开始训练。词嵌入矩阵由于担心过拟合而保持不变</w:t>
      </w:r>
      <w:r w:rsidR="0057392B">
        <w:rPr>
          <w:rFonts w:hint="eastAsia"/>
        </w:rPr>
        <w:t>。</w:t>
      </w:r>
    </w:p>
    <w:p w14:paraId="5EC533F4" w14:textId="13F63747" w:rsidR="0057392B" w:rsidRDefault="0057392B" w:rsidP="0057392B">
      <w:pPr>
        <w:pStyle w:val="2"/>
      </w:pPr>
      <w:r>
        <w:rPr>
          <w:rFonts w:hint="eastAsia"/>
        </w:rPr>
        <w:t>4</w:t>
      </w:r>
      <w:r>
        <w:t xml:space="preserve">  </w:t>
      </w:r>
      <w:r>
        <w:rPr>
          <w:rFonts w:hint="eastAsia"/>
        </w:rPr>
        <w:t>实验</w:t>
      </w:r>
    </w:p>
    <w:p w14:paraId="67B35EDB" w14:textId="6F663324" w:rsidR="0057392B" w:rsidRDefault="0057392B" w:rsidP="0057392B">
      <w:pPr>
        <w:pStyle w:val="a2"/>
      </w:pPr>
      <w:r>
        <w:rPr>
          <w:rFonts w:hint="eastAsia"/>
        </w:rPr>
        <w:t>数据集：</w:t>
      </w:r>
      <w:r>
        <w:t xml:space="preserve">Pascal1K [2], Flickr8K [3] </w:t>
      </w:r>
      <w:r>
        <w:rPr>
          <w:rFonts w:hint="eastAsia"/>
        </w:rPr>
        <w:t>和</w:t>
      </w:r>
      <w:r>
        <w:rPr>
          <w:rFonts w:hint="eastAsia"/>
        </w:rPr>
        <w:t xml:space="preserve">and </w:t>
      </w:r>
      <w:r>
        <w:t>Flickr30K</w:t>
      </w:r>
      <w:r>
        <w:rPr>
          <w:rFonts w:hint="eastAsia"/>
        </w:rPr>
        <w:t>，分别包含</w:t>
      </w:r>
      <w:r>
        <w:rPr>
          <w:rFonts w:hint="eastAsia"/>
        </w:rPr>
        <w:t>100</w:t>
      </w:r>
      <w:r>
        <w:rPr>
          <w:rFonts w:hint="eastAsia"/>
        </w:rPr>
        <w:t>，</w:t>
      </w:r>
      <w:r>
        <w:rPr>
          <w:rFonts w:hint="eastAsia"/>
        </w:rPr>
        <w:t>8000</w:t>
      </w:r>
      <w:r>
        <w:rPr>
          <w:rFonts w:hint="eastAsia"/>
        </w:rPr>
        <w:t>和</w:t>
      </w:r>
      <w:r>
        <w:rPr>
          <w:rFonts w:hint="eastAsia"/>
        </w:rPr>
        <w:t>30000</w:t>
      </w:r>
      <w:r>
        <w:rPr>
          <w:rFonts w:hint="eastAsia"/>
        </w:rPr>
        <w:t>幅图像，每个图像包含</w:t>
      </w:r>
      <w:r>
        <w:rPr>
          <w:rFonts w:hint="eastAsia"/>
        </w:rPr>
        <w:t>5</w:t>
      </w:r>
      <w:r>
        <w:rPr>
          <w:rFonts w:hint="eastAsia"/>
        </w:rPr>
        <w:t>个独立的句子，由机器人标注。</w:t>
      </w:r>
    </w:p>
    <w:p w14:paraId="3B3D3E41" w14:textId="7D00F552" w:rsidR="00C906BF" w:rsidRDefault="00C906BF" w:rsidP="0057392B">
      <w:pPr>
        <w:pStyle w:val="a2"/>
      </w:pPr>
      <w:r>
        <w:rPr>
          <w:rFonts w:hint="eastAsia"/>
        </w:rPr>
        <w:t>句子</w:t>
      </w:r>
      <w:r w:rsidR="005E5436">
        <w:rPr>
          <w:rFonts w:hint="eastAsia"/>
        </w:rPr>
        <w:t>数据预处理：这里没有明显的进行过滤，拼写检查或是其他正则化操作。使用</w:t>
      </w:r>
      <w:proofErr w:type="spellStart"/>
      <w:r w:rsidR="005E5436">
        <w:rPr>
          <w:rFonts w:hint="eastAsia"/>
        </w:rPr>
        <w:t>CoreNLP</w:t>
      </w:r>
      <w:proofErr w:type="spellEnd"/>
      <w:r w:rsidR="005E5436">
        <w:rPr>
          <w:rFonts w:hint="eastAsia"/>
        </w:rPr>
        <w:t>获得每个句子的依赖树关系。</w:t>
      </w:r>
      <w:r w:rsidR="005E5436" w:rsidRPr="005E5436">
        <w:rPr>
          <w:rFonts w:hint="eastAsia"/>
        </w:rPr>
        <w:t>由于存在许多可能的关系（多达数百个），由于过度拟合关注和实际考虑，我们</w:t>
      </w:r>
      <w:proofErr w:type="gramStart"/>
      <w:r w:rsidR="005E5436" w:rsidRPr="005E5436">
        <w:rPr>
          <w:rFonts w:hint="eastAsia"/>
        </w:rPr>
        <w:t>移除了</w:t>
      </w:r>
      <w:proofErr w:type="gramEnd"/>
      <w:r w:rsidR="005E5436" w:rsidRPr="005E5436">
        <w:rPr>
          <w:rFonts w:hint="eastAsia"/>
        </w:rPr>
        <w:t>每个数据集中发生</w:t>
      </w:r>
      <w:r w:rsidR="005E5436">
        <w:rPr>
          <w:rFonts w:hint="eastAsia"/>
        </w:rPr>
        <w:t>比例</w:t>
      </w:r>
      <w:r w:rsidR="005E5436" w:rsidRPr="005E5436">
        <w:rPr>
          <w:rFonts w:hint="eastAsia"/>
        </w:rPr>
        <w:t>少于</w:t>
      </w:r>
      <w:r w:rsidR="005E5436" w:rsidRPr="005E5436">
        <w:rPr>
          <w:rFonts w:hint="eastAsia"/>
        </w:rPr>
        <w:t>1</w:t>
      </w:r>
      <w:r w:rsidR="005E5436" w:rsidRPr="005E5436">
        <w:rPr>
          <w:rFonts w:hint="eastAsia"/>
        </w:rPr>
        <w:t>％的所有关系类型</w:t>
      </w:r>
      <w:r w:rsidR="005E5436">
        <w:rPr>
          <w:rFonts w:hint="eastAsia"/>
        </w:rPr>
        <w:t>，。大大减少了关系数目，未在字典中存在的单词移除了。</w:t>
      </w:r>
    </w:p>
    <w:p w14:paraId="28D035DD" w14:textId="2F6FF2F2" w:rsidR="005E5436" w:rsidRDefault="005E5436" w:rsidP="0057392B">
      <w:pPr>
        <w:pStyle w:val="a2"/>
      </w:pPr>
      <w:r>
        <w:rPr>
          <w:rFonts w:hint="eastAsia"/>
        </w:rPr>
        <w:t>图像预处理：用</w:t>
      </w:r>
      <w:r>
        <w:rPr>
          <w:rFonts w:hint="eastAsia"/>
        </w:rPr>
        <w:t>RCNN</w:t>
      </w:r>
      <w:r>
        <w:rPr>
          <w:rFonts w:hint="eastAsia"/>
        </w:rPr>
        <w:t>检测所有图像中的目标。这里</w:t>
      </w:r>
      <w:commentRangeStart w:id="25"/>
      <w:r w:rsidRPr="00DE40FE">
        <w:rPr>
          <w:rFonts w:hint="eastAsia"/>
          <w:highlight w:val="yellow"/>
        </w:rPr>
        <w:t>将</w:t>
      </w:r>
      <w:r w:rsidRPr="00DE40FE">
        <w:rPr>
          <w:rFonts w:hint="eastAsia"/>
          <w:highlight w:val="yellow"/>
        </w:rPr>
        <w:t>Image</w:t>
      </w:r>
      <w:r w:rsidRPr="00DE40FE">
        <w:rPr>
          <w:highlight w:val="yellow"/>
        </w:rPr>
        <w:t>Net</w:t>
      </w:r>
      <w:r w:rsidRPr="00DE40FE">
        <w:rPr>
          <w:rFonts w:hint="eastAsia"/>
          <w:highlight w:val="yellow"/>
        </w:rPr>
        <w:t>中的</w:t>
      </w:r>
      <w:r w:rsidRPr="00DE40FE">
        <w:rPr>
          <w:rFonts w:hint="eastAsia"/>
          <w:highlight w:val="yellow"/>
        </w:rPr>
        <w:t>200</w:t>
      </w:r>
      <w:r w:rsidRPr="00DE40FE">
        <w:rPr>
          <w:rFonts w:hint="eastAsia"/>
          <w:highlight w:val="yellow"/>
        </w:rPr>
        <w:t>类检测信息去掉</w:t>
      </w:r>
      <w:commentRangeEnd w:id="25"/>
      <w:r w:rsidR="00DE40FE">
        <w:rPr>
          <w:rStyle w:val="afb"/>
        </w:rPr>
        <w:commentReference w:id="25"/>
      </w:r>
      <w:r>
        <w:rPr>
          <w:rFonts w:hint="eastAsia"/>
        </w:rPr>
        <w:t>了。只保留</w:t>
      </w:r>
      <w:r>
        <w:rPr>
          <w:rFonts w:hint="eastAsia"/>
        </w:rPr>
        <w:t>4096</w:t>
      </w:r>
      <w:r>
        <w:rPr>
          <w:rFonts w:hint="eastAsia"/>
        </w:rPr>
        <w:t>维的激活值</w:t>
      </w:r>
      <w:r w:rsidR="00DE40FE">
        <w:rPr>
          <w:rFonts w:hint="eastAsia"/>
        </w:rPr>
        <w:t>（整幅图像中</w:t>
      </w:r>
      <w:r w:rsidR="00DE40FE">
        <w:rPr>
          <w:rFonts w:hint="eastAsia"/>
        </w:rPr>
        <w:t>top19</w:t>
      </w:r>
      <w:r w:rsidR="00DE40FE">
        <w:rPr>
          <w:rFonts w:hint="eastAsia"/>
        </w:rPr>
        <w:t>个检测位置）。</w:t>
      </w:r>
    </w:p>
    <w:p w14:paraId="257DA536" w14:textId="7DF9CCD1" w:rsidR="007B1925" w:rsidRDefault="00DE40FE" w:rsidP="007B1925">
      <w:pPr>
        <w:pStyle w:val="a2"/>
      </w:pPr>
      <w:r>
        <w:rPr>
          <w:rFonts w:hint="eastAsia"/>
        </w:rPr>
        <w:t>双向检索：探索句子和图像之间双向检索的准确率，评价指标有两个，一个输出排序在</w:t>
      </w:r>
      <w:r>
        <w:rPr>
          <w:rFonts w:hint="eastAsia"/>
        </w:rPr>
        <w:t>top-n</w:t>
      </w:r>
      <w:r>
        <w:rPr>
          <w:rFonts w:hint="eastAsia"/>
        </w:rPr>
        <w:t>中的准确率，一个是</w:t>
      </w:r>
      <w:r w:rsidR="00F203C1">
        <w:rPr>
          <w:rFonts w:hint="eastAsia"/>
        </w:rPr>
        <w:t>最接近标注的结果在排序上的中位数。</w:t>
      </w:r>
    </w:p>
    <w:p w14:paraId="2DA66E84" w14:textId="2DD8760B" w:rsidR="002912C2" w:rsidRDefault="002912C2" w:rsidP="002912C2">
      <w:pPr>
        <w:pStyle w:val="3"/>
      </w:pPr>
      <w:r>
        <w:rPr>
          <w:rFonts w:hint="eastAsia"/>
        </w:rPr>
        <w:t>4.1</w:t>
      </w:r>
      <w:r>
        <w:t xml:space="preserve">  </w:t>
      </w:r>
      <w:r>
        <w:rPr>
          <w:rFonts w:hint="eastAsia"/>
        </w:rPr>
        <w:t>对照试验</w:t>
      </w:r>
    </w:p>
    <w:p w14:paraId="1BDEB7D3" w14:textId="73336A9B" w:rsidR="00F203C1" w:rsidRDefault="00F203C1" w:rsidP="0057392B">
      <w:pPr>
        <w:pStyle w:val="a2"/>
      </w:pPr>
      <w:r>
        <w:rPr>
          <w:rFonts w:hint="eastAsia"/>
        </w:rPr>
        <w:t>这里和</w:t>
      </w:r>
      <w:r>
        <w:rPr>
          <w:rFonts w:hint="eastAsia"/>
        </w:rPr>
        <w:t>SDT</w:t>
      </w:r>
      <w:r>
        <w:t>-RNN</w:t>
      </w:r>
      <w:r>
        <w:rPr>
          <w:rFonts w:hint="eastAsia"/>
        </w:rPr>
        <w:t>进行了对比，这种方法</w:t>
      </w:r>
      <w:proofErr w:type="gramStart"/>
      <w:r>
        <w:rPr>
          <w:rFonts w:hint="eastAsia"/>
        </w:rPr>
        <w:t>是</w:t>
      </w:r>
      <w:r w:rsidR="002912C2">
        <w:rPr>
          <w:rFonts w:hint="eastAsia"/>
        </w:rPr>
        <w:t>全帧</w:t>
      </w:r>
      <w:proofErr w:type="gramEnd"/>
      <w:r w:rsidR="002912C2">
        <w:rPr>
          <w:rFonts w:hint="eastAsia"/>
        </w:rPr>
        <w:t>CNN</w:t>
      </w:r>
      <w:r w:rsidR="002912C2">
        <w:rPr>
          <w:rFonts w:hint="eastAsia"/>
        </w:rPr>
        <w:t>表示。并使用了他们的代码进行了实验，并采取我们的</w:t>
      </w:r>
      <w:r w:rsidR="002912C2">
        <w:rPr>
          <w:rFonts w:hint="eastAsia"/>
        </w:rPr>
        <w:t>CNN</w:t>
      </w:r>
      <w:r w:rsidR="002912C2">
        <w:rPr>
          <w:rFonts w:hint="eastAsia"/>
        </w:rPr>
        <w:t>模型来训练他们的方法。</w:t>
      </w:r>
    </w:p>
    <w:p w14:paraId="168D9FBE" w14:textId="61666393" w:rsidR="007B1925" w:rsidRDefault="007B1925" w:rsidP="007B1925">
      <w:pPr>
        <w:pStyle w:val="3"/>
      </w:pPr>
      <w:r>
        <w:rPr>
          <w:rFonts w:hint="eastAsia"/>
        </w:rPr>
        <w:t>4.2</w:t>
      </w:r>
      <w:r>
        <w:t xml:space="preserve">  </w:t>
      </w:r>
      <w:r>
        <w:rPr>
          <w:rFonts w:hint="eastAsia"/>
        </w:rPr>
        <w:t>定量的评价</w:t>
      </w:r>
    </w:p>
    <w:p w14:paraId="7BDA34D3" w14:textId="576EBE6C" w:rsidR="007B1925" w:rsidRDefault="007B1925" w:rsidP="007B1925">
      <w:pPr>
        <w:pStyle w:val="a2"/>
      </w:pPr>
      <w:r>
        <w:rPr>
          <w:rFonts w:hint="eastAsia"/>
        </w:rPr>
        <w:t>这里作者通过实验获得了以下几条总结。</w:t>
      </w:r>
    </w:p>
    <w:p w14:paraId="4E8C2AB9" w14:textId="431DDE56" w:rsidR="007B1925" w:rsidRDefault="007B1925" w:rsidP="007B1925">
      <w:pPr>
        <w:pStyle w:val="a2"/>
      </w:pPr>
      <w:commentRangeStart w:id="26"/>
      <w:r w:rsidRPr="007B1925">
        <w:rPr>
          <w:rFonts w:hint="eastAsia"/>
          <w:highlight w:val="yellow"/>
        </w:rPr>
        <w:t>片段与全局目标互相补充</w:t>
      </w:r>
      <w:commentRangeEnd w:id="26"/>
      <w:r>
        <w:rPr>
          <w:rStyle w:val="afb"/>
        </w:rPr>
        <w:commentReference w:id="26"/>
      </w:r>
      <w:r>
        <w:rPr>
          <w:rFonts w:hint="eastAsia"/>
        </w:rPr>
        <w:t>：相对来说全局目标表现更好。</w:t>
      </w:r>
    </w:p>
    <w:p w14:paraId="6BE75824" w14:textId="4DF4EEA9" w:rsidR="007B1925" w:rsidRDefault="007B1925" w:rsidP="007B1925">
      <w:pPr>
        <w:pStyle w:val="a2"/>
      </w:pPr>
      <w:r>
        <w:rPr>
          <w:rFonts w:hint="eastAsia"/>
        </w:rPr>
        <w:t>提取</w:t>
      </w:r>
      <w:r w:rsidR="00024DB5">
        <w:rPr>
          <w:rFonts w:hint="eastAsia"/>
        </w:rPr>
        <w:t>目标的表示信息是重要的：相对与全局信息来说，局部的目标检测更为重要，</w:t>
      </w:r>
      <w:commentRangeStart w:id="27"/>
      <w:r w:rsidR="00024DB5" w:rsidRPr="00024DB5">
        <w:rPr>
          <w:rFonts w:hint="eastAsia"/>
          <w:highlight w:val="yellow"/>
        </w:rPr>
        <w:t>全句的信息不足以表示图像</w:t>
      </w:r>
      <w:commentRangeEnd w:id="27"/>
      <w:r w:rsidR="00024DB5">
        <w:rPr>
          <w:rStyle w:val="afb"/>
        </w:rPr>
        <w:commentReference w:id="27"/>
      </w:r>
      <w:r w:rsidR="00024DB5">
        <w:rPr>
          <w:rFonts w:hint="eastAsia"/>
        </w:rPr>
        <w:t>。</w:t>
      </w:r>
      <w:bookmarkStart w:id="28" w:name="_GoBack"/>
      <w:bookmarkEnd w:id="28"/>
    </w:p>
    <w:p w14:paraId="48749765" w14:textId="5E94B261" w:rsidR="00024DB5" w:rsidRDefault="00024DB5" w:rsidP="007B1925">
      <w:pPr>
        <w:pStyle w:val="a2"/>
      </w:pPr>
      <w:commentRangeStart w:id="29"/>
      <w:r w:rsidRPr="00024DB5">
        <w:rPr>
          <w:rFonts w:hint="eastAsia"/>
          <w:highlight w:val="yellow"/>
        </w:rPr>
        <w:t>依赖</w:t>
      </w:r>
      <w:proofErr w:type="gramStart"/>
      <w:r w:rsidRPr="00024DB5">
        <w:rPr>
          <w:rFonts w:hint="eastAsia"/>
          <w:highlight w:val="yellow"/>
        </w:rPr>
        <w:t>树关系</w:t>
      </w:r>
      <w:commentRangeEnd w:id="29"/>
      <w:proofErr w:type="gramEnd"/>
      <w:r>
        <w:rPr>
          <w:rStyle w:val="afb"/>
        </w:rPr>
        <w:commentReference w:id="29"/>
      </w:r>
      <w:r>
        <w:rPr>
          <w:rFonts w:hint="eastAsia"/>
        </w:rPr>
        <w:t>：相对单纯的词语关系和双联词结构，依赖关系对句子的组成更重要。</w:t>
      </w:r>
    </w:p>
    <w:p w14:paraId="098C2907" w14:textId="00F424B3" w:rsidR="00024DB5" w:rsidRDefault="00024DB5" w:rsidP="007B1925">
      <w:pPr>
        <w:pStyle w:val="a2"/>
      </w:pPr>
      <w:proofErr w:type="spellStart"/>
      <w:r>
        <w:t>F</w:t>
      </w:r>
      <w:r>
        <w:rPr>
          <w:rFonts w:hint="eastAsia"/>
        </w:rPr>
        <w:t>ine</w:t>
      </w:r>
      <w:r>
        <w:t>_tune</w:t>
      </w:r>
      <w:proofErr w:type="spellEnd"/>
      <w:r>
        <w:rPr>
          <w:rFonts w:hint="eastAsia"/>
        </w:rPr>
        <w:t>具有更好的效果。</w:t>
      </w:r>
    </w:p>
    <w:p w14:paraId="3130AA64" w14:textId="6E6ACEDB" w:rsidR="00EF150B" w:rsidRDefault="00EF150B" w:rsidP="00EF150B">
      <w:pPr>
        <w:pStyle w:val="3"/>
      </w:pPr>
      <w:r>
        <w:rPr>
          <w:rFonts w:hint="eastAsia"/>
        </w:rPr>
        <w:lastRenderedPageBreak/>
        <w:t>4.3</w:t>
      </w:r>
      <w:r>
        <w:t xml:space="preserve">  </w:t>
      </w:r>
      <w:r>
        <w:rPr>
          <w:rFonts w:hint="eastAsia"/>
        </w:rPr>
        <w:t>定性的实验</w:t>
      </w:r>
    </w:p>
    <w:p w14:paraId="128E993A" w14:textId="4FC83D30" w:rsidR="00EF150B" w:rsidRDefault="00EF150B" w:rsidP="00EF150B">
      <w:pPr>
        <w:pStyle w:val="a2"/>
      </w:pPr>
      <w:r>
        <w:rPr>
          <w:rFonts w:hint="eastAsia"/>
        </w:rPr>
        <w:t>通过实验显示，我们的方法可以应用到更细致化的图像分类中，把每句话映射到一个关系组中。</w:t>
      </w:r>
    </w:p>
    <w:p w14:paraId="4FE034A7" w14:textId="0E0CE65B" w:rsidR="00EF150B" w:rsidRDefault="00EF150B" w:rsidP="00EF150B">
      <w:pPr>
        <w:pStyle w:val="a2"/>
      </w:pPr>
      <w:r>
        <w:rPr>
          <w:rFonts w:hint="eastAsia"/>
        </w:rPr>
        <w:t>限制：这里提到用三元组关系来建模存在很多不足之处，如一个名词短语可能会对其到不同的目标中。还有一些短语无法用三元组建模。</w:t>
      </w:r>
      <w:r>
        <w:rPr>
          <w:rFonts w:hint="eastAsia"/>
        </w:rPr>
        <w:t>RCNN</w:t>
      </w:r>
      <w:r>
        <w:rPr>
          <w:rFonts w:hint="eastAsia"/>
        </w:rPr>
        <w:t>没有考虑到目标的空间信息，很难告诉我们不同的两个人的关系。在语言方面，</w:t>
      </w:r>
      <w:commentRangeStart w:id="30"/>
      <w:r w:rsidRPr="00886113">
        <w:rPr>
          <w:rFonts w:hint="eastAsia"/>
          <w:highlight w:val="yellow"/>
        </w:rPr>
        <w:t>很多关系不以图像为基础</w:t>
      </w:r>
      <w:r w:rsidR="00886113" w:rsidRPr="00886113">
        <w:rPr>
          <w:rFonts w:hint="eastAsia"/>
          <w:highlight w:val="yellow"/>
        </w:rPr>
        <w:t>，需要对图像进行句子进行更进一步的分析</w:t>
      </w:r>
      <w:commentRangeEnd w:id="30"/>
      <w:r w:rsidR="00886113">
        <w:rPr>
          <w:rStyle w:val="afb"/>
        </w:rPr>
        <w:commentReference w:id="30"/>
      </w:r>
      <w:r w:rsidR="00886113">
        <w:rPr>
          <w:rFonts w:hint="eastAsia"/>
        </w:rPr>
        <w:t>。</w:t>
      </w:r>
    </w:p>
    <w:p w14:paraId="1FEDDD32" w14:textId="473DBE65" w:rsidR="00886113" w:rsidRDefault="00886113" w:rsidP="00886113">
      <w:pPr>
        <w:pStyle w:val="2"/>
      </w:pPr>
      <w:r>
        <w:rPr>
          <w:rFonts w:hint="eastAsia"/>
        </w:rPr>
        <w:t>5</w:t>
      </w:r>
      <w:r>
        <w:t xml:space="preserve">  </w:t>
      </w:r>
      <w:r>
        <w:rPr>
          <w:rFonts w:hint="eastAsia"/>
        </w:rPr>
        <w:t>总结</w:t>
      </w:r>
    </w:p>
    <w:p w14:paraId="26BE15DD" w14:textId="64CD8877" w:rsidR="00886113" w:rsidRPr="00886113" w:rsidRDefault="00886113" w:rsidP="00886113">
      <w:pPr>
        <w:pStyle w:val="a2"/>
      </w:pPr>
      <w:r>
        <w:rPr>
          <w:rFonts w:hint="eastAsia"/>
        </w:rPr>
        <w:t>作者解决的是一个图像和句子的双向检索的问题。网络学习的是多模态的图像和句子的嵌入空间，推理他们内在的对齐关系。这种方法允许我们使用新的片段对齐策略和总体目标。希望进一步扩展到支持计数，</w:t>
      </w:r>
      <w:r w:rsidR="004160B4">
        <w:rPr>
          <w:rFonts w:hint="eastAsia"/>
        </w:rPr>
        <w:t>物体位置的推理，而不在仅仅局限与片段。</w:t>
      </w:r>
    </w:p>
    <w:sectPr w:rsidR="00886113" w:rsidRPr="00886113" w:rsidSect="001A5E34">
      <w:headerReference w:type="even" r:id="rId36"/>
      <w:headerReference w:type="default" r:id="rId37"/>
      <w:headerReference w:type="first" r:id="rId38"/>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6-04T14:23:00Z" w:initials="mz">
    <w:p w14:paraId="39D316F8" w14:textId="77777777" w:rsidR="00024DB5" w:rsidRDefault="00024DB5">
      <w:pPr>
        <w:pStyle w:val="afc"/>
      </w:pPr>
      <w:r>
        <w:rPr>
          <w:rStyle w:val="afb"/>
        </w:rPr>
        <w:annotationRef/>
      </w:r>
      <w:r>
        <w:rPr>
          <w:rFonts w:hint="eastAsia"/>
        </w:rPr>
        <w:t>模型的工作一方面是目标检测，另一方面是目标的依赖关系树</w:t>
      </w:r>
    </w:p>
  </w:comment>
  <w:comment w:id="4" w:author="miao zhao" w:date="2018-06-04T14:29:00Z" w:initials="mz">
    <w:p w14:paraId="7224F4F8" w14:textId="77777777" w:rsidR="00024DB5" w:rsidRDefault="00024DB5">
      <w:pPr>
        <w:pStyle w:val="afc"/>
      </w:pPr>
      <w:r>
        <w:rPr>
          <w:rStyle w:val="afb"/>
        </w:rPr>
        <w:annotationRef/>
      </w:r>
      <w:r>
        <w:rPr>
          <w:rFonts w:hint="eastAsia"/>
        </w:rPr>
        <w:t>获取目标之间的重要程度？？</w:t>
      </w:r>
    </w:p>
  </w:comment>
  <w:comment w:id="6" w:author="miao zhao" w:date="2018-06-04T14:32:00Z" w:initials="mz">
    <w:p w14:paraId="0ED6B5DF" w14:textId="77777777" w:rsidR="00024DB5" w:rsidRDefault="00024DB5">
      <w:pPr>
        <w:pStyle w:val="afc"/>
      </w:pPr>
      <w:r>
        <w:rPr>
          <w:rStyle w:val="afb"/>
        </w:rPr>
        <w:annotationRef/>
      </w:r>
      <w:r>
        <w:rPr>
          <w:rFonts w:hint="eastAsia"/>
        </w:rPr>
        <w:t>将不同的目标关联起来？？？</w:t>
      </w:r>
    </w:p>
  </w:comment>
  <w:comment w:id="5" w:author="miao zhao" w:date="2018-06-04T14:29:00Z" w:initials="mz">
    <w:p w14:paraId="5E0BF584" w14:textId="77777777" w:rsidR="00024DB5" w:rsidRDefault="00024DB5">
      <w:pPr>
        <w:pStyle w:val="afc"/>
      </w:pPr>
      <w:r>
        <w:rPr>
          <w:rStyle w:val="afb"/>
        </w:rPr>
        <w:annotationRef/>
      </w:r>
      <w:r>
        <w:rPr>
          <w:rFonts w:hint="eastAsia"/>
        </w:rPr>
        <w:t>本文的创新点</w:t>
      </w:r>
    </w:p>
  </w:comment>
  <w:comment w:id="7" w:author="miao zhao" w:date="2018-06-04T14:39:00Z" w:initials="mz">
    <w:p w14:paraId="0BD6AA10" w14:textId="77777777" w:rsidR="00024DB5" w:rsidRDefault="00024DB5">
      <w:pPr>
        <w:pStyle w:val="afc"/>
      </w:pPr>
      <w:r>
        <w:rPr>
          <w:rStyle w:val="afb"/>
        </w:rPr>
        <w:annotationRef/>
      </w:r>
      <w:r>
        <w:rPr>
          <w:rFonts w:hint="eastAsia"/>
        </w:rPr>
        <w:t>我的感觉是深度的搜索，精确的结果，比如我查到以某一句话，具有丰富的含义，可以检索出有相关的图像，相对于现在简单地检索，甚至进一步的根据图片的内容提出一些建议，例如对于一些物品如何摆放，提出一个工厂可能存在的安全隐患。</w:t>
      </w:r>
    </w:p>
  </w:comment>
  <w:comment w:id="8" w:author="miao zhao" w:date="2018-06-04T15:05:00Z" w:initials="mz">
    <w:p w14:paraId="4546EAE0" w14:textId="77777777" w:rsidR="00024DB5" w:rsidRDefault="00024DB5">
      <w:pPr>
        <w:pStyle w:val="afc"/>
      </w:pPr>
      <w:r>
        <w:rPr>
          <w:rStyle w:val="afb"/>
        </w:rPr>
        <w:annotationRef/>
      </w:r>
      <w:r>
        <w:rPr>
          <w:rFonts w:hint="eastAsia"/>
        </w:rPr>
        <w:t>这里将图像中的目标和自然语句称为片段，将它们构建到一个空间中，通过推理获得图像到自然语句间的关系。</w:t>
      </w:r>
    </w:p>
  </w:comment>
  <w:comment w:id="9" w:author="miao zhao" w:date="2018-06-04T15:51:00Z" w:initials="mz">
    <w:p w14:paraId="0B7C03DC" w14:textId="60393A84" w:rsidR="00024DB5" w:rsidRDefault="00024DB5">
      <w:pPr>
        <w:pStyle w:val="afc"/>
      </w:pPr>
      <w:r>
        <w:rPr>
          <w:rStyle w:val="afb"/>
        </w:rPr>
        <w:annotationRef/>
      </w:r>
      <w:r>
        <w:rPr>
          <w:rFonts w:hint="eastAsia"/>
        </w:rPr>
        <w:t>这里感觉有些多标签的意思，不同标签有不同的损失函数</w:t>
      </w:r>
    </w:p>
  </w:comment>
  <w:comment w:id="10" w:author="miao zhao" w:date="2018-06-04T15:53:00Z" w:initials="mz">
    <w:p w14:paraId="5ED3F575" w14:textId="7829FB5F" w:rsidR="00024DB5" w:rsidRPr="007C094D" w:rsidRDefault="00024DB5" w:rsidP="007C094D">
      <w:pPr>
        <w:autoSpaceDE w:val="0"/>
        <w:autoSpaceDN w:val="0"/>
        <w:adjustRightInd w:val="0"/>
        <w:jc w:val="left"/>
        <w:rPr>
          <w:rFonts w:ascii="NimbusRomNo9L-Regu" w:hAnsi="NimbusRomNo9L-Regu" w:cs="NimbusRomNo9L-Regu"/>
          <w:kern w:val="0"/>
          <w:sz w:val="18"/>
          <w:szCs w:val="18"/>
        </w:rPr>
      </w:pPr>
      <w:r>
        <w:rPr>
          <w:rStyle w:val="afb"/>
        </w:rPr>
        <w:annotationRef/>
      </w:r>
      <w:r>
        <w:rPr>
          <w:rFonts w:ascii="NimbusRomNo9L-Regu" w:hAnsi="NimbusRomNo9L-Regu" w:cs="NimbusRomNo9L-Regu"/>
          <w:kern w:val="0"/>
          <w:sz w:val="18"/>
          <w:szCs w:val="18"/>
        </w:rPr>
        <w:t xml:space="preserve">Devise: A deep </w:t>
      </w:r>
      <w:proofErr w:type="spellStart"/>
      <w:r>
        <w:rPr>
          <w:rFonts w:ascii="NimbusRomNo9L-Regu" w:hAnsi="NimbusRomNo9L-Regu" w:cs="NimbusRomNo9L-Regu"/>
          <w:kern w:val="0"/>
          <w:sz w:val="18"/>
          <w:szCs w:val="18"/>
        </w:rPr>
        <w:t>visualsemantic</w:t>
      </w:r>
      <w:proofErr w:type="spellEnd"/>
      <w:r>
        <w:rPr>
          <w:rFonts w:ascii="NimbusRomNo9L-Regu" w:hAnsi="NimbusRomNo9L-Regu" w:cs="NimbusRomNo9L-Regu"/>
          <w:kern w:val="0"/>
          <w:sz w:val="18"/>
          <w:szCs w:val="18"/>
        </w:rPr>
        <w:t xml:space="preserve"> embedding model</w:t>
      </w:r>
    </w:p>
  </w:comment>
  <w:comment w:id="11" w:author="miao zhao" w:date="2018-06-04T15:55:00Z" w:initials="mz">
    <w:p w14:paraId="0A60D77E" w14:textId="3D1E8AB3" w:rsidR="00024DB5" w:rsidRPr="00AB3997" w:rsidRDefault="00024DB5" w:rsidP="00AB3997">
      <w:pPr>
        <w:autoSpaceDE w:val="0"/>
        <w:autoSpaceDN w:val="0"/>
        <w:adjustRightInd w:val="0"/>
        <w:jc w:val="left"/>
        <w:rPr>
          <w:rFonts w:ascii="NimbusRomNo9L-Regu" w:hAnsi="NimbusRomNo9L-Regu" w:cs="NimbusRomNo9L-Regu"/>
          <w:kern w:val="0"/>
          <w:sz w:val="18"/>
          <w:szCs w:val="18"/>
        </w:rPr>
      </w:pPr>
      <w:r>
        <w:rPr>
          <w:rStyle w:val="afb"/>
        </w:rPr>
        <w:annotationRef/>
      </w:r>
      <w:r>
        <w:rPr>
          <w:rFonts w:ascii="NimbusRomNo9L-Regu" w:hAnsi="NimbusRomNo9L-Regu" w:cs="NimbusRomNo9L-Regu"/>
          <w:kern w:val="0"/>
          <w:sz w:val="18"/>
          <w:szCs w:val="18"/>
        </w:rPr>
        <w:t>Grounded compositional semantics for finding and describing images with sentences</w:t>
      </w:r>
    </w:p>
  </w:comment>
  <w:comment w:id="12" w:author="miao zhao" w:date="2018-06-05T16:10:00Z" w:initials="mz">
    <w:p w14:paraId="345E738C" w14:textId="3C8E9D96" w:rsidR="00024DB5" w:rsidRDefault="00024DB5">
      <w:pPr>
        <w:pStyle w:val="afc"/>
      </w:pPr>
      <w:r>
        <w:rPr>
          <w:rStyle w:val="afb"/>
        </w:rPr>
        <w:annotationRef/>
      </w:r>
      <w:r>
        <w:rPr>
          <w:rFonts w:hint="eastAsia"/>
        </w:rPr>
        <w:t>这里感觉句子是对实体和实体关系的描述</w:t>
      </w:r>
    </w:p>
  </w:comment>
  <w:comment w:id="13" w:author="miao zhao" w:date="2018-06-05T16:15:00Z" w:initials="mz">
    <w:p w14:paraId="0A3605BF" w14:textId="3EC8E6F2" w:rsidR="00024DB5" w:rsidRDefault="00024DB5">
      <w:pPr>
        <w:pStyle w:val="afc"/>
      </w:pPr>
      <w:r>
        <w:rPr>
          <w:rStyle w:val="afb"/>
        </w:rPr>
        <w:annotationRef/>
      </w:r>
      <w:r>
        <w:rPr>
          <w:rFonts w:hint="eastAsia"/>
        </w:rPr>
        <w:t>自我感觉对图像的描述是对图像中物体关系的阐述，人类在看到图像后自然的会根据词语和场景中的物体的对应关系来形成一种直观的描述，同样反之亦然，因此可以将图像中的结构进行拆解逐步和自然语言进行对齐通过推理形成语句</w:t>
      </w:r>
    </w:p>
  </w:comment>
  <w:comment w:id="14" w:author="miao zhao" w:date="2018-06-05T16:21:00Z" w:initials="mz">
    <w:p w14:paraId="53D4FB56" w14:textId="6E093A89" w:rsidR="00024DB5" w:rsidRDefault="00024DB5">
      <w:pPr>
        <w:pStyle w:val="afc"/>
      </w:pPr>
      <w:r>
        <w:rPr>
          <w:rStyle w:val="afb"/>
        </w:rPr>
        <w:annotationRef/>
      </w:r>
      <w:r>
        <w:rPr>
          <w:rFonts w:hint="eastAsia"/>
        </w:rPr>
        <w:t>这里涉及到物体检测，多标签检测，关系检测，动作检测，场景检测，总之尽可能多的从图像中获得信息已形成复杂的句子</w:t>
      </w:r>
    </w:p>
  </w:comment>
  <w:comment w:id="15" w:author="miao zhao" w:date="2018-06-05T16:26:00Z" w:initials="mz">
    <w:p w14:paraId="73502E99" w14:textId="618F2ED9" w:rsidR="00024DB5" w:rsidRDefault="00024DB5">
      <w:pPr>
        <w:pStyle w:val="afc"/>
      </w:pPr>
      <w:r>
        <w:rPr>
          <w:rStyle w:val="afb"/>
        </w:rPr>
        <w:annotationRef/>
      </w:r>
      <w:r>
        <w:rPr>
          <w:rFonts w:hint="eastAsia"/>
        </w:rPr>
        <w:t>感觉这里是把图像句子的向量放到一个网络中形成相关运算通过产生的值判断对应关系。</w:t>
      </w:r>
    </w:p>
  </w:comment>
  <w:comment w:id="18" w:author="miao zhao" w:date="2018-06-07T16:46:00Z" w:initials="mz">
    <w:p w14:paraId="00F9A17A" w14:textId="3F28E929" w:rsidR="00024DB5" w:rsidRDefault="00024DB5">
      <w:pPr>
        <w:pStyle w:val="afc"/>
      </w:pPr>
      <w:r>
        <w:rPr>
          <w:rStyle w:val="afb"/>
        </w:rPr>
        <w:annotationRef/>
      </w:r>
      <w:r>
        <w:rPr>
          <w:rFonts w:hint="eastAsia"/>
        </w:rPr>
        <w:t>？</w:t>
      </w:r>
    </w:p>
  </w:comment>
  <w:comment w:id="17" w:author="miao zhao" w:date="2018-06-07T16:32:00Z" w:initials="mz">
    <w:p w14:paraId="060BD3A0" w14:textId="00B9241B" w:rsidR="00024DB5" w:rsidRDefault="00024DB5">
      <w:pPr>
        <w:pStyle w:val="afc"/>
      </w:pPr>
      <w:r>
        <w:rPr>
          <w:rStyle w:val="afb"/>
        </w:rPr>
        <w:annotationRef/>
      </w:r>
      <w:r>
        <w:rPr>
          <w:rFonts w:hint="eastAsia"/>
        </w:rPr>
        <w:t>一种词嵌入的形式，感觉是对单词和二元组进行建模，可以使用神经网络的形式进行建模。</w:t>
      </w:r>
    </w:p>
  </w:comment>
  <w:comment w:id="20" w:author="miao zhao" w:date="2018-06-07T18:02:00Z" w:initials="mz">
    <w:p w14:paraId="20127560" w14:textId="7EA9C07B" w:rsidR="00024DB5" w:rsidRDefault="00024DB5">
      <w:pPr>
        <w:pStyle w:val="afc"/>
      </w:pPr>
      <w:r>
        <w:rPr>
          <w:rStyle w:val="afb"/>
        </w:rPr>
        <w:annotationRef/>
      </w:r>
      <w:r>
        <w:rPr>
          <w:rFonts w:hint="eastAsia"/>
        </w:rPr>
        <w:t>这里考虑具体的片段损失，希望句子中的片段与图片片段总是对齐的，判断嵌入矩阵是否合适</w:t>
      </w:r>
    </w:p>
  </w:comment>
  <w:comment w:id="24" w:author="miao zhao" w:date="2018-06-07T20:27:00Z" w:initials="mz">
    <w:p w14:paraId="0EB045F9" w14:textId="16C0BF5E" w:rsidR="00024DB5" w:rsidRDefault="00024DB5">
      <w:pPr>
        <w:pStyle w:val="afc"/>
      </w:pPr>
      <w:r>
        <w:rPr>
          <w:rStyle w:val="afb"/>
        </w:rPr>
        <w:annotationRef/>
      </w:r>
      <w:r>
        <w:rPr>
          <w:rFonts w:hint="eastAsia"/>
        </w:rPr>
        <w:t>即在片段对应的图像中如果没有对应的目标对象，就按照这里的不等式关系找一个置为正例</w:t>
      </w:r>
    </w:p>
  </w:comment>
  <w:comment w:id="25" w:author="miao zhao" w:date="2018-06-08T09:43:00Z" w:initials="mz">
    <w:p w14:paraId="6084C558" w14:textId="65C41BEB" w:rsidR="00024DB5" w:rsidRDefault="00024DB5">
      <w:pPr>
        <w:pStyle w:val="afc"/>
      </w:pPr>
      <w:r>
        <w:rPr>
          <w:rStyle w:val="afb"/>
        </w:rPr>
        <w:annotationRef/>
      </w:r>
      <w:r>
        <w:rPr>
          <w:rFonts w:hint="eastAsia"/>
        </w:rPr>
        <w:t>去掉了顶层的语义信息，只保留图像特征向量</w:t>
      </w:r>
    </w:p>
  </w:comment>
  <w:comment w:id="26" w:author="miao zhao" w:date="2018-06-08T10:26:00Z" w:initials="mz">
    <w:p w14:paraId="6E8D0E01" w14:textId="2D84A2CF" w:rsidR="00024DB5" w:rsidRDefault="00024DB5">
      <w:pPr>
        <w:pStyle w:val="afc"/>
      </w:pPr>
      <w:r>
        <w:rPr>
          <w:rStyle w:val="afb"/>
        </w:rPr>
        <w:annotationRef/>
      </w:r>
      <w:r>
        <w:rPr>
          <w:rFonts w:hint="eastAsia"/>
        </w:rPr>
        <w:t>这里感觉与</w:t>
      </w:r>
      <w:r>
        <w:rPr>
          <w:rFonts w:hint="eastAsia"/>
        </w:rPr>
        <w:t>faster</w:t>
      </w:r>
      <w:r>
        <w:t xml:space="preserve"> </w:t>
      </w:r>
      <w:proofErr w:type="spellStart"/>
      <w:r>
        <w:rPr>
          <w:rFonts w:hint="eastAsia"/>
        </w:rPr>
        <w:t>rcnn</w:t>
      </w:r>
      <w:proofErr w:type="spellEnd"/>
      <w:r>
        <w:rPr>
          <w:rFonts w:hint="eastAsia"/>
        </w:rPr>
        <w:t>类似，这里的目标是从局部到整体，从一个宽泛的目标到整体的目标，加了一个强烈的先验知识。</w:t>
      </w:r>
    </w:p>
  </w:comment>
  <w:comment w:id="27" w:author="miao zhao" w:date="2018-06-08T10:34:00Z" w:initials="mz">
    <w:p w14:paraId="028E8856" w14:textId="39A0193C" w:rsidR="00024DB5" w:rsidRDefault="00024DB5">
      <w:pPr>
        <w:pStyle w:val="afc"/>
      </w:pPr>
      <w:r>
        <w:rPr>
          <w:rStyle w:val="afb"/>
        </w:rPr>
        <w:annotationRef/>
      </w:r>
      <w:r>
        <w:rPr>
          <w:rFonts w:hint="eastAsia"/>
        </w:rPr>
        <w:t>这里的思路感觉是先是提取全局信息，但是全局信息太概括了，不能具体到句子中重要部分，于是要检测目标，但是目标有太多了，又要用注意力机制来减少对目标的关注，提取重要部分，但是这样不能足够反应人类说话的习惯，又将重点转换到自然语言处理上，附加人类语言的信息，等等。</w:t>
      </w:r>
    </w:p>
  </w:comment>
  <w:comment w:id="29" w:author="miao zhao" w:date="2018-06-08T10:38:00Z" w:initials="mz">
    <w:p w14:paraId="7A90FE9E" w14:textId="2B330006" w:rsidR="00024DB5" w:rsidRDefault="00024DB5">
      <w:pPr>
        <w:pStyle w:val="afc"/>
      </w:pPr>
      <w:r>
        <w:rPr>
          <w:rStyle w:val="afb"/>
        </w:rPr>
        <w:annotationRef/>
      </w:r>
      <w:r>
        <w:rPr>
          <w:rFonts w:hint="eastAsia"/>
        </w:rPr>
        <w:t>就是在分析人类说话到底需要什么信息</w:t>
      </w:r>
    </w:p>
  </w:comment>
  <w:comment w:id="30" w:author="miao zhao" w:date="2018-06-08T10:56:00Z" w:initials="mz">
    <w:p w14:paraId="2E1A5597" w14:textId="14C96AA5" w:rsidR="00886113" w:rsidRDefault="00886113">
      <w:pPr>
        <w:pStyle w:val="afc"/>
      </w:pPr>
      <w:r>
        <w:rPr>
          <w:rStyle w:val="afb"/>
        </w:rPr>
        <w:annotationRef/>
      </w:r>
      <w:r>
        <w:rPr>
          <w:rFonts w:hint="eastAsia"/>
        </w:rPr>
        <w:t>这里可以假设不同的人看到同一幅图像，他的描述不会相同，因为，这里每个人的对物体的认知是不同的，有时也不可能查百科全书来获取知识，但计算机可以，计算机在看到图片时可以根据图像中的信息，然后获取其他的信息，来生成不同的描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316F8" w15:done="0"/>
  <w15:commentEx w15:paraId="7224F4F8" w15:done="0"/>
  <w15:commentEx w15:paraId="0ED6B5DF" w15:done="0"/>
  <w15:commentEx w15:paraId="5E0BF584" w15:done="0"/>
  <w15:commentEx w15:paraId="0BD6AA10" w15:done="0"/>
  <w15:commentEx w15:paraId="4546EAE0" w15:done="0"/>
  <w15:commentEx w15:paraId="0B7C03DC" w15:done="0"/>
  <w15:commentEx w15:paraId="5ED3F575" w15:done="0"/>
  <w15:commentEx w15:paraId="0A60D77E" w15:done="0"/>
  <w15:commentEx w15:paraId="345E738C" w15:done="0"/>
  <w15:commentEx w15:paraId="0A3605BF" w15:done="0"/>
  <w15:commentEx w15:paraId="53D4FB56" w15:done="0"/>
  <w15:commentEx w15:paraId="73502E99" w15:done="0"/>
  <w15:commentEx w15:paraId="00F9A17A" w15:done="0"/>
  <w15:commentEx w15:paraId="060BD3A0" w15:done="0"/>
  <w15:commentEx w15:paraId="20127560" w15:done="0"/>
  <w15:commentEx w15:paraId="0EB045F9" w15:done="0"/>
  <w15:commentEx w15:paraId="6084C558" w15:done="0"/>
  <w15:commentEx w15:paraId="6E8D0E01" w15:done="0"/>
  <w15:commentEx w15:paraId="028E8856" w15:done="0"/>
  <w15:commentEx w15:paraId="7A90FE9E" w15:done="0"/>
  <w15:commentEx w15:paraId="2E1A55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316F8" w16cid:durableId="1EBFC9F5"/>
  <w16cid:commentId w16cid:paraId="7224F4F8" w16cid:durableId="1EBFCB3B"/>
  <w16cid:commentId w16cid:paraId="0ED6B5DF" w16cid:durableId="1EBFCC06"/>
  <w16cid:commentId w16cid:paraId="5E0BF584" w16cid:durableId="1EBFCB58"/>
  <w16cid:commentId w16cid:paraId="0BD6AA10" w16cid:durableId="1EBFCD8E"/>
  <w16cid:commentId w16cid:paraId="4546EAE0" w16cid:durableId="1EBFD3A9"/>
  <w16cid:commentId w16cid:paraId="0B7C03DC" w16cid:durableId="1EBFDE6F"/>
  <w16cid:commentId w16cid:paraId="5ED3F575" w16cid:durableId="1EBFDF0B"/>
  <w16cid:commentId w16cid:paraId="0A60D77E" w16cid:durableId="1EBFDF5C"/>
  <w16cid:commentId w16cid:paraId="345E738C" w16cid:durableId="1EC1345D"/>
  <w16cid:commentId w16cid:paraId="0A3605BF" w16cid:durableId="1EC135A0"/>
  <w16cid:commentId w16cid:paraId="53D4FB56" w16cid:durableId="1EC13700"/>
  <w16cid:commentId w16cid:paraId="73502E99" w16cid:durableId="1EC1383E"/>
  <w16cid:commentId w16cid:paraId="00F9A17A" w16cid:durableId="1EC3DFF8"/>
  <w16cid:commentId w16cid:paraId="060BD3A0" w16cid:durableId="1EC3DC9C"/>
  <w16cid:commentId w16cid:paraId="20127560" w16cid:durableId="1EC3F1C9"/>
  <w16cid:commentId w16cid:paraId="0EB045F9" w16cid:durableId="1EC413A4"/>
  <w16cid:commentId w16cid:paraId="6084C558" w16cid:durableId="1EC4CE4E"/>
  <w16cid:commentId w16cid:paraId="6E8D0E01" w16cid:durableId="1EC4D863"/>
  <w16cid:commentId w16cid:paraId="028E8856" w16cid:durableId="1EC4DA20"/>
  <w16cid:commentId w16cid:paraId="7A90FE9E" w16cid:durableId="1EC4DB3F"/>
  <w16cid:commentId w16cid:paraId="2E1A5597" w16cid:durableId="1EC4D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08430" w14:textId="77777777" w:rsidR="00732367" w:rsidRDefault="00732367">
      <w:r>
        <w:separator/>
      </w:r>
    </w:p>
  </w:endnote>
  <w:endnote w:type="continuationSeparator" w:id="0">
    <w:p w14:paraId="052ABF74" w14:textId="77777777" w:rsidR="00732367" w:rsidRDefault="0073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9BE86" w14:textId="77777777" w:rsidR="00732367" w:rsidRDefault="00732367">
      <w:r>
        <w:separator/>
      </w:r>
    </w:p>
  </w:footnote>
  <w:footnote w:type="continuationSeparator" w:id="0">
    <w:p w14:paraId="44BD7F00" w14:textId="77777777" w:rsidR="00732367" w:rsidRDefault="00732367">
      <w:r>
        <w:continuationSeparator/>
      </w:r>
    </w:p>
  </w:footnote>
  <w:footnote w:id="1">
    <w:p w14:paraId="5E73D572" w14:textId="77777777" w:rsidR="00024DB5" w:rsidRDefault="00024DB5"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90E5F" w14:textId="77777777" w:rsidR="00024DB5" w:rsidRDefault="00024DB5"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3BD93531" w14:textId="77777777" w:rsidR="00024DB5" w:rsidRDefault="00024DB5"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1A0A3" w14:textId="77777777" w:rsidR="00024DB5" w:rsidRDefault="00024DB5"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776C6148" w14:textId="77777777" w:rsidR="00024DB5" w:rsidRDefault="00024DB5" w:rsidP="00AB1431">
    <w:pPr>
      <w:pStyle w:val="a7"/>
      <w:ind w:firstLine="420"/>
    </w:pPr>
    <w:r>
      <w:fldChar w:fldCharType="begin"/>
    </w:r>
    <w:r>
      <w:instrText xml:space="preserve"> REF _Ref303779108 \h </w:instrText>
    </w:r>
    <w:r>
      <w:fldChar w:fldCharType="separate"/>
    </w:r>
    <w:r>
      <w:rPr>
        <w:rFonts w:hint="eastAsia"/>
      </w:rPr>
      <w:t>数据挖掘报告</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F35D" w14:textId="77777777" w:rsidR="00024DB5" w:rsidRDefault="00024DB5"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3D6E"/>
    <w:rsid w:val="00006EEB"/>
    <w:rsid w:val="000074D2"/>
    <w:rsid w:val="00007C69"/>
    <w:rsid w:val="0001275F"/>
    <w:rsid w:val="000148AF"/>
    <w:rsid w:val="00020A59"/>
    <w:rsid w:val="00020FC7"/>
    <w:rsid w:val="00024124"/>
    <w:rsid w:val="00024938"/>
    <w:rsid w:val="00024DB5"/>
    <w:rsid w:val="00025979"/>
    <w:rsid w:val="00031AA6"/>
    <w:rsid w:val="0003299D"/>
    <w:rsid w:val="000424E7"/>
    <w:rsid w:val="00043AA6"/>
    <w:rsid w:val="00044BE7"/>
    <w:rsid w:val="000465EB"/>
    <w:rsid w:val="0004685A"/>
    <w:rsid w:val="000608AD"/>
    <w:rsid w:val="00062E88"/>
    <w:rsid w:val="000633C9"/>
    <w:rsid w:val="000705C2"/>
    <w:rsid w:val="000716E3"/>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101604"/>
    <w:rsid w:val="00117C0D"/>
    <w:rsid w:val="001271C8"/>
    <w:rsid w:val="001314E2"/>
    <w:rsid w:val="0013228A"/>
    <w:rsid w:val="0013269E"/>
    <w:rsid w:val="001418C7"/>
    <w:rsid w:val="00143D12"/>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0DD3"/>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61199"/>
    <w:rsid w:val="00270CBA"/>
    <w:rsid w:val="00273687"/>
    <w:rsid w:val="00280A40"/>
    <w:rsid w:val="002827BF"/>
    <w:rsid w:val="002865B4"/>
    <w:rsid w:val="002866FB"/>
    <w:rsid w:val="002912C2"/>
    <w:rsid w:val="002923B5"/>
    <w:rsid w:val="002A058D"/>
    <w:rsid w:val="002A3427"/>
    <w:rsid w:val="002B20DC"/>
    <w:rsid w:val="002C1ADE"/>
    <w:rsid w:val="002C1E3F"/>
    <w:rsid w:val="002C629B"/>
    <w:rsid w:val="002C6B51"/>
    <w:rsid w:val="002D1F81"/>
    <w:rsid w:val="002D3A1C"/>
    <w:rsid w:val="002D64DF"/>
    <w:rsid w:val="002D6E46"/>
    <w:rsid w:val="002F0CD5"/>
    <w:rsid w:val="002F3473"/>
    <w:rsid w:val="002F3A43"/>
    <w:rsid w:val="002F4F53"/>
    <w:rsid w:val="002F535A"/>
    <w:rsid w:val="002F6F8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63C28"/>
    <w:rsid w:val="00364491"/>
    <w:rsid w:val="00365753"/>
    <w:rsid w:val="00366791"/>
    <w:rsid w:val="003856D3"/>
    <w:rsid w:val="003B5EC3"/>
    <w:rsid w:val="003B6A1D"/>
    <w:rsid w:val="003C2475"/>
    <w:rsid w:val="003D2926"/>
    <w:rsid w:val="003D60BC"/>
    <w:rsid w:val="003D635C"/>
    <w:rsid w:val="003E0A28"/>
    <w:rsid w:val="003E4BFA"/>
    <w:rsid w:val="003E4D8A"/>
    <w:rsid w:val="003E6618"/>
    <w:rsid w:val="003F11AD"/>
    <w:rsid w:val="003F40D7"/>
    <w:rsid w:val="003F6F2D"/>
    <w:rsid w:val="0040096C"/>
    <w:rsid w:val="004115BE"/>
    <w:rsid w:val="00412955"/>
    <w:rsid w:val="00415CB2"/>
    <w:rsid w:val="004160B4"/>
    <w:rsid w:val="00417238"/>
    <w:rsid w:val="004213D0"/>
    <w:rsid w:val="00421AAF"/>
    <w:rsid w:val="004220A2"/>
    <w:rsid w:val="00430962"/>
    <w:rsid w:val="00441A24"/>
    <w:rsid w:val="00445620"/>
    <w:rsid w:val="00447590"/>
    <w:rsid w:val="00451EAA"/>
    <w:rsid w:val="00455F8C"/>
    <w:rsid w:val="00456134"/>
    <w:rsid w:val="00456468"/>
    <w:rsid w:val="00457F23"/>
    <w:rsid w:val="00465943"/>
    <w:rsid w:val="004721F3"/>
    <w:rsid w:val="00477DCB"/>
    <w:rsid w:val="00481382"/>
    <w:rsid w:val="00485DDF"/>
    <w:rsid w:val="00493006"/>
    <w:rsid w:val="004A10A0"/>
    <w:rsid w:val="004A239F"/>
    <w:rsid w:val="004A405A"/>
    <w:rsid w:val="004B4B3D"/>
    <w:rsid w:val="004C323A"/>
    <w:rsid w:val="004C6592"/>
    <w:rsid w:val="004C7784"/>
    <w:rsid w:val="004D3FFC"/>
    <w:rsid w:val="004D4461"/>
    <w:rsid w:val="004E0685"/>
    <w:rsid w:val="004E153B"/>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7296E"/>
    <w:rsid w:val="0057372B"/>
    <w:rsid w:val="0057392B"/>
    <w:rsid w:val="00583B22"/>
    <w:rsid w:val="00593F56"/>
    <w:rsid w:val="00596879"/>
    <w:rsid w:val="00597CB2"/>
    <w:rsid w:val="005A0EE5"/>
    <w:rsid w:val="005A1024"/>
    <w:rsid w:val="005A5987"/>
    <w:rsid w:val="005A5FFA"/>
    <w:rsid w:val="005A6452"/>
    <w:rsid w:val="005A7DD7"/>
    <w:rsid w:val="005B0673"/>
    <w:rsid w:val="005B2B2B"/>
    <w:rsid w:val="005C1806"/>
    <w:rsid w:val="005D0707"/>
    <w:rsid w:val="005D6D0E"/>
    <w:rsid w:val="005E4FDE"/>
    <w:rsid w:val="005E5436"/>
    <w:rsid w:val="005E5842"/>
    <w:rsid w:val="005E6AA0"/>
    <w:rsid w:val="005E797F"/>
    <w:rsid w:val="00613AC3"/>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0F68"/>
    <w:rsid w:val="006D1C5F"/>
    <w:rsid w:val="006D53D8"/>
    <w:rsid w:val="006D5659"/>
    <w:rsid w:val="006D58F1"/>
    <w:rsid w:val="006D5EEE"/>
    <w:rsid w:val="006D7271"/>
    <w:rsid w:val="006E0BB6"/>
    <w:rsid w:val="006E0E7E"/>
    <w:rsid w:val="006E46F0"/>
    <w:rsid w:val="00711A14"/>
    <w:rsid w:val="00712733"/>
    <w:rsid w:val="00712C3B"/>
    <w:rsid w:val="00712D78"/>
    <w:rsid w:val="007149EC"/>
    <w:rsid w:val="0071539C"/>
    <w:rsid w:val="00717291"/>
    <w:rsid w:val="00720B2A"/>
    <w:rsid w:val="00723ADC"/>
    <w:rsid w:val="00726C28"/>
    <w:rsid w:val="0072772E"/>
    <w:rsid w:val="0073183C"/>
    <w:rsid w:val="00732367"/>
    <w:rsid w:val="0074004E"/>
    <w:rsid w:val="0074065B"/>
    <w:rsid w:val="007426E9"/>
    <w:rsid w:val="00746BCC"/>
    <w:rsid w:val="00747DEE"/>
    <w:rsid w:val="00750414"/>
    <w:rsid w:val="00763675"/>
    <w:rsid w:val="0077037D"/>
    <w:rsid w:val="007726B5"/>
    <w:rsid w:val="007743EA"/>
    <w:rsid w:val="00777398"/>
    <w:rsid w:val="00777902"/>
    <w:rsid w:val="0078672B"/>
    <w:rsid w:val="00787981"/>
    <w:rsid w:val="00795573"/>
    <w:rsid w:val="007A18EB"/>
    <w:rsid w:val="007A45F3"/>
    <w:rsid w:val="007B1925"/>
    <w:rsid w:val="007B4730"/>
    <w:rsid w:val="007B71D8"/>
    <w:rsid w:val="007C094D"/>
    <w:rsid w:val="007C1F08"/>
    <w:rsid w:val="007D1558"/>
    <w:rsid w:val="007D1FF6"/>
    <w:rsid w:val="007D5E73"/>
    <w:rsid w:val="007D7138"/>
    <w:rsid w:val="007D7B55"/>
    <w:rsid w:val="007E2498"/>
    <w:rsid w:val="007E27E8"/>
    <w:rsid w:val="007E69CF"/>
    <w:rsid w:val="007F2C39"/>
    <w:rsid w:val="007F4BA1"/>
    <w:rsid w:val="007F4DC9"/>
    <w:rsid w:val="00803383"/>
    <w:rsid w:val="00805682"/>
    <w:rsid w:val="00806F71"/>
    <w:rsid w:val="00807971"/>
    <w:rsid w:val="00817467"/>
    <w:rsid w:val="0083589F"/>
    <w:rsid w:val="00840B68"/>
    <w:rsid w:val="00844097"/>
    <w:rsid w:val="0084628E"/>
    <w:rsid w:val="00852C60"/>
    <w:rsid w:val="00856A97"/>
    <w:rsid w:val="00861E52"/>
    <w:rsid w:val="00864E8B"/>
    <w:rsid w:val="00886113"/>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C6BBC"/>
    <w:rsid w:val="008D5A4C"/>
    <w:rsid w:val="008E401D"/>
    <w:rsid w:val="008F1AAE"/>
    <w:rsid w:val="009041CF"/>
    <w:rsid w:val="00904A9F"/>
    <w:rsid w:val="009113C6"/>
    <w:rsid w:val="00911E76"/>
    <w:rsid w:val="009122CC"/>
    <w:rsid w:val="00923E08"/>
    <w:rsid w:val="00925D5D"/>
    <w:rsid w:val="009344AA"/>
    <w:rsid w:val="0093595E"/>
    <w:rsid w:val="009414A8"/>
    <w:rsid w:val="00941DDE"/>
    <w:rsid w:val="009509D3"/>
    <w:rsid w:val="009533B8"/>
    <w:rsid w:val="009552D4"/>
    <w:rsid w:val="00956FE4"/>
    <w:rsid w:val="009609EE"/>
    <w:rsid w:val="009619C6"/>
    <w:rsid w:val="0096326D"/>
    <w:rsid w:val="00966495"/>
    <w:rsid w:val="009772CC"/>
    <w:rsid w:val="0098179C"/>
    <w:rsid w:val="00982407"/>
    <w:rsid w:val="00983667"/>
    <w:rsid w:val="009868D1"/>
    <w:rsid w:val="009A0CBD"/>
    <w:rsid w:val="009A1E15"/>
    <w:rsid w:val="009B325F"/>
    <w:rsid w:val="009B4A57"/>
    <w:rsid w:val="009B527A"/>
    <w:rsid w:val="009B720D"/>
    <w:rsid w:val="009D00B5"/>
    <w:rsid w:val="009D0378"/>
    <w:rsid w:val="009E06AC"/>
    <w:rsid w:val="009E13FA"/>
    <w:rsid w:val="009E459A"/>
    <w:rsid w:val="009E7E05"/>
    <w:rsid w:val="009F1CF6"/>
    <w:rsid w:val="009F433C"/>
    <w:rsid w:val="009F4A32"/>
    <w:rsid w:val="009F5C2E"/>
    <w:rsid w:val="009F5FE0"/>
    <w:rsid w:val="009F601A"/>
    <w:rsid w:val="00A0023D"/>
    <w:rsid w:val="00A00ABA"/>
    <w:rsid w:val="00A05D54"/>
    <w:rsid w:val="00A15142"/>
    <w:rsid w:val="00A1606F"/>
    <w:rsid w:val="00A25216"/>
    <w:rsid w:val="00A26333"/>
    <w:rsid w:val="00A26F27"/>
    <w:rsid w:val="00A274B7"/>
    <w:rsid w:val="00A3664B"/>
    <w:rsid w:val="00A405EA"/>
    <w:rsid w:val="00A47603"/>
    <w:rsid w:val="00A51324"/>
    <w:rsid w:val="00A52B8A"/>
    <w:rsid w:val="00A61784"/>
    <w:rsid w:val="00A63811"/>
    <w:rsid w:val="00A647D4"/>
    <w:rsid w:val="00A7542A"/>
    <w:rsid w:val="00A76066"/>
    <w:rsid w:val="00A80D53"/>
    <w:rsid w:val="00A81F86"/>
    <w:rsid w:val="00A919A6"/>
    <w:rsid w:val="00A9476F"/>
    <w:rsid w:val="00A9773E"/>
    <w:rsid w:val="00AA27FB"/>
    <w:rsid w:val="00AA500E"/>
    <w:rsid w:val="00AA581C"/>
    <w:rsid w:val="00AA7F8D"/>
    <w:rsid w:val="00AB1173"/>
    <w:rsid w:val="00AB128A"/>
    <w:rsid w:val="00AB1431"/>
    <w:rsid w:val="00AB3997"/>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3E4A"/>
    <w:rsid w:val="00B34551"/>
    <w:rsid w:val="00B3778F"/>
    <w:rsid w:val="00B40575"/>
    <w:rsid w:val="00B50446"/>
    <w:rsid w:val="00B51A09"/>
    <w:rsid w:val="00B61E6D"/>
    <w:rsid w:val="00B65103"/>
    <w:rsid w:val="00B8202A"/>
    <w:rsid w:val="00B86629"/>
    <w:rsid w:val="00B9250A"/>
    <w:rsid w:val="00B9622A"/>
    <w:rsid w:val="00B96BEA"/>
    <w:rsid w:val="00B96F30"/>
    <w:rsid w:val="00B97743"/>
    <w:rsid w:val="00BA2976"/>
    <w:rsid w:val="00BA30B7"/>
    <w:rsid w:val="00BA5CF7"/>
    <w:rsid w:val="00BA6BFC"/>
    <w:rsid w:val="00BB1A51"/>
    <w:rsid w:val="00BB3CE9"/>
    <w:rsid w:val="00BB4E8B"/>
    <w:rsid w:val="00BB6A41"/>
    <w:rsid w:val="00BC5CAC"/>
    <w:rsid w:val="00BD0FBD"/>
    <w:rsid w:val="00BD400A"/>
    <w:rsid w:val="00BD59BD"/>
    <w:rsid w:val="00BD65B5"/>
    <w:rsid w:val="00BD7D7F"/>
    <w:rsid w:val="00BE1F00"/>
    <w:rsid w:val="00BE2B37"/>
    <w:rsid w:val="00BE2C32"/>
    <w:rsid w:val="00BF2360"/>
    <w:rsid w:val="00BF2E56"/>
    <w:rsid w:val="00BF324F"/>
    <w:rsid w:val="00BF33D8"/>
    <w:rsid w:val="00C01F5C"/>
    <w:rsid w:val="00C02599"/>
    <w:rsid w:val="00C04019"/>
    <w:rsid w:val="00C044AF"/>
    <w:rsid w:val="00C06162"/>
    <w:rsid w:val="00C111F5"/>
    <w:rsid w:val="00C13B91"/>
    <w:rsid w:val="00C14EF8"/>
    <w:rsid w:val="00C150C1"/>
    <w:rsid w:val="00C17787"/>
    <w:rsid w:val="00C178C7"/>
    <w:rsid w:val="00C250F6"/>
    <w:rsid w:val="00C311F2"/>
    <w:rsid w:val="00C3300E"/>
    <w:rsid w:val="00C34C47"/>
    <w:rsid w:val="00C35BDA"/>
    <w:rsid w:val="00C36910"/>
    <w:rsid w:val="00C43263"/>
    <w:rsid w:val="00C45074"/>
    <w:rsid w:val="00C479D3"/>
    <w:rsid w:val="00C51A1C"/>
    <w:rsid w:val="00C55076"/>
    <w:rsid w:val="00C5646E"/>
    <w:rsid w:val="00C626EE"/>
    <w:rsid w:val="00C66EE8"/>
    <w:rsid w:val="00C67A85"/>
    <w:rsid w:val="00C67BFD"/>
    <w:rsid w:val="00C70C42"/>
    <w:rsid w:val="00C727D6"/>
    <w:rsid w:val="00C906BF"/>
    <w:rsid w:val="00C917C2"/>
    <w:rsid w:val="00C92410"/>
    <w:rsid w:val="00C9330B"/>
    <w:rsid w:val="00C93A3A"/>
    <w:rsid w:val="00CA3485"/>
    <w:rsid w:val="00CA6CEC"/>
    <w:rsid w:val="00CB268A"/>
    <w:rsid w:val="00CB2A6F"/>
    <w:rsid w:val="00CB2F96"/>
    <w:rsid w:val="00CB7C30"/>
    <w:rsid w:val="00CC1955"/>
    <w:rsid w:val="00CC4F8C"/>
    <w:rsid w:val="00CC5DFC"/>
    <w:rsid w:val="00CD7D8F"/>
    <w:rsid w:val="00CE5BB3"/>
    <w:rsid w:val="00CE7B72"/>
    <w:rsid w:val="00D02E20"/>
    <w:rsid w:val="00D05507"/>
    <w:rsid w:val="00D1298D"/>
    <w:rsid w:val="00D12CBB"/>
    <w:rsid w:val="00D20F9F"/>
    <w:rsid w:val="00D22CC2"/>
    <w:rsid w:val="00D23C25"/>
    <w:rsid w:val="00D34630"/>
    <w:rsid w:val="00D346C2"/>
    <w:rsid w:val="00D37EC3"/>
    <w:rsid w:val="00D434FE"/>
    <w:rsid w:val="00D45707"/>
    <w:rsid w:val="00D51FFE"/>
    <w:rsid w:val="00D5628D"/>
    <w:rsid w:val="00D606C1"/>
    <w:rsid w:val="00D6468D"/>
    <w:rsid w:val="00D65E7F"/>
    <w:rsid w:val="00D67BB1"/>
    <w:rsid w:val="00D862BD"/>
    <w:rsid w:val="00D87600"/>
    <w:rsid w:val="00DA1BF0"/>
    <w:rsid w:val="00DA3CB7"/>
    <w:rsid w:val="00DA5858"/>
    <w:rsid w:val="00DA7591"/>
    <w:rsid w:val="00DB2A17"/>
    <w:rsid w:val="00DB5711"/>
    <w:rsid w:val="00DB6C45"/>
    <w:rsid w:val="00DC2306"/>
    <w:rsid w:val="00DC5338"/>
    <w:rsid w:val="00DC7163"/>
    <w:rsid w:val="00DD21E1"/>
    <w:rsid w:val="00DD43AB"/>
    <w:rsid w:val="00DD7CD2"/>
    <w:rsid w:val="00DE1B42"/>
    <w:rsid w:val="00DE40FE"/>
    <w:rsid w:val="00DE65BC"/>
    <w:rsid w:val="00DE7E2D"/>
    <w:rsid w:val="00DF476B"/>
    <w:rsid w:val="00DF5BB9"/>
    <w:rsid w:val="00E052F0"/>
    <w:rsid w:val="00E114A6"/>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B3B"/>
    <w:rsid w:val="00E74FD5"/>
    <w:rsid w:val="00E76076"/>
    <w:rsid w:val="00E84637"/>
    <w:rsid w:val="00EA0929"/>
    <w:rsid w:val="00EA129D"/>
    <w:rsid w:val="00EA54D0"/>
    <w:rsid w:val="00EA79B9"/>
    <w:rsid w:val="00EB1B23"/>
    <w:rsid w:val="00EB2B81"/>
    <w:rsid w:val="00EB3501"/>
    <w:rsid w:val="00EB5B23"/>
    <w:rsid w:val="00EB6764"/>
    <w:rsid w:val="00EC2467"/>
    <w:rsid w:val="00EC286B"/>
    <w:rsid w:val="00EC2A1C"/>
    <w:rsid w:val="00EC38A7"/>
    <w:rsid w:val="00EC52BA"/>
    <w:rsid w:val="00ED0FEC"/>
    <w:rsid w:val="00ED1290"/>
    <w:rsid w:val="00ED2478"/>
    <w:rsid w:val="00ED2C19"/>
    <w:rsid w:val="00ED512A"/>
    <w:rsid w:val="00ED5906"/>
    <w:rsid w:val="00EE2D5B"/>
    <w:rsid w:val="00EE5C25"/>
    <w:rsid w:val="00EF0A95"/>
    <w:rsid w:val="00EF150B"/>
    <w:rsid w:val="00EF4AFD"/>
    <w:rsid w:val="00EF53C0"/>
    <w:rsid w:val="00F00762"/>
    <w:rsid w:val="00F00912"/>
    <w:rsid w:val="00F06339"/>
    <w:rsid w:val="00F07440"/>
    <w:rsid w:val="00F13316"/>
    <w:rsid w:val="00F13ACB"/>
    <w:rsid w:val="00F149EB"/>
    <w:rsid w:val="00F14FAB"/>
    <w:rsid w:val="00F203C1"/>
    <w:rsid w:val="00F323E4"/>
    <w:rsid w:val="00F34851"/>
    <w:rsid w:val="00F41D8A"/>
    <w:rsid w:val="00F42895"/>
    <w:rsid w:val="00F42D20"/>
    <w:rsid w:val="00F4441E"/>
    <w:rsid w:val="00F46599"/>
    <w:rsid w:val="00F466BF"/>
    <w:rsid w:val="00F51128"/>
    <w:rsid w:val="00F52913"/>
    <w:rsid w:val="00F566F8"/>
    <w:rsid w:val="00F57432"/>
    <w:rsid w:val="00F61EDC"/>
    <w:rsid w:val="00F64E99"/>
    <w:rsid w:val="00F654BA"/>
    <w:rsid w:val="00F67026"/>
    <w:rsid w:val="00F72805"/>
    <w:rsid w:val="00F77CEB"/>
    <w:rsid w:val="00F80B95"/>
    <w:rsid w:val="00F80C49"/>
    <w:rsid w:val="00F82226"/>
    <w:rsid w:val="00F8305A"/>
    <w:rsid w:val="00F85E3B"/>
    <w:rsid w:val="00F90D7A"/>
    <w:rsid w:val="00F91225"/>
    <w:rsid w:val="00F95084"/>
    <w:rsid w:val="00F95B02"/>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D4851"/>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34551"/>
    <w:rPr>
      <w:sz w:val="21"/>
      <w:szCs w:val="21"/>
    </w:rPr>
  </w:style>
  <w:style w:type="paragraph" w:styleId="afc">
    <w:name w:val="annotation text"/>
    <w:basedOn w:val="a1"/>
    <w:link w:val="afd"/>
    <w:semiHidden/>
    <w:unhideWhenUsed/>
    <w:rsid w:val="00B34551"/>
    <w:pPr>
      <w:jc w:val="left"/>
    </w:pPr>
  </w:style>
  <w:style w:type="character" w:customStyle="1" w:styleId="afd">
    <w:name w:val="批注文字 字符"/>
    <w:basedOn w:val="a3"/>
    <w:link w:val="afc"/>
    <w:semiHidden/>
    <w:rsid w:val="00B34551"/>
    <w:rPr>
      <w:kern w:val="2"/>
      <w:sz w:val="21"/>
      <w:szCs w:val="24"/>
    </w:rPr>
  </w:style>
  <w:style w:type="paragraph" w:styleId="afe">
    <w:name w:val="annotation subject"/>
    <w:basedOn w:val="afc"/>
    <w:next w:val="afc"/>
    <w:link w:val="aff"/>
    <w:semiHidden/>
    <w:unhideWhenUsed/>
    <w:rsid w:val="00B34551"/>
    <w:rPr>
      <w:b/>
      <w:bCs/>
    </w:rPr>
  </w:style>
  <w:style w:type="character" w:customStyle="1" w:styleId="aff">
    <w:name w:val="批注主题 字符"/>
    <w:basedOn w:val="afd"/>
    <w:link w:val="afe"/>
    <w:semiHidden/>
    <w:rsid w:val="00B3455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482506076">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769937016">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fontTable" Target="fontTable.xml"/><Relationship Id="rId21" Type="http://schemas.openxmlformats.org/officeDocument/2006/relationships/oleObject" Target="embeddings/oleObject5.bin"/><Relationship Id="rId34" Type="http://schemas.openxmlformats.org/officeDocument/2006/relationships/image" Target="media/image1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header" Target="head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CFDD-87F7-4AF3-AA1E-5ED57B78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1183</TotalTime>
  <Pages>6</Pages>
  <Words>690</Words>
  <Characters>3935</Characters>
  <Application>Microsoft Office Word</Application>
  <DocSecurity>0</DocSecurity>
  <Lines>32</Lines>
  <Paragraphs>9</Paragraphs>
  <ScaleCrop>false</ScaleCrop>
  <Company>BJTU</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14</cp:revision>
  <cp:lastPrinted>2014-09-23T10:40:00Z</cp:lastPrinted>
  <dcterms:created xsi:type="dcterms:W3CDTF">2018-01-06T07:40:00Z</dcterms:created>
  <dcterms:modified xsi:type="dcterms:W3CDTF">2018-06-12T03:36:00Z</dcterms:modified>
</cp:coreProperties>
</file>