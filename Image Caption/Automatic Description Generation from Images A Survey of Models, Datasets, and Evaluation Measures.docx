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D706" w14:textId="77777777" w:rsidR="00D606C1" w:rsidRDefault="003A0DAF" w:rsidP="00AC788B">
      <w:pPr>
        <w:pStyle w:val="1"/>
      </w:pPr>
      <w:bookmarkStart w:id="0" w:name="_Ref303779108"/>
      <w:bookmarkStart w:id="1" w:name="_Ref400783954"/>
      <w:bookmarkStart w:id="2" w:name="_Ref125038370"/>
      <w:r>
        <w:rPr>
          <w:rFonts w:hint="eastAsia"/>
        </w:rPr>
        <w:t>图像的自动描述生成：对模型，数据集或评估措施的调查</w:t>
      </w:r>
      <w:r w:rsidR="00D606C1">
        <w:rPr>
          <w:rStyle w:val="aa"/>
        </w:rPr>
        <w:footnoteReference w:id="1"/>
      </w:r>
      <w:bookmarkEnd w:id="0"/>
    </w:p>
    <w:bookmarkEnd w:id="1"/>
    <w:bookmarkEnd w:id="2"/>
    <w:p w14:paraId="79FEC908" w14:textId="77777777" w:rsidR="00E76076" w:rsidRPr="006D58F1" w:rsidRDefault="00BD59BD" w:rsidP="006D58F1">
      <w:pPr>
        <w:pStyle w:val="a6"/>
        <w:jc w:val="center"/>
      </w:pPr>
      <w:r>
        <w:rPr>
          <w:rFonts w:hint="eastAsia"/>
        </w:rPr>
        <w:t>赵淼译</w:t>
      </w:r>
    </w:p>
    <w:p w14:paraId="3E733F87"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6658EF30" w14:textId="77777777" w:rsidR="006D53D8" w:rsidRPr="006D58F1" w:rsidRDefault="006D53D8" w:rsidP="006D58F1">
      <w:pPr>
        <w:pStyle w:val="a6"/>
        <w:jc w:val="center"/>
      </w:pPr>
    </w:p>
    <w:p w14:paraId="7CDCF9C6" w14:textId="77777777" w:rsidR="00E700B5" w:rsidRPr="00E700B5" w:rsidRDefault="00E700B5" w:rsidP="00E052F0">
      <w:pPr>
        <w:pStyle w:val="2"/>
      </w:pPr>
      <w:r w:rsidRPr="00E700B5">
        <w:rPr>
          <w:rFonts w:hint="eastAsia"/>
        </w:rPr>
        <w:t xml:space="preserve">1  </w:t>
      </w:r>
      <w:r w:rsidR="003A0DAF">
        <w:rPr>
          <w:rFonts w:hint="eastAsia"/>
        </w:rPr>
        <w:t>摘要</w:t>
      </w:r>
    </w:p>
    <w:p w14:paraId="44670C01" w14:textId="77777777" w:rsidR="003A0DAF" w:rsidRDefault="003A0DAF" w:rsidP="003A0DAF">
      <w:pPr>
        <w:pStyle w:val="a2"/>
      </w:pPr>
      <w:r>
        <w:rPr>
          <w:rFonts w:hint="eastAsia"/>
        </w:rPr>
        <w:t>对自然图片进行自动描述生成是一个具有挑战性的问题，近年来这个问题已经受到机器视觉领域和自然语言处理领域的广泛关注。在调查中，作者根据如何对这一问题进行概念化对现有的解决图片描述问题的方法进行了分类，也就是这些模型有的将问题描述为生成问题有的也可以描述为视觉或多模态表示空间上的检索问题。模型我们对当前模型进行了细致的讨论，重点强调了他们的优缺点。我们概述了评估机器生成图像描述质量的基准图像数据集和评估措施。最后我们对自动图像描述领域未来的发展方向进行了推断。</w:t>
      </w:r>
    </w:p>
    <w:p w14:paraId="40444B92" w14:textId="77777777" w:rsidR="003A0DAF" w:rsidRDefault="003A0DAF" w:rsidP="003A0DAF">
      <w:pPr>
        <w:pStyle w:val="a2"/>
      </w:pPr>
      <w:r>
        <w:rPr>
          <w:rFonts w:hint="eastAsia"/>
        </w:rPr>
        <w:t>2</w:t>
      </w:r>
      <w:r>
        <w:t xml:space="preserve">  </w:t>
      </w:r>
      <w:r>
        <w:rPr>
          <w:rFonts w:hint="eastAsia"/>
        </w:rPr>
        <w:t>介绍</w:t>
      </w:r>
    </w:p>
    <w:p w14:paraId="1713E547" w14:textId="77777777" w:rsidR="003A0DAF" w:rsidRDefault="003A0DAF" w:rsidP="003A0DAF">
      <w:pPr>
        <w:pStyle w:val="a2"/>
      </w:pPr>
      <w:r>
        <w:rPr>
          <w:rFonts w:hint="eastAsia"/>
        </w:rPr>
        <w:t>近些年的许多应用多属于计算机视觉和自然语言理解的交叉，如在一篇报纸文章的背景下解读照片，按照说明把与图表或地图结合起来，在听报告的时候理解幻灯片。</w:t>
      </w:r>
      <w:r w:rsidRPr="003A0DAF">
        <w:rPr>
          <w:rFonts w:hint="eastAsia"/>
        </w:rPr>
        <w:t>网络还提供了大量的语言和视觉信息相结合的数据：标签照片，报纸插图，带有字幕的视频以及社交媒体上的多模式信息。</w:t>
      </w:r>
    </w:p>
    <w:p w14:paraId="714F81F9" w14:textId="77777777" w:rsidR="003A0DAF" w:rsidRDefault="003A0DAF" w:rsidP="003A0DAF">
      <w:pPr>
        <w:pStyle w:val="a2"/>
        <w:rPr>
          <w:highlight w:val="yellow"/>
        </w:rPr>
      </w:pPr>
      <w:r w:rsidRPr="003A0DAF">
        <w:rPr>
          <w:rFonts w:hint="eastAsia"/>
          <w:highlight w:val="yellow"/>
        </w:rPr>
        <w:t>这项任务涉及拍摄图像，分析其视觉内容，并生成文字描述（通常是一个句子），用语言表达图像最显着的方面。从</w:t>
      </w:r>
      <w:r w:rsidRPr="003A0DAF">
        <w:rPr>
          <w:rFonts w:hint="eastAsia"/>
          <w:highlight w:val="yellow"/>
        </w:rPr>
        <w:t>CV</w:t>
      </w:r>
      <w:r w:rsidRPr="003A0DAF">
        <w:rPr>
          <w:rFonts w:hint="eastAsia"/>
          <w:highlight w:val="yellow"/>
        </w:rPr>
        <w:t>的观点来看，这是具有挑战性的，因为描述原则上可以谈论图像的任何视觉方面：它可以提及对象及其属性，可以谈论场景的特征（例如，室内</w:t>
      </w:r>
      <w:r w:rsidRPr="003A0DAF">
        <w:rPr>
          <w:rFonts w:hint="eastAsia"/>
          <w:highlight w:val="yellow"/>
        </w:rPr>
        <w:t>/</w:t>
      </w:r>
      <w:r w:rsidRPr="003A0DAF">
        <w:rPr>
          <w:rFonts w:hint="eastAsia"/>
          <w:highlight w:val="yellow"/>
        </w:rPr>
        <w:t>室外），或者表达场景中的人物和物体如何相互作用。更具挑战性的是，描述甚至可以涉及没有描述的对象（例如，即使在列车因为尚未到达而不可见的情况下，</w:t>
      </w:r>
      <w:r w:rsidR="003662CD" w:rsidRPr="003A0DAF">
        <w:rPr>
          <w:rFonts w:hint="eastAsia"/>
          <w:highlight w:val="yellow"/>
        </w:rPr>
        <w:t>等待列车的人</w:t>
      </w:r>
      <w:r w:rsidRPr="003A0DAF">
        <w:rPr>
          <w:rFonts w:hint="eastAsia"/>
          <w:highlight w:val="yellow"/>
        </w:rPr>
        <w:t>也可以谈论）并提供不能</w:t>
      </w:r>
      <w:r w:rsidR="003662CD" w:rsidRPr="003A0DAF">
        <w:rPr>
          <w:rFonts w:hint="eastAsia"/>
          <w:highlight w:val="yellow"/>
        </w:rPr>
        <w:t>直接从图像</w:t>
      </w:r>
      <w:r w:rsidR="003662CD">
        <w:rPr>
          <w:rFonts w:hint="eastAsia"/>
          <w:highlight w:val="yellow"/>
        </w:rPr>
        <w:t>提取到的</w:t>
      </w:r>
      <w:proofErr w:type="gramStart"/>
      <w:r w:rsidRPr="003A0DAF">
        <w:rPr>
          <w:rFonts w:hint="eastAsia"/>
          <w:highlight w:val="yellow"/>
        </w:rPr>
        <w:t>的</w:t>
      </w:r>
      <w:proofErr w:type="gramEnd"/>
      <w:r w:rsidRPr="003A0DAF">
        <w:rPr>
          <w:rFonts w:hint="eastAsia"/>
          <w:highlight w:val="yellow"/>
        </w:rPr>
        <w:t>背景知识（例如，描绘的人是蒙娜丽莎）。简而言之，好的图像描述需要全面的图像理解，因此描述任务对于计算机视觉系统来说是一个很好的测试平台，比普通的</w:t>
      </w:r>
      <w:r w:rsidRPr="003A0DAF">
        <w:rPr>
          <w:rFonts w:hint="eastAsia"/>
          <w:highlight w:val="yellow"/>
        </w:rPr>
        <w:t>CV</w:t>
      </w:r>
      <w:r w:rsidRPr="003A0DAF">
        <w:rPr>
          <w:rFonts w:hint="eastAsia"/>
          <w:highlight w:val="yellow"/>
        </w:rPr>
        <w:t>评估更全面，通常测试例如物体检测器的精度或场景分类器在一组有限的类上。</w:t>
      </w:r>
    </w:p>
    <w:p w14:paraId="123A1B9B" w14:textId="77777777" w:rsidR="003662CD" w:rsidRDefault="003662CD" w:rsidP="003A0DAF">
      <w:pPr>
        <w:pStyle w:val="a2"/>
      </w:pPr>
      <w:r>
        <w:rPr>
          <w:rFonts w:hint="eastAsia"/>
        </w:rPr>
        <w:t>对于图像的理解是必要的，但不足以产生一个好的描述。</w:t>
      </w:r>
      <w:r w:rsidR="0003400D">
        <w:rPr>
          <w:rFonts w:hint="eastAsia"/>
        </w:rPr>
        <w:t>如果用一系列先进的检测去检测图像中的目标物体，确定属性，场景属性，人与物体之间的相互关系，结果将是一个</w:t>
      </w:r>
      <w:r w:rsidR="0003400D">
        <w:rPr>
          <w:rFonts w:hint="eastAsia"/>
        </w:rPr>
        <w:lastRenderedPageBreak/>
        <w:t>很长的，非结构化的清单，不能用作图像的描述。</w:t>
      </w:r>
      <w:r w:rsidR="0003400D" w:rsidRPr="0003400D">
        <w:rPr>
          <w:rFonts w:hint="eastAsia"/>
          <w:highlight w:val="yellow"/>
        </w:rPr>
        <w:t>好的图像描述应该是综合但是简洁的（只谈论图像中重要的事物），在形式上必须是正确的，包含具有良好的语法结构的句子</w:t>
      </w:r>
      <w:r w:rsidR="0003400D">
        <w:rPr>
          <w:rFonts w:hint="eastAsia"/>
        </w:rPr>
        <w:t>。</w:t>
      </w:r>
    </w:p>
    <w:p w14:paraId="5A41BD62" w14:textId="77777777" w:rsidR="0003400D" w:rsidRDefault="0003400D" w:rsidP="003A0DAF">
      <w:pPr>
        <w:pStyle w:val="a2"/>
      </w:pPr>
      <w:r>
        <w:rPr>
          <w:rFonts w:hint="eastAsia"/>
        </w:rPr>
        <w:t>从自然语言处理角度，这是一个自然语言生成（</w:t>
      </w:r>
      <w:r>
        <w:rPr>
          <w:rFonts w:hint="eastAsia"/>
        </w:rPr>
        <w:t>NLG</w:t>
      </w:r>
      <w:r>
        <w:rPr>
          <w:rFonts w:hint="eastAsia"/>
        </w:rPr>
        <w:t>）问题。典型</w:t>
      </w:r>
      <w:r w:rsidRPr="0003400D">
        <w:rPr>
          <w:rFonts w:hint="eastAsia"/>
        </w:rPr>
        <w:t>NLG</w:t>
      </w:r>
      <w:r w:rsidRPr="0003400D">
        <w:rPr>
          <w:rFonts w:hint="eastAsia"/>
        </w:rPr>
        <w:t>的任务是将非语言表达转化为人类可读的文本。通常，非语言表示是逻辑形式，数据库查询或一组数字。在图像描述中，输入是一个图像表示（例如，在前一段中列出的检测器输出），</w:t>
      </w:r>
      <w:r w:rsidRPr="0003400D">
        <w:rPr>
          <w:rFonts w:hint="eastAsia"/>
        </w:rPr>
        <w:t>NLG</w:t>
      </w:r>
      <w:r w:rsidRPr="0003400D">
        <w:rPr>
          <w:rFonts w:hint="eastAsia"/>
        </w:rPr>
        <w:t>模型必须变成句子。生成文本涉及一系列的步骤，传统上被称为</w:t>
      </w:r>
      <w:r w:rsidRPr="0003400D">
        <w:rPr>
          <w:rFonts w:hint="eastAsia"/>
        </w:rPr>
        <w:t>NLP</w:t>
      </w:r>
      <w:r w:rsidRPr="0003400D">
        <w:rPr>
          <w:rFonts w:hint="eastAsia"/>
        </w:rPr>
        <w:t>管道（</w:t>
      </w:r>
      <w:r w:rsidRPr="0003400D">
        <w:rPr>
          <w:rFonts w:hint="eastAsia"/>
        </w:rPr>
        <w:t>Reiter</w:t>
      </w:r>
      <w:r w:rsidRPr="0003400D">
        <w:rPr>
          <w:rFonts w:hint="eastAsia"/>
        </w:rPr>
        <w:t>＆</w:t>
      </w:r>
      <w:r w:rsidRPr="0003400D">
        <w:rPr>
          <w:rFonts w:hint="eastAsia"/>
        </w:rPr>
        <w:t>Dale</w:t>
      </w:r>
      <w:r w:rsidRPr="0003400D">
        <w:rPr>
          <w:rFonts w:hint="eastAsia"/>
        </w:rPr>
        <w:t>，</w:t>
      </w:r>
      <w:r w:rsidRPr="0003400D">
        <w:rPr>
          <w:rFonts w:hint="eastAsia"/>
        </w:rPr>
        <w:t>2006</w:t>
      </w:r>
      <w:r w:rsidRPr="0003400D">
        <w:rPr>
          <w:rFonts w:hint="eastAsia"/>
        </w:rPr>
        <w:t>）：我们需要决定哪些方面的输入要谈论（内容选择），然后我们需要组织内容（文本规划）和表述它（表面实现）。反过来，表面实现需要选择合适的词语（词汇化），如果合适的话使用代词（参考表达式生成），并将相关信息聚合在一起（聚合）。</w:t>
      </w:r>
    </w:p>
    <w:p w14:paraId="270B3BA9" w14:textId="77777777" w:rsidR="00E93231" w:rsidRDefault="00E93231" w:rsidP="003A0DAF">
      <w:pPr>
        <w:pStyle w:val="a2"/>
      </w:pPr>
      <w:commentRangeStart w:id="3"/>
      <w:r w:rsidRPr="00E93231">
        <w:rPr>
          <w:rFonts w:hint="eastAsia"/>
          <w:highlight w:val="yellow"/>
        </w:rPr>
        <w:t>这个任务当面向特定的用户时更具挑战性</w:t>
      </w:r>
      <w:commentRangeEnd w:id="3"/>
      <w:r>
        <w:rPr>
          <w:rStyle w:val="afb"/>
        </w:rPr>
        <w:commentReference w:id="3"/>
      </w:r>
      <w:r>
        <w:rPr>
          <w:rFonts w:hint="eastAsia"/>
        </w:rPr>
        <w:t>。举例一个艺术评论家相对于一个图书管理员或是游客对这方面的要求都是不同的。</w:t>
      </w:r>
    </w:p>
    <w:p w14:paraId="74FC7AD0" w14:textId="77777777" w:rsidR="00E93231" w:rsidRDefault="00E93231" w:rsidP="003A0DAF">
      <w:pPr>
        <w:pStyle w:val="a2"/>
      </w:pPr>
      <w:r>
        <w:rPr>
          <w:rFonts w:hint="eastAsia"/>
        </w:rPr>
        <w:t>这里将</w:t>
      </w:r>
      <w:r w:rsidR="00E347D8">
        <w:rPr>
          <w:rFonts w:hint="eastAsia"/>
        </w:rPr>
        <w:t>现有的基于图像描述的方法分为</w:t>
      </w:r>
      <w:r w:rsidR="00E347D8">
        <w:rPr>
          <w:rFonts w:hint="eastAsia"/>
        </w:rPr>
        <w:t>3</w:t>
      </w:r>
      <w:r w:rsidR="00E347D8">
        <w:rPr>
          <w:rFonts w:hint="eastAsia"/>
        </w:rPr>
        <w:t>类：传统的基于通道</w:t>
      </w:r>
      <w:r w:rsidR="00F73D4F">
        <w:rPr>
          <w:rFonts w:hint="eastAsia"/>
        </w:rPr>
        <w:t>的模型，他们首先检测图像内容包括目标，属性，场景类型和动作基于视觉特征。然后这些模型用这种内容信息驱动自然语言产生系统输出图像描述。称为直接产生模型。</w:t>
      </w:r>
    </w:p>
    <w:p w14:paraId="15007527" w14:textId="77777777" w:rsidR="00F73D4F" w:rsidRDefault="00F73D4F" w:rsidP="003A0DAF">
      <w:pPr>
        <w:pStyle w:val="a2"/>
      </w:pPr>
      <w:r>
        <w:rPr>
          <w:rFonts w:hint="eastAsia"/>
        </w:rPr>
        <w:t>第二类时基于检索的模型，这种方法是找到近似的图像，然后通过这些图像对应的描述来迁移或是生成图像描述。涉及到两个</w:t>
      </w:r>
      <w:r w:rsidR="002A1A86">
        <w:rPr>
          <w:rFonts w:hint="eastAsia"/>
        </w:rPr>
        <w:t>子领域</w:t>
      </w:r>
      <w:r>
        <w:rPr>
          <w:rFonts w:hint="eastAsia"/>
        </w:rPr>
        <w:t>空间，视觉空间检索图像，多模态空间共同表示图像。</w:t>
      </w:r>
    </w:p>
    <w:p w14:paraId="4D9B08BF" w14:textId="77777777" w:rsidR="002A1A86" w:rsidRDefault="002A1A86" w:rsidP="003A0DAF">
      <w:pPr>
        <w:pStyle w:val="a2"/>
      </w:pPr>
      <w:r>
        <w:rPr>
          <w:rFonts w:hint="eastAsia"/>
        </w:rPr>
        <w:t>或是视频的理解。</w:t>
      </w:r>
    </w:p>
    <w:p w14:paraId="4FAB6E56" w14:textId="77777777" w:rsidR="002A1A86" w:rsidRDefault="002A1A86" w:rsidP="002A1A86">
      <w:pPr>
        <w:pStyle w:val="2"/>
      </w:pPr>
      <w:r>
        <w:rPr>
          <w:rFonts w:hint="eastAsia"/>
        </w:rPr>
        <w:t>2</w:t>
      </w:r>
      <w:r>
        <w:t xml:space="preserve">  </w:t>
      </w:r>
      <w:r>
        <w:rPr>
          <w:rFonts w:hint="eastAsia"/>
        </w:rPr>
        <w:t>图像描述模型</w:t>
      </w:r>
    </w:p>
    <w:p w14:paraId="7EB4C91B" w14:textId="77777777" w:rsidR="002A1A86" w:rsidRDefault="002A1A86" w:rsidP="002A1A86">
      <w:pPr>
        <w:pStyle w:val="a2"/>
      </w:pPr>
      <w:r>
        <w:rPr>
          <w:rFonts w:hint="eastAsia"/>
        </w:rPr>
        <w:t>图像描述可以在几个不同的维度进行分析。</w:t>
      </w:r>
      <w:r w:rsidRPr="002A1A86">
        <w:rPr>
          <w:rFonts w:hint="eastAsia"/>
        </w:rPr>
        <w:t>这篇调查文章感兴趣的描述是描述图像中描述的视觉和概念信息的描述，即描述涉及所描述的实体及其属性关系以及它们所涉及的行为。在自动图像描述的范围之外的是非视觉描述，它们给出背景信息或引用图像中未描述的对象（例如，拍摄图像的位置或者谁拍了照片）。此外，与图像描述的标准方法不相关的是感知描述，其捕捉图像的全局低级视觉特征</w:t>
      </w:r>
      <w:r>
        <w:rPr>
          <w:rFonts w:hint="eastAsia"/>
        </w:rPr>
        <w:t>。</w:t>
      </w:r>
    </w:p>
    <w:p w14:paraId="78941847" w14:textId="77777777" w:rsidR="002A1A86" w:rsidRDefault="002A1A86" w:rsidP="002A1A86">
      <w:pPr>
        <w:pStyle w:val="a2"/>
      </w:pPr>
      <w:r w:rsidRPr="002A1A86">
        <w:rPr>
          <w:rFonts w:hint="eastAsia"/>
        </w:rPr>
        <w:t>三类模型：直接生成模型，从视觉空间中检索模型，以及从多模态空间中检索模型</w:t>
      </w:r>
      <w:r>
        <w:rPr>
          <w:rFonts w:hint="eastAsia"/>
        </w:rPr>
        <w:t>。</w:t>
      </w:r>
    </w:p>
    <w:p w14:paraId="64744537" w14:textId="77777777" w:rsidR="001400C0" w:rsidRDefault="001400C0" w:rsidP="001400C0">
      <w:pPr>
        <w:pStyle w:val="3"/>
      </w:pPr>
      <w:r>
        <w:rPr>
          <w:rFonts w:hint="eastAsia"/>
        </w:rPr>
        <w:t>2.1</w:t>
      </w:r>
      <w:r>
        <w:t xml:space="preserve">  </w:t>
      </w:r>
      <w:r>
        <w:rPr>
          <w:rFonts w:hint="eastAsia"/>
        </w:rPr>
        <w:t>从视觉输入生成描述</w:t>
      </w:r>
    </w:p>
    <w:p w14:paraId="5B903EB2" w14:textId="77777777" w:rsidR="001400C0" w:rsidRDefault="001400C0" w:rsidP="001400C0">
      <w:pPr>
        <w:pStyle w:val="a2"/>
      </w:pPr>
      <w:r>
        <w:rPr>
          <w:rFonts w:hint="eastAsia"/>
        </w:rPr>
        <w:t>这组研究的一般方法是首先通过分析其视觉内容来预测给定图像的最可能的意义，然后生成反映该意思的句子。此类别中的所有模型都使用以下通用管线架构来实现此目的：</w:t>
      </w:r>
    </w:p>
    <w:p w14:paraId="47C22C33" w14:textId="77777777" w:rsidR="001400C0" w:rsidRDefault="001400C0" w:rsidP="001400C0">
      <w:pPr>
        <w:pStyle w:val="a2"/>
      </w:pPr>
      <w:r>
        <w:rPr>
          <w:rFonts w:hint="eastAsia"/>
        </w:rPr>
        <w:t>1.</w:t>
      </w:r>
      <w:r>
        <w:rPr>
          <w:rFonts w:hint="eastAsia"/>
        </w:rPr>
        <w:t>使用计算机视觉技术对场景类型进行分类，检测图像中存在的对象，预测它们之间的属性及其关系，并识别发生的行为。</w:t>
      </w:r>
      <w:r>
        <w:rPr>
          <w:rFonts w:hint="eastAsia"/>
        </w:rPr>
        <w:t xml:space="preserve"> </w:t>
      </w:r>
    </w:p>
    <w:p w14:paraId="7F266BD4" w14:textId="77777777" w:rsidR="001400C0" w:rsidRDefault="001400C0" w:rsidP="001400C0">
      <w:pPr>
        <w:pStyle w:val="a2"/>
      </w:pPr>
      <w:r>
        <w:rPr>
          <w:rFonts w:hint="eastAsia"/>
        </w:rPr>
        <w:t>2.</w:t>
      </w:r>
      <w:r>
        <w:rPr>
          <w:rFonts w:hint="eastAsia"/>
        </w:rPr>
        <w:t>接下来是生成阶段，将检测器输出转换为单词或短语。然后使用自然语言生成技术（例如，模板，</w:t>
      </w:r>
      <w:r>
        <w:rPr>
          <w:rFonts w:hint="eastAsia"/>
        </w:rPr>
        <w:t>n</w:t>
      </w:r>
      <w:r>
        <w:rPr>
          <w:rFonts w:hint="eastAsia"/>
        </w:rPr>
        <w:t>元语法，语法规则）将这些结合在一起以产生图像的自然语言描述。</w:t>
      </w:r>
    </w:p>
    <w:p w14:paraId="000392EA" w14:textId="77777777" w:rsidR="001400C0" w:rsidRDefault="003F59E8" w:rsidP="001400C0">
      <w:pPr>
        <w:pStyle w:val="a2"/>
      </w:pPr>
      <w:r>
        <w:rPr>
          <w:rFonts w:hint="eastAsia"/>
        </w:rPr>
        <w:lastRenderedPageBreak/>
        <w:t>这种方法基于图像到描述的明确映射，后面小节的研究包含</w:t>
      </w:r>
      <w:r w:rsidRPr="003F59E8">
        <w:t>隐式视觉和语言模型</w:t>
      </w:r>
      <w:r w:rsidRPr="003F59E8">
        <w:rPr>
          <w:rFonts w:hint="eastAsia"/>
        </w:rPr>
        <w:t>。显式流水线架构针对当前的问题而定制，因为它依赖于预定义的场景，对象，属性和操作的语义类集合，因此会限制生成的描述。此外，这样的架构</w:t>
      </w:r>
      <w:commentRangeStart w:id="4"/>
      <w:r w:rsidRPr="003F59E8">
        <w:rPr>
          <w:rFonts w:hint="eastAsia"/>
          <w:highlight w:val="yellow"/>
        </w:rPr>
        <w:t>关键地假定每个语义类别的检测器的准确性</w:t>
      </w:r>
      <w:commentRangeEnd w:id="4"/>
      <w:r>
        <w:rPr>
          <w:rStyle w:val="afb"/>
        </w:rPr>
        <w:commentReference w:id="4"/>
      </w:r>
      <w:r w:rsidRPr="003F59E8">
        <w:rPr>
          <w:rFonts w:hint="eastAsia"/>
        </w:rPr>
        <w:t>，这在实践中并不总是被满足。</w:t>
      </w:r>
    </w:p>
    <w:p w14:paraId="2427C7E4" w14:textId="77777777" w:rsidR="003F59E8" w:rsidRPr="001400C0" w:rsidRDefault="00C4074A" w:rsidP="00C4074A">
      <w:pPr>
        <w:pStyle w:val="a2"/>
        <w:spacing w:line="240" w:lineRule="auto"/>
      </w:pPr>
      <w:r w:rsidRPr="00C4074A">
        <w:rPr>
          <w:rFonts w:hint="eastAsia"/>
          <w:noProof/>
        </w:rPr>
        <w:drawing>
          <wp:inline distT="0" distB="0" distL="0" distR="0" wp14:anchorId="4CE3B4E4" wp14:editId="569F7900">
            <wp:extent cx="5278120" cy="20047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004719"/>
                    </a:xfrm>
                    <a:prstGeom prst="rect">
                      <a:avLst/>
                    </a:prstGeom>
                    <a:noFill/>
                    <a:ln>
                      <a:noFill/>
                    </a:ln>
                  </pic:spPr>
                </pic:pic>
              </a:graphicData>
            </a:graphic>
          </wp:inline>
        </w:drawing>
      </w:r>
    </w:p>
    <w:p w14:paraId="252C481A" w14:textId="77777777" w:rsidR="00C4074A" w:rsidRDefault="00C4074A" w:rsidP="003A0DAF">
      <w:pPr>
        <w:pStyle w:val="a2"/>
      </w:pPr>
      <w:r>
        <w:rPr>
          <w:rFonts w:hint="eastAsia"/>
        </w:rPr>
        <w:t>如图所示的方法通过图像进行检测获取目标，属性，介词，然后构建一个条件随机场，预测标签产生句子。</w:t>
      </w:r>
    </w:p>
    <w:p w14:paraId="2ED6DFAE" w14:textId="77777777" w:rsidR="00C4074A" w:rsidRDefault="00C4074A" w:rsidP="003A0DAF">
      <w:pPr>
        <w:pStyle w:val="a2"/>
      </w:pPr>
      <w:r w:rsidRPr="00C4074A">
        <w:rPr>
          <w:rFonts w:hint="eastAsia"/>
        </w:rPr>
        <w:t>描述生成的方法在两个主要方面有所不同：（</w:t>
      </w:r>
      <w:r w:rsidRPr="00C4074A">
        <w:rPr>
          <w:rFonts w:hint="eastAsia"/>
        </w:rPr>
        <w:t>a</w:t>
      </w:r>
      <w:r w:rsidRPr="00C4074A">
        <w:rPr>
          <w:rFonts w:hint="eastAsia"/>
        </w:rPr>
        <w:t>）它们从哪个图像表示中获得描述</w:t>
      </w:r>
      <w:r w:rsidRPr="00C4074A">
        <w:rPr>
          <w:rFonts w:hint="eastAsia"/>
        </w:rPr>
        <w:t>;</w:t>
      </w:r>
      <w:r w:rsidRPr="00C4074A">
        <w:rPr>
          <w:rFonts w:hint="eastAsia"/>
        </w:rPr>
        <w:t>（</w:t>
      </w:r>
      <w:r w:rsidRPr="00C4074A">
        <w:rPr>
          <w:rFonts w:hint="eastAsia"/>
        </w:rPr>
        <w:t>b</w:t>
      </w:r>
      <w:r w:rsidRPr="00C4074A">
        <w:rPr>
          <w:rFonts w:hint="eastAsia"/>
        </w:rPr>
        <w:t>）它们如何处理句子生成问题</w:t>
      </w:r>
      <w:r>
        <w:rPr>
          <w:rFonts w:hint="eastAsia"/>
        </w:rPr>
        <w:t>。</w:t>
      </w:r>
      <w:r w:rsidR="00DD1D12">
        <w:rPr>
          <w:rFonts w:hint="eastAsia"/>
        </w:rPr>
        <w:t>在表示方面，现有的模型依靠空间关系，语料库关系或是空间视觉属性。另外还有一些人通过抽象出的图像表示形式表示图像的各个方面。后来，又提出了密集标记的图像标注，包含对象，属性，动作，场景注释等等。在后来还有的方法不适用实现标记好的属性和方法，而是直接从图像和相关描述中使用多实例学习（</w:t>
      </w:r>
      <w:proofErr w:type="gramStart"/>
      <w:r w:rsidR="00DD1D12">
        <w:rPr>
          <w:rFonts w:hint="eastAsia"/>
        </w:rPr>
        <w:t>弱监督</w:t>
      </w:r>
      <w:proofErr w:type="gramEnd"/>
      <w:r w:rsidR="00DD1D12">
        <w:rPr>
          <w:rFonts w:hint="eastAsia"/>
        </w:rPr>
        <w:t>的方法训练物体检测器。然后将检测器返回的单词输入语言模型以生成句子。</w:t>
      </w:r>
    </w:p>
    <w:p w14:paraId="044FEA52" w14:textId="77777777" w:rsidR="00DD1D12" w:rsidRDefault="00DD1D12" w:rsidP="003A0DAF">
      <w:pPr>
        <w:pStyle w:val="a2"/>
      </w:pPr>
      <w:r>
        <w:rPr>
          <w:rFonts w:hint="eastAsia"/>
        </w:rPr>
        <w:t>解释：总体感觉是在不停增加图像的信息量，然后提高效果，或是使用</w:t>
      </w:r>
      <w:proofErr w:type="gramStart"/>
      <w:r>
        <w:rPr>
          <w:rFonts w:hint="eastAsia"/>
        </w:rPr>
        <w:t>弱监督</w:t>
      </w:r>
      <w:proofErr w:type="gramEnd"/>
      <w:r>
        <w:rPr>
          <w:rFonts w:hint="eastAsia"/>
        </w:rPr>
        <w:t>的方法结合图像和描述学习。</w:t>
      </w:r>
    </w:p>
    <w:p w14:paraId="08DD0E4B" w14:textId="77777777" w:rsidR="00886F45" w:rsidRDefault="00886F45" w:rsidP="003A0DAF">
      <w:pPr>
        <w:pStyle w:val="a2"/>
      </w:pPr>
      <w:r w:rsidRPr="00886F45">
        <w:rPr>
          <w:rFonts w:hint="eastAsia"/>
        </w:rPr>
        <w:t>第一个明确表示图像结构如何与其描述结构相关的框架是</w:t>
      </w:r>
      <w:r w:rsidRPr="00886F45">
        <w:rPr>
          <w:rFonts w:hint="eastAsia"/>
        </w:rPr>
        <w:t>Elliott</w:t>
      </w:r>
      <w:r w:rsidRPr="00886F45">
        <w:rPr>
          <w:rFonts w:hint="eastAsia"/>
        </w:rPr>
        <w:t>和</w:t>
      </w:r>
      <w:r w:rsidRPr="00886F45">
        <w:rPr>
          <w:rFonts w:hint="eastAsia"/>
        </w:rPr>
        <w:t>Keller</w:t>
      </w:r>
      <w:r w:rsidRPr="00886F45">
        <w:rPr>
          <w:rFonts w:hint="eastAsia"/>
        </w:rPr>
        <w:t>（</w:t>
      </w:r>
      <w:r w:rsidRPr="00886F45">
        <w:rPr>
          <w:rFonts w:hint="eastAsia"/>
        </w:rPr>
        <w:t>2013</w:t>
      </w:r>
      <w:r w:rsidRPr="00886F45">
        <w:rPr>
          <w:rFonts w:hint="eastAsia"/>
        </w:rPr>
        <w:t>）提出的</w:t>
      </w:r>
      <w:r w:rsidRPr="00886F45">
        <w:rPr>
          <w:rFonts w:hint="eastAsia"/>
        </w:rPr>
        <w:t>Visual Dependency Representations</w:t>
      </w:r>
      <w:r w:rsidRPr="00886F45">
        <w:rPr>
          <w:rFonts w:hint="eastAsia"/>
        </w:rPr>
        <w:t>（</w:t>
      </w:r>
      <w:r w:rsidRPr="00886F45">
        <w:rPr>
          <w:rFonts w:hint="eastAsia"/>
        </w:rPr>
        <w:t>VDR</w:t>
      </w:r>
      <w:r w:rsidRPr="00886F45">
        <w:rPr>
          <w:rFonts w:hint="eastAsia"/>
        </w:rPr>
        <w:t>）方法。</w:t>
      </w:r>
      <w:r w:rsidR="00A77B77">
        <w:rPr>
          <w:rFonts w:hint="eastAsia"/>
        </w:rPr>
        <w:t>这种方法捕捉的是图像中一幅图像中各个目标的空间关系，以依赖图的形式。</w:t>
      </w:r>
      <w:r w:rsidR="00A77B77" w:rsidRPr="00A77B77">
        <w:rPr>
          <w:rFonts w:hint="eastAsia"/>
        </w:rPr>
        <w:t>该图可以与图像描述的语法依赖树相关</w:t>
      </w:r>
      <w:r w:rsidR="00A77B77">
        <w:rPr>
          <w:rFonts w:hint="eastAsia"/>
        </w:rPr>
        <w:t>。刚开始这种方法基于人工的标注的数据集，后来更多的方法被用到了这种方法上，例如</w:t>
      </w:r>
      <w:commentRangeStart w:id="5"/>
      <w:r w:rsidR="00A77B77" w:rsidRPr="00A77B77">
        <w:rPr>
          <w:rFonts w:hint="eastAsia"/>
          <w:highlight w:val="yellow"/>
        </w:rPr>
        <w:t>目标检测器的输出或是抽象场景下的标签</w:t>
      </w:r>
      <w:commentRangeEnd w:id="5"/>
      <w:r w:rsidR="00A77B77">
        <w:rPr>
          <w:rStyle w:val="afb"/>
        </w:rPr>
        <w:commentReference w:id="5"/>
      </w:r>
      <w:r w:rsidR="00A77B77">
        <w:rPr>
          <w:rFonts w:hint="eastAsia"/>
        </w:rPr>
        <w:t>。</w:t>
      </w:r>
      <w:r w:rsidR="00A77B77" w:rsidRPr="00A77B77">
        <w:rPr>
          <w:rFonts w:hint="eastAsia"/>
        </w:rPr>
        <w:t>Lin</w:t>
      </w:r>
      <w:r w:rsidR="00A77B77" w:rsidRPr="00A77B77">
        <w:rPr>
          <w:rFonts w:hint="eastAsia"/>
        </w:rPr>
        <w:t>等人明确提出了表示图像结构并将其用于描述生成的想法。（</w:t>
      </w:r>
      <w:r w:rsidR="00A77B77" w:rsidRPr="00A77B77">
        <w:rPr>
          <w:rFonts w:hint="eastAsia"/>
        </w:rPr>
        <w:t>2015</w:t>
      </w:r>
      <w:r w:rsidR="00A77B77" w:rsidRPr="00A77B77">
        <w:rPr>
          <w:rFonts w:hint="eastAsia"/>
        </w:rPr>
        <w:t>），他们将图像解析成与</w:t>
      </w:r>
      <w:r w:rsidR="00A77B77" w:rsidRPr="00A77B77">
        <w:rPr>
          <w:rFonts w:hint="eastAsia"/>
        </w:rPr>
        <w:t>VDR</w:t>
      </w:r>
      <w:r w:rsidR="00A77B77" w:rsidRPr="00A77B77">
        <w:rPr>
          <w:rFonts w:hint="eastAsia"/>
        </w:rPr>
        <w:t>类似的场景图形，并表示场景中物体之间的关系。然后他们使用语义语法从场景图生成</w:t>
      </w:r>
      <w:r w:rsidR="00955494">
        <w:rPr>
          <w:rFonts w:hint="eastAsia"/>
        </w:rPr>
        <w:t>。</w:t>
      </w:r>
    </w:p>
    <w:p w14:paraId="2379FB72" w14:textId="77777777" w:rsidR="00955494" w:rsidRDefault="00955494" w:rsidP="003A0DAF">
      <w:pPr>
        <w:pStyle w:val="a2"/>
      </w:pPr>
      <w:r>
        <w:rPr>
          <w:rFonts w:hint="eastAsia"/>
        </w:rPr>
        <w:t>现有的方法在语句生成这部分表现也不相同。一种方法是</w:t>
      </w:r>
      <w:r>
        <w:rPr>
          <w:rFonts w:hint="eastAsia"/>
        </w:rPr>
        <w:t>n-gram</w:t>
      </w:r>
      <w:r>
        <w:rPr>
          <w:rFonts w:hint="eastAsia"/>
        </w:rPr>
        <w:t>方法，可以使用维基百科来训练获得这个模型。</w:t>
      </w:r>
      <w:r w:rsidRPr="00955494">
        <w:rPr>
          <w:rFonts w:hint="eastAsia"/>
        </w:rPr>
        <w:t>这些方法首先确定图像中的区域之间的属性和关系作为区域</w:t>
      </w:r>
      <w:r w:rsidRPr="00955494">
        <w:rPr>
          <w:rFonts w:hint="eastAsia"/>
        </w:rPr>
        <w:t xml:space="preserve"> - </w:t>
      </w:r>
      <w:r w:rsidRPr="00955494">
        <w:rPr>
          <w:rFonts w:hint="eastAsia"/>
        </w:rPr>
        <w:t>介词</w:t>
      </w:r>
      <w:r w:rsidRPr="00955494">
        <w:rPr>
          <w:rFonts w:hint="eastAsia"/>
        </w:rPr>
        <w:t xml:space="preserve"> - </w:t>
      </w:r>
      <w:r w:rsidRPr="00955494">
        <w:rPr>
          <w:rFonts w:hint="eastAsia"/>
        </w:rPr>
        <w:t>区域三元组。在语言模型给定的情况下，</w:t>
      </w:r>
      <w:r w:rsidRPr="00955494">
        <w:rPr>
          <w:rFonts w:hint="eastAsia"/>
        </w:rPr>
        <w:t>n-gram</w:t>
      </w:r>
      <w:r w:rsidRPr="00955494">
        <w:rPr>
          <w:rFonts w:hint="eastAsia"/>
        </w:rPr>
        <w:t>语言模型被用来组成一个流畅的图像描述。</w:t>
      </w:r>
      <w:r>
        <w:rPr>
          <w:rFonts w:hint="eastAsia"/>
        </w:rPr>
        <w:t>后来</w:t>
      </w:r>
      <w:r w:rsidRPr="00955494">
        <w:t>Fang</w:t>
      </w:r>
      <w:r w:rsidRPr="00955494">
        <w:t>等人的方法（</w:t>
      </w:r>
      <w:r w:rsidRPr="00955494">
        <w:t>2015</w:t>
      </w:r>
      <w:r w:rsidRPr="00955494">
        <w:t>）是相似的，但是使用最大熵语言模型而不是</w:t>
      </w:r>
      <w:r w:rsidRPr="00955494">
        <w:t>n-gram</w:t>
      </w:r>
      <w:r w:rsidRPr="00955494">
        <w:t>模型来生成描述。这为作者提供了更大的灵活性来处理作为其模型核心的单</w:t>
      </w:r>
      <w:r>
        <w:rPr>
          <w:rFonts w:ascii="Arial" w:hAnsi="Arial" w:cs="Arial"/>
          <w:color w:val="4F4F4F"/>
          <w:shd w:val="clear" w:color="auto" w:fill="FFFFFF"/>
        </w:rPr>
        <w:t>词检</w:t>
      </w:r>
      <w:r w:rsidRPr="00955494">
        <w:t>测器</w:t>
      </w:r>
      <w:r w:rsidRPr="00955494">
        <w:lastRenderedPageBreak/>
        <w:t>的输出。</w:t>
      </w:r>
    </w:p>
    <w:p w14:paraId="19B01C58" w14:textId="77777777" w:rsidR="00955494" w:rsidRDefault="00955494" w:rsidP="003A0DAF">
      <w:pPr>
        <w:pStyle w:val="a2"/>
      </w:pPr>
      <w:r>
        <w:rPr>
          <w:rFonts w:hint="eastAsia"/>
        </w:rPr>
        <w:t>RNN</w:t>
      </w:r>
      <w:r>
        <w:rPr>
          <w:rFonts w:hint="eastAsia"/>
        </w:rPr>
        <w:t>也可以被认为是语言模型，他在给定已产生词基础上通过给出下一个产生词的概率获得产生的词。而在图像描述领域</w:t>
      </w:r>
      <w:r>
        <w:rPr>
          <w:rFonts w:hint="eastAsia"/>
        </w:rPr>
        <w:t>RNN</w:t>
      </w:r>
      <w:r>
        <w:rPr>
          <w:rFonts w:hint="eastAsia"/>
        </w:rPr>
        <w:t>既使用语言信息也使用视觉信息。</w:t>
      </w:r>
    </w:p>
    <w:p w14:paraId="143C2896" w14:textId="77777777" w:rsidR="006C283A" w:rsidRDefault="006C283A" w:rsidP="003A0DAF">
      <w:pPr>
        <w:pStyle w:val="a2"/>
      </w:pPr>
      <w:r>
        <w:rPr>
          <w:rFonts w:hint="eastAsia"/>
        </w:rPr>
        <w:t>另一种方法使用句子模板来产生描述。</w:t>
      </w:r>
      <w:r w:rsidRPr="006C283A">
        <w:rPr>
          <w:rFonts w:hint="eastAsia"/>
        </w:rPr>
        <w:t>这些是（通常是手动的）预先定义的句子框架，其中开放时隙需要用对象，关系或属性的标签填充。</w:t>
      </w:r>
      <w:r>
        <w:rPr>
          <w:rFonts w:hint="eastAsia"/>
        </w:rPr>
        <w:t>例如使用</w:t>
      </w:r>
      <w:proofErr w:type="gramStart"/>
      <w:r>
        <w:rPr>
          <w:rFonts w:hint="eastAsia"/>
        </w:rPr>
        <w:t>隐</w:t>
      </w:r>
      <w:proofErr w:type="gramEnd"/>
      <w:r>
        <w:rPr>
          <w:rFonts w:hint="eastAsia"/>
        </w:rPr>
        <w:t>马尔科夫模型选择可能的</w:t>
      </w:r>
      <w:r w:rsidRPr="006C283A">
        <w:rPr>
          <w:rFonts w:hint="eastAsia"/>
        </w:rPr>
        <w:t>对象，动词，介词和场景类型来填充句子模板。通过在</w:t>
      </w:r>
      <w:proofErr w:type="spellStart"/>
      <w:r w:rsidRPr="006C283A">
        <w:rPr>
          <w:rFonts w:hint="eastAsia"/>
        </w:rPr>
        <w:t>Gigaword</w:t>
      </w:r>
      <w:proofErr w:type="spellEnd"/>
      <w:r w:rsidRPr="006C283A">
        <w:rPr>
          <w:rFonts w:hint="eastAsia"/>
        </w:rPr>
        <w:t>外部语料库中找到最可能的对象标签配对来生成动词。</w:t>
      </w:r>
      <w:r w:rsidRPr="006C283A">
        <w:rPr>
          <w:rFonts w:hint="eastAsia"/>
        </w:rPr>
        <w:t>Elliott</w:t>
      </w:r>
      <w:r w:rsidRPr="006C283A">
        <w:rPr>
          <w:rFonts w:hint="eastAsia"/>
        </w:rPr>
        <w:t>和</w:t>
      </w:r>
      <w:r w:rsidRPr="006C283A">
        <w:rPr>
          <w:rFonts w:hint="eastAsia"/>
        </w:rPr>
        <w:t>Keller</w:t>
      </w:r>
      <w:r w:rsidRPr="006C283A">
        <w:rPr>
          <w:rFonts w:hint="eastAsia"/>
        </w:rPr>
        <w:t>（</w:t>
      </w:r>
      <w:r w:rsidRPr="006C283A">
        <w:rPr>
          <w:rFonts w:hint="eastAsia"/>
        </w:rPr>
        <w:t>2013</w:t>
      </w:r>
      <w:r w:rsidRPr="006C283A">
        <w:rPr>
          <w:rFonts w:hint="eastAsia"/>
        </w:rPr>
        <w:t>）的生成模型将图像解析为</w:t>
      </w:r>
      <w:r w:rsidRPr="006C283A">
        <w:rPr>
          <w:rFonts w:hint="eastAsia"/>
        </w:rPr>
        <w:t>VDR</w:t>
      </w:r>
      <w:r w:rsidRPr="006C283A">
        <w:rPr>
          <w:rFonts w:hint="eastAsia"/>
        </w:rPr>
        <w:t>，然后遍历</w:t>
      </w:r>
      <w:r w:rsidRPr="006C283A">
        <w:rPr>
          <w:rFonts w:hint="eastAsia"/>
        </w:rPr>
        <w:t>VDR</w:t>
      </w:r>
      <w:r w:rsidRPr="006C283A">
        <w:rPr>
          <w:rFonts w:hint="eastAsia"/>
        </w:rPr>
        <w:t>以填充句子模板的槽。这种方法还通过在训练时间学习</w:t>
      </w:r>
      <w:r w:rsidRPr="006C283A">
        <w:rPr>
          <w:rFonts w:hint="eastAsia"/>
        </w:rPr>
        <w:t>VDR</w:t>
      </w:r>
      <w:r w:rsidRPr="006C283A">
        <w:rPr>
          <w:rFonts w:hint="eastAsia"/>
        </w:rPr>
        <w:t>和句法依赖树之间的关联来进行有限的内容选择</w:t>
      </w:r>
      <w:r w:rsidRPr="006C283A">
        <w:rPr>
          <w:rFonts w:hint="eastAsia"/>
        </w:rPr>
        <w:t>;</w:t>
      </w:r>
      <w:r w:rsidRPr="006C283A">
        <w:rPr>
          <w:rFonts w:hint="eastAsia"/>
        </w:rPr>
        <w:t>这些关联允许在测试时为描述选择最合适的动词。</w:t>
      </w:r>
    </w:p>
    <w:p w14:paraId="62EDBEB2" w14:textId="77777777" w:rsidR="006C283A" w:rsidRDefault="006C283A" w:rsidP="003A0DAF">
      <w:pPr>
        <w:pStyle w:val="a2"/>
      </w:pPr>
      <w:r>
        <w:rPr>
          <w:rFonts w:hint="eastAsia"/>
        </w:rPr>
        <w:t>还有通过更加语言学的复杂方法生成。如</w:t>
      </w:r>
      <w:r w:rsidRPr="006C283A">
        <w:rPr>
          <w:rFonts w:hint="eastAsia"/>
        </w:rPr>
        <w:t>米切尔等。（</w:t>
      </w:r>
      <w:r w:rsidRPr="006C283A">
        <w:rPr>
          <w:rFonts w:hint="eastAsia"/>
        </w:rPr>
        <w:t>2012</w:t>
      </w:r>
      <w:r w:rsidRPr="006C283A">
        <w:rPr>
          <w:rFonts w:hint="eastAsia"/>
        </w:rPr>
        <w:t>）过度生成句法结构完整的句子片段，然后使用树替换语法重新组合这些句子片段。库兹涅佐娃（</w:t>
      </w:r>
      <w:r w:rsidRPr="006C283A">
        <w:rPr>
          <w:rFonts w:hint="eastAsia"/>
        </w:rPr>
        <w:t>Kuznetsova</w:t>
      </w:r>
      <w:r w:rsidRPr="006C283A">
        <w:rPr>
          <w:rFonts w:hint="eastAsia"/>
        </w:rPr>
        <w:t>）等人采取了相关的方法（</w:t>
      </w:r>
      <w:r w:rsidRPr="006C283A">
        <w:rPr>
          <w:rFonts w:hint="eastAsia"/>
        </w:rPr>
        <w:t>2014</w:t>
      </w:r>
      <w:r w:rsidRPr="006C283A">
        <w:rPr>
          <w:rFonts w:hint="eastAsia"/>
        </w:rPr>
        <w:t>），从现有描述的训练集中学习树片段，然后将这些片段在测试时间组合以形成新的描述。最近</w:t>
      </w:r>
      <w:r w:rsidRPr="006C283A">
        <w:rPr>
          <w:rFonts w:hint="eastAsia"/>
        </w:rPr>
        <w:t>Ortiz</w:t>
      </w:r>
      <w:r w:rsidRPr="006C283A">
        <w:rPr>
          <w:rFonts w:hint="eastAsia"/>
        </w:rPr>
        <w:t>等人提出了另一种语言表达模型。</w:t>
      </w:r>
      <w:r w:rsidRPr="006C283A">
        <w:rPr>
          <w:rFonts w:hint="eastAsia"/>
        </w:rPr>
        <w:t xml:space="preserve"> </w:t>
      </w:r>
      <w:r w:rsidRPr="006C283A">
        <w:rPr>
          <w:rFonts w:hint="eastAsia"/>
        </w:rPr>
        <w:t>（</w:t>
      </w:r>
      <w:r w:rsidRPr="006C283A">
        <w:rPr>
          <w:rFonts w:hint="eastAsia"/>
        </w:rPr>
        <w:t>2015</w:t>
      </w:r>
      <w:r w:rsidRPr="006C283A">
        <w:rPr>
          <w:rFonts w:hint="eastAsia"/>
        </w:rPr>
        <w:t>年）。作者将图像描述建模为</w:t>
      </w:r>
      <w:r w:rsidRPr="006C283A">
        <w:rPr>
          <w:rFonts w:hint="eastAsia"/>
        </w:rPr>
        <w:t>VDR</w:t>
      </w:r>
      <w:r w:rsidRPr="006C283A">
        <w:rPr>
          <w:rFonts w:hint="eastAsia"/>
        </w:rPr>
        <w:t>句对上的机器翻译，并在语言约束下使用整数线性规划执行显</w:t>
      </w:r>
      <w:proofErr w:type="gramStart"/>
      <w:r w:rsidRPr="006C283A">
        <w:rPr>
          <w:rFonts w:hint="eastAsia"/>
        </w:rPr>
        <w:t>式内容</w:t>
      </w:r>
      <w:proofErr w:type="gramEnd"/>
      <w:r w:rsidRPr="006C283A">
        <w:rPr>
          <w:rFonts w:hint="eastAsia"/>
        </w:rPr>
        <w:t>选择和表面实现。</w:t>
      </w:r>
    </w:p>
    <w:p w14:paraId="55B99DB3" w14:textId="2B511729" w:rsidR="006C283A" w:rsidRDefault="006C283A" w:rsidP="003A0DAF">
      <w:pPr>
        <w:pStyle w:val="a2"/>
      </w:pPr>
      <w:r>
        <w:rPr>
          <w:rFonts w:hint="eastAsia"/>
        </w:rPr>
        <w:t>这种生成</w:t>
      </w:r>
      <w:r w:rsidR="00A1536D">
        <w:rPr>
          <w:rFonts w:hint="eastAsia"/>
        </w:rPr>
        <w:t>式的方法引入了评价的困难，因为这里对于语言学的困难的注意影响了对于图像进行理解。</w:t>
      </w:r>
      <w:r w:rsidR="00A1536D" w:rsidRPr="00A1536D">
        <w:rPr>
          <w:rFonts w:hint="eastAsia"/>
        </w:rPr>
        <w:t>因此</w:t>
      </w:r>
      <w:r w:rsidR="00A1536D">
        <w:rPr>
          <w:rFonts w:hint="eastAsia"/>
        </w:rPr>
        <w:t>这里</w:t>
      </w:r>
      <w:r w:rsidR="00A1536D" w:rsidRPr="00A1536D">
        <w:rPr>
          <w:rFonts w:hint="eastAsia"/>
        </w:rPr>
        <w:t>提出了一种方法，可以独立于生成方面评估图像和句子之间的映射关系。遵循这种方法的模型将图像描述概念化为检索问题：它们通过检索和排列具有候选描述的一组相似图像来将图像与描述相关联。然后可以直接使用这些候选描述（描述传送）或者可以从候选（描述生成）合成新的描述。</w:t>
      </w:r>
      <w:r w:rsidR="00A1536D">
        <w:rPr>
          <w:rFonts w:hint="eastAsia"/>
        </w:rPr>
        <w:t>这种检索可能是视觉空间上的和或是视觉文本空间相结合。</w:t>
      </w:r>
    </w:p>
    <w:p w14:paraId="60F24640" w14:textId="1E3F3A5D" w:rsidR="008A5E49" w:rsidRDefault="008A5E49" w:rsidP="008A5E49">
      <w:pPr>
        <w:pStyle w:val="3"/>
      </w:pPr>
      <w:r>
        <w:rPr>
          <w:rFonts w:hint="eastAsia"/>
        </w:rPr>
        <w:t>2.2</w:t>
      </w:r>
      <w:r>
        <w:t xml:space="preserve">  </w:t>
      </w:r>
      <w:r>
        <w:rPr>
          <w:rFonts w:hint="eastAsia"/>
        </w:rPr>
        <w:t>视觉空间检索的描述</w:t>
      </w:r>
    </w:p>
    <w:p w14:paraId="7AAEBA94" w14:textId="4ADFB272" w:rsidR="008A5E49" w:rsidRDefault="008A5E49" w:rsidP="008A5E49">
      <w:pPr>
        <w:pStyle w:val="a2"/>
      </w:pPr>
      <w:r>
        <w:rPr>
          <w:rFonts w:hint="eastAsia"/>
        </w:rPr>
        <w:t>这一类是通过检索相似图像来实现图像描述，将相似的图像空间迁移描述到图像中。这种方法需要大量含有描述的图像。</w:t>
      </w:r>
    </w:p>
    <w:p w14:paraId="02CD9E0D" w14:textId="72D38CBE" w:rsidR="008A5E49" w:rsidRDefault="008A5E49" w:rsidP="008A5E49">
      <w:pPr>
        <w:pStyle w:val="a2"/>
      </w:pPr>
      <w:r>
        <w:rPr>
          <w:rFonts w:hint="eastAsia"/>
        </w:rPr>
        <w:t>在算法角度，分为以下三步：</w:t>
      </w:r>
    </w:p>
    <w:p w14:paraId="38CB54DA" w14:textId="42EF4425" w:rsidR="008A5E49" w:rsidRDefault="008A5E49" w:rsidP="008A5E49">
      <w:pPr>
        <w:pStyle w:val="a2"/>
      </w:pPr>
      <w:r>
        <w:rPr>
          <w:rFonts w:hint="eastAsia"/>
        </w:rPr>
        <w:t>1.</w:t>
      </w:r>
      <w:r>
        <w:rPr>
          <w:rFonts w:hint="eastAsia"/>
        </w:rPr>
        <w:t>通过视觉特征表示特定图像</w:t>
      </w:r>
    </w:p>
    <w:p w14:paraId="192B8C8D" w14:textId="7CFF2CF9" w:rsidR="008A5E49" w:rsidRDefault="008A5E49" w:rsidP="008A5E49">
      <w:pPr>
        <w:pStyle w:val="a2"/>
      </w:pPr>
      <w:r>
        <w:rPr>
          <w:rFonts w:hint="eastAsia"/>
        </w:rPr>
        <w:t>2.</w:t>
      </w:r>
      <w:r>
        <w:rPr>
          <w:rFonts w:hint="eastAsia"/>
        </w:rPr>
        <w:t>根据相似度量从训练集中检索候选图像集</w:t>
      </w:r>
    </w:p>
    <w:p w14:paraId="646D4205" w14:textId="1AFC76D8" w:rsidR="008A5E49" w:rsidRDefault="008A5E49" w:rsidP="008A5E49">
      <w:pPr>
        <w:pStyle w:val="a2"/>
      </w:pPr>
      <w:r>
        <w:rPr>
          <w:rFonts w:hint="eastAsia"/>
        </w:rPr>
        <w:t>3.</w:t>
      </w:r>
      <w:r w:rsidRPr="008A5E49">
        <w:rPr>
          <w:rFonts w:hint="eastAsia"/>
        </w:rPr>
        <w:t xml:space="preserve"> </w:t>
      </w:r>
      <w:r>
        <w:rPr>
          <w:rFonts w:hint="eastAsia"/>
        </w:rPr>
        <w:t>对候选图像根据视觉信息或文本信息，进行重新排序。或是有选择的结合候选片段描述的片段根据一些特定的规则或框架。</w:t>
      </w:r>
    </w:p>
    <w:p w14:paraId="6267EC92" w14:textId="49E5E9B1" w:rsidR="00691256" w:rsidRDefault="00691256" w:rsidP="00691256">
      <w:pPr>
        <w:pStyle w:val="a2"/>
      </w:pPr>
      <w:r>
        <w:rPr>
          <w:rFonts w:hint="eastAsia"/>
        </w:rPr>
        <w:t>遵循这种方法的第一个模型是</w:t>
      </w:r>
      <w:r>
        <w:rPr>
          <w:rFonts w:hint="eastAsia"/>
        </w:rPr>
        <w:t>Ordonez et al</w:t>
      </w:r>
      <w:r>
        <w:rPr>
          <w:rFonts w:hint="eastAsia"/>
        </w:rPr>
        <w:t>的</w:t>
      </w:r>
      <w:r>
        <w:rPr>
          <w:rFonts w:hint="eastAsia"/>
        </w:rPr>
        <w:t>Im2Text</w:t>
      </w:r>
      <w:r>
        <w:rPr>
          <w:rFonts w:hint="eastAsia"/>
        </w:rPr>
        <w:t>模型</w:t>
      </w:r>
      <w:r>
        <w:rPr>
          <w:rFonts w:hint="eastAsia"/>
        </w:rPr>
        <w:t>(2011)</w:t>
      </w:r>
      <w:r>
        <w:rPr>
          <w:rFonts w:hint="eastAsia"/>
        </w:rPr>
        <w:t>。</w:t>
      </w:r>
      <w:r>
        <w:rPr>
          <w:rFonts w:ascii="CMR10" w:hAnsi="CMR10" w:cs="CMR10"/>
          <w:kern w:val="0"/>
          <w:sz w:val="22"/>
          <w:szCs w:val="22"/>
        </w:rPr>
        <w:t>GIST</w:t>
      </w:r>
      <w:r>
        <w:rPr>
          <w:rFonts w:hint="eastAsia"/>
        </w:rPr>
        <w:t>（</w:t>
      </w:r>
      <w:proofErr w:type="spellStart"/>
      <w:r>
        <w:rPr>
          <w:rFonts w:hint="eastAsia"/>
        </w:rPr>
        <w:t>Oliva&amp;Torralba</w:t>
      </w:r>
      <w:proofErr w:type="spellEnd"/>
      <w:r>
        <w:rPr>
          <w:rFonts w:hint="eastAsia"/>
        </w:rPr>
        <w:t>，</w:t>
      </w:r>
      <w:r>
        <w:rPr>
          <w:rFonts w:hint="eastAsia"/>
        </w:rPr>
        <w:t>2001</w:t>
      </w:r>
      <w:r>
        <w:rPr>
          <w:rFonts w:hint="eastAsia"/>
        </w:rPr>
        <w:t>）和</w:t>
      </w:r>
      <w:r>
        <w:rPr>
          <w:rFonts w:ascii="CMR10" w:hAnsi="CMR10" w:cs="CMR10"/>
          <w:kern w:val="0"/>
          <w:sz w:val="22"/>
          <w:szCs w:val="22"/>
        </w:rPr>
        <w:t>Tiny Image</w:t>
      </w:r>
      <w:r>
        <w:rPr>
          <w:rFonts w:hint="eastAsia"/>
        </w:rPr>
        <w:t>（</w:t>
      </w:r>
      <w:r>
        <w:rPr>
          <w:rFonts w:hint="eastAsia"/>
        </w:rPr>
        <w:t>Torralba</w:t>
      </w:r>
      <w:r>
        <w:rPr>
          <w:rFonts w:hint="eastAsia"/>
        </w:rPr>
        <w:t>，费格斯，弗里曼，</w:t>
      </w:r>
      <w:r>
        <w:rPr>
          <w:rFonts w:hint="eastAsia"/>
        </w:rPr>
        <w:t>2008</w:t>
      </w:r>
      <w:r>
        <w:rPr>
          <w:rFonts w:hint="eastAsia"/>
        </w:rPr>
        <w:t>），他们采取不同的描述子衡量相似度。</w:t>
      </w:r>
      <w:commentRangeStart w:id="6"/>
      <w:r w:rsidRPr="00691256">
        <w:rPr>
          <w:rFonts w:hint="eastAsia"/>
          <w:highlight w:val="yellow"/>
        </w:rPr>
        <w:t>大多数基于检索的模型都考虑利用这一步作为基准</w:t>
      </w:r>
      <w:commentRangeEnd w:id="6"/>
      <w:r>
        <w:rPr>
          <w:rStyle w:val="afb"/>
        </w:rPr>
        <w:commentReference w:id="6"/>
      </w:r>
      <w:r>
        <w:rPr>
          <w:rFonts w:hint="eastAsia"/>
        </w:rPr>
        <w:t>。重排序部分是利用各种检测器，目标，场景，行人等等来捕捉视觉内容，图像被这些检测器和分类器</w:t>
      </w:r>
      <w:r w:rsidR="003C7763">
        <w:rPr>
          <w:rFonts w:hint="eastAsia"/>
        </w:rPr>
        <w:t>的响应进行表示，重排序通过这些语义特征训练分类器进行的。</w:t>
      </w:r>
    </w:p>
    <w:p w14:paraId="1442F88E" w14:textId="21BD550B" w:rsidR="00F13A5A" w:rsidRDefault="00F13A5A" w:rsidP="00691256">
      <w:pPr>
        <w:pStyle w:val="a2"/>
      </w:pPr>
      <w:r>
        <w:rPr>
          <w:rFonts w:hint="eastAsia"/>
        </w:rPr>
        <w:lastRenderedPageBreak/>
        <w:t>这一模型第一次由</w:t>
      </w:r>
      <w:r w:rsidRPr="00F13A5A">
        <w:t>Kuznetsova et al. (2012)</w:t>
      </w:r>
      <w:r>
        <w:rPr>
          <w:rFonts w:hint="eastAsia"/>
        </w:rPr>
        <w:t>提出，它通过</w:t>
      </w:r>
      <w:r w:rsidR="00635ADA">
        <w:rPr>
          <w:rFonts w:hint="eastAsia"/>
        </w:rPr>
        <w:t>运行检测器和分类器作用在</w:t>
      </w:r>
      <w:r w:rsidR="00635ADA">
        <w:rPr>
          <w:rFonts w:hint="eastAsia"/>
        </w:rPr>
        <w:t>Im</w:t>
      </w:r>
      <w:r w:rsidR="00635ADA">
        <w:t>2Text</w:t>
      </w:r>
      <w:r w:rsidR="00635ADA">
        <w:rPr>
          <w:rFonts w:hint="eastAsia"/>
        </w:rPr>
        <w:t>模型作为重排序，提取图像在语义内容上的表示，同时执行图像检索步骤对图像中每一个视觉实体以收集相关的短语。举例，如果狗被检测到了，这里会从训练集中返回相应的短语。更特定化的，这一步被用来三种不同种类的短语。基于训练图像和</w:t>
      </w:r>
      <w:r w:rsidR="00A8779C">
        <w:rPr>
          <w:rFonts w:hint="eastAsia"/>
        </w:rPr>
        <w:t>查询图像中检测到的区域的相似性，从训练集合中提取名词和动词短语。根据查询图像与训练图像在全局场景的相似度，为每个场景收集介词短语。</w:t>
      </w:r>
    </w:p>
    <w:p w14:paraId="77743A18" w14:textId="1C4853C4" w:rsidR="00A8779C" w:rsidRDefault="00A8779C" w:rsidP="00691256">
      <w:pPr>
        <w:pStyle w:val="a2"/>
      </w:pPr>
      <w:r w:rsidRPr="00A8779C">
        <w:rPr>
          <w:rFonts w:hint="eastAsia"/>
        </w:rPr>
        <w:t>Gupta</w:t>
      </w:r>
      <w:r w:rsidRPr="00A8779C">
        <w:rPr>
          <w:rFonts w:hint="eastAsia"/>
        </w:rPr>
        <w:t>等人的方法（</w:t>
      </w:r>
      <w:r w:rsidRPr="00A8779C">
        <w:rPr>
          <w:rFonts w:hint="eastAsia"/>
        </w:rPr>
        <w:t>2012</w:t>
      </w:r>
      <w:r w:rsidRPr="00A8779C">
        <w:rPr>
          <w:rFonts w:hint="eastAsia"/>
        </w:rPr>
        <w:t>）是另一种基于短语的方法。</w:t>
      </w:r>
      <w:r>
        <w:rPr>
          <w:rFonts w:hint="eastAsia"/>
        </w:rPr>
        <w:t>这里使用</w:t>
      </w:r>
      <w:r>
        <w:rPr>
          <w:rFonts w:hint="eastAsia"/>
        </w:rPr>
        <w:t>RGB</w:t>
      </w:r>
      <w:r>
        <w:rPr>
          <w:rFonts w:hint="eastAsia"/>
        </w:rPr>
        <w:t>，</w:t>
      </w:r>
      <w:r>
        <w:rPr>
          <w:rFonts w:hint="eastAsia"/>
        </w:rPr>
        <w:t>SIFT</w:t>
      </w:r>
      <w:r>
        <w:rPr>
          <w:rFonts w:hint="eastAsia"/>
        </w:rPr>
        <w:t>等基本的描述符作为图像特征，然后依据这些特征寻找相似图像中的文本信息。这一过程不依赖于检测器对描述符的处理，只是将根据描述符寻找不同类型的短语，在每种短语下做一个相似性处理。通过相似度和谷歌搜索计数作一个联合概率分布获得最后的结果获得三种三元组，在这三个顶级的三元组下在固定模板下产生描述，另加入一些语法规则。</w:t>
      </w:r>
    </w:p>
    <w:p w14:paraId="1DC23662" w14:textId="079E8FF0" w:rsidR="00E67D13" w:rsidRDefault="00E67D13" w:rsidP="00691256">
      <w:pPr>
        <w:pStyle w:val="a2"/>
      </w:pPr>
      <w:r w:rsidRPr="00E67D13">
        <w:rPr>
          <w:rFonts w:hint="eastAsia"/>
        </w:rPr>
        <w:t>Patterson</w:t>
      </w:r>
      <w:r w:rsidRPr="00E67D13">
        <w:rPr>
          <w:rFonts w:hint="eastAsia"/>
        </w:rPr>
        <w:t>等人（</w:t>
      </w:r>
      <w:r w:rsidRPr="00E67D13">
        <w:rPr>
          <w:rFonts w:hint="eastAsia"/>
        </w:rPr>
        <w:t>2014</w:t>
      </w:r>
      <w:r w:rsidRPr="00E67D13">
        <w:rPr>
          <w:rFonts w:hint="eastAsia"/>
        </w:rPr>
        <w:t>）是第一个在计算机视觉领域提出大型场景属性数据集。该数据</w:t>
      </w:r>
      <w:proofErr w:type="gramStart"/>
      <w:r w:rsidRPr="00E67D13">
        <w:rPr>
          <w:rFonts w:hint="eastAsia"/>
        </w:rPr>
        <w:t>集包括</w:t>
      </w:r>
      <w:proofErr w:type="gramEnd"/>
      <w:r w:rsidRPr="00E67D13">
        <w:rPr>
          <w:rFonts w:hint="eastAsia"/>
        </w:rPr>
        <w:t>来自</w:t>
      </w:r>
      <w:r w:rsidRPr="00E67D13">
        <w:rPr>
          <w:rFonts w:hint="eastAsia"/>
        </w:rPr>
        <w:t>707</w:t>
      </w:r>
      <w:r w:rsidRPr="00E67D13">
        <w:rPr>
          <w:rFonts w:hint="eastAsia"/>
        </w:rPr>
        <w:t>个场景类别的</w:t>
      </w:r>
      <w:r w:rsidRPr="00E67D13">
        <w:rPr>
          <w:rFonts w:hint="eastAsia"/>
        </w:rPr>
        <w:t>14,340</w:t>
      </w:r>
      <w:r w:rsidRPr="00E67D13">
        <w:rPr>
          <w:rFonts w:hint="eastAsia"/>
        </w:rPr>
        <w:t>个图像，其被从与材料，表面属性，照明，可供件和空间布局相关的</w:t>
      </w:r>
      <w:r w:rsidRPr="00E67D13">
        <w:rPr>
          <w:rFonts w:hint="eastAsia"/>
        </w:rPr>
        <w:t>102</w:t>
      </w:r>
      <w:r w:rsidRPr="00E67D13">
        <w:rPr>
          <w:rFonts w:hint="eastAsia"/>
        </w:rPr>
        <w:t>个判别性属性列表中的某些属性注释。这允许他们从这个数据集中训练属性分类器。在他们的论文中，作者还表明，这些属性分类器的响应可以被用作全局图像描述符，它比标准全局图像描述符（如</w:t>
      </w:r>
      <w:r w:rsidRPr="00E67D13">
        <w:rPr>
          <w:rFonts w:hint="eastAsia"/>
        </w:rPr>
        <w:t>GIST</w:t>
      </w:r>
      <w:r w:rsidRPr="00E67D13">
        <w:rPr>
          <w:rFonts w:hint="eastAsia"/>
        </w:rPr>
        <w:t>）更好地捕获语义内容。作为一个应用，他们通过用自动提取的场景属性替换全局特征来扩展</w:t>
      </w:r>
      <w:r w:rsidRPr="00E67D13">
        <w:rPr>
          <w:rFonts w:hint="eastAsia"/>
        </w:rPr>
        <w:t>Im2Text</w:t>
      </w:r>
      <w:r w:rsidRPr="00E67D13">
        <w:rPr>
          <w:rFonts w:hint="eastAsia"/>
        </w:rPr>
        <w:t>的基线模型，给出更好的图像检索和描述结果。</w:t>
      </w:r>
    </w:p>
    <w:p w14:paraId="6904A4A1" w14:textId="02A4DED3" w:rsidR="00E67D13" w:rsidRDefault="00E67D13" w:rsidP="00691256">
      <w:pPr>
        <w:pStyle w:val="a2"/>
      </w:pPr>
      <w:r w:rsidRPr="00E67D13">
        <w:rPr>
          <w:rFonts w:hint="eastAsia"/>
        </w:rPr>
        <w:t>Mason</w:t>
      </w:r>
      <w:r w:rsidRPr="00E67D13">
        <w:rPr>
          <w:rFonts w:hint="eastAsia"/>
        </w:rPr>
        <w:t>和</w:t>
      </w:r>
      <w:proofErr w:type="spellStart"/>
      <w:r w:rsidRPr="00E67D13">
        <w:rPr>
          <w:rFonts w:hint="eastAsia"/>
        </w:rPr>
        <w:t>Charniak</w:t>
      </w:r>
      <w:proofErr w:type="spellEnd"/>
      <w:r w:rsidRPr="00E67D13">
        <w:rPr>
          <w:rFonts w:hint="eastAsia"/>
        </w:rPr>
        <w:t>（</w:t>
      </w:r>
      <w:r w:rsidRPr="00E67D13">
        <w:rPr>
          <w:rFonts w:hint="eastAsia"/>
        </w:rPr>
        <w:t>2014</w:t>
      </w:r>
      <w:r w:rsidRPr="00E67D13">
        <w:rPr>
          <w:rFonts w:hint="eastAsia"/>
        </w:rPr>
        <w:t>）的描述生成方法</w:t>
      </w:r>
      <w:r>
        <w:rPr>
          <w:rFonts w:hint="eastAsia"/>
        </w:rPr>
        <w:t>将描述生成描述为一个抽取摘要的问题，最后排序过程仅考虑文本信息选择输出描述。首先使用场景描述符识别视觉相似图像，然后通过检索图像描述的</w:t>
      </w:r>
      <w:r w:rsidRPr="00E67D13">
        <w:rPr>
          <w:rFonts w:hint="eastAsia"/>
        </w:rPr>
        <w:t>非参数密度估计来估计在查询图像的描述中观察词的条件概率。然后使用两种不同的抽取摘要技术来确定最终的输出描述</w:t>
      </w:r>
      <w:r>
        <w:rPr>
          <w:rFonts w:hint="eastAsia"/>
        </w:rPr>
        <w:t>。</w:t>
      </w:r>
    </w:p>
    <w:p w14:paraId="7CD4BA6C" w14:textId="33775CCA" w:rsidR="00AD1830" w:rsidRDefault="00E67D13" w:rsidP="00AD1830">
      <w:pPr>
        <w:pStyle w:val="a2"/>
      </w:pPr>
      <w:r>
        <w:rPr>
          <w:rFonts w:hint="eastAsia"/>
        </w:rPr>
        <w:t>后面的两种方法采用</w:t>
      </w:r>
      <w:r>
        <w:rPr>
          <w:rFonts w:hint="eastAsia"/>
        </w:rPr>
        <w:t>CNN</w:t>
      </w:r>
      <w:proofErr w:type="gramStart"/>
      <w:r>
        <w:rPr>
          <w:rFonts w:hint="eastAsia"/>
        </w:rPr>
        <w:t>做为</w:t>
      </w:r>
      <w:proofErr w:type="gramEnd"/>
      <w:r>
        <w:rPr>
          <w:rFonts w:hint="eastAsia"/>
        </w:rPr>
        <w:t>特征提取器，其中一种使用</w:t>
      </w:r>
      <w:r>
        <w:rPr>
          <w:rFonts w:hint="eastAsia"/>
        </w:rPr>
        <w:t>k</w:t>
      </w:r>
      <w:proofErr w:type="gramStart"/>
      <w:r w:rsidR="00AD1830">
        <w:rPr>
          <w:rFonts w:hint="eastAsia"/>
        </w:rPr>
        <w:t>最邻作</w:t>
      </w:r>
      <w:proofErr w:type="gramEnd"/>
      <w:r w:rsidR="00AD1830">
        <w:rPr>
          <w:rFonts w:hint="eastAsia"/>
        </w:rPr>
        <w:t>为相似图像选择，然后通过这些图像描述的平均</w:t>
      </w:r>
      <w:r w:rsidR="00AD1830">
        <w:rPr>
          <w:rFonts w:hint="eastAsia"/>
        </w:rPr>
        <w:t>n-gram</w:t>
      </w:r>
      <w:r w:rsidR="00AD1830">
        <w:rPr>
          <w:rFonts w:hint="eastAsia"/>
        </w:rPr>
        <w:t>作为描述。</w:t>
      </w:r>
    </w:p>
    <w:p w14:paraId="052F7D4A" w14:textId="364DA324" w:rsidR="00AD1830" w:rsidRDefault="00AD1830" w:rsidP="00AD1830">
      <w:pPr>
        <w:pStyle w:val="3"/>
      </w:pPr>
      <w:r>
        <w:rPr>
          <w:rFonts w:hint="eastAsia"/>
        </w:rPr>
        <w:t>2.3</w:t>
      </w:r>
      <w:r>
        <w:t xml:space="preserve">  </w:t>
      </w:r>
      <w:r>
        <w:rPr>
          <w:rFonts w:hint="eastAsia"/>
        </w:rPr>
        <w:t>多模态空间检索描述</w:t>
      </w:r>
    </w:p>
    <w:p w14:paraId="5B78711F" w14:textId="67759A7E" w:rsidR="00AD1830" w:rsidRDefault="00AD1830" w:rsidP="00AD1830">
      <w:pPr>
        <w:pStyle w:val="a2"/>
      </w:pPr>
      <w:r>
        <w:rPr>
          <w:rFonts w:hint="eastAsia"/>
        </w:rPr>
        <w:t>这里将图像描述作为一个检索问题，但是</w:t>
      </w:r>
      <w:r w:rsidR="00A92D2B">
        <w:rPr>
          <w:rFonts w:hint="eastAsia"/>
        </w:rPr>
        <w:t>在</w:t>
      </w:r>
      <w:r>
        <w:rPr>
          <w:rFonts w:hint="eastAsia"/>
        </w:rPr>
        <w:t>作为多模态空间下</w:t>
      </w:r>
      <w:r w:rsidR="00A92D2B">
        <w:rPr>
          <w:rFonts w:hint="eastAsia"/>
        </w:rPr>
        <w:t>进行检索</w:t>
      </w:r>
      <w:r>
        <w:rPr>
          <w:rFonts w:hint="eastAsia"/>
        </w:rPr>
        <w:t>。</w:t>
      </w:r>
    </w:p>
    <w:p w14:paraId="25B4B8DB" w14:textId="1A856C9F" w:rsidR="005419C6" w:rsidRDefault="002B3B07" w:rsidP="00AD1830">
      <w:pPr>
        <w:pStyle w:val="a2"/>
      </w:pPr>
      <w:r>
        <w:rPr>
          <w:rFonts w:hint="eastAsia"/>
        </w:rPr>
        <w:t>这部分步骤如下所示：</w:t>
      </w:r>
    </w:p>
    <w:p w14:paraId="0BA4C7F6" w14:textId="68F52F07" w:rsidR="002B3B07" w:rsidRDefault="002B3B07" w:rsidP="00AD1830">
      <w:pPr>
        <w:pStyle w:val="a2"/>
      </w:pPr>
      <w:r>
        <w:rPr>
          <w:rFonts w:hint="eastAsia"/>
        </w:rPr>
        <w:t>1.</w:t>
      </w:r>
      <w:r>
        <w:rPr>
          <w:rFonts w:hint="eastAsia"/>
        </w:rPr>
        <w:t>学习一个通用的多模态空间对于视觉和文本数据用一个训练的特征描述对</w:t>
      </w:r>
    </w:p>
    <w:p w14:paraId="211A1076" w14:textId="07B3953C" w:rsidR="002B3B07" w:rsidRDefault="002B3B07" w:rsidP="00AD1830">
      <w:pPr>
        <w:pStyle w:val="a2"/>
      </w:pPr>
      <w:r>
        <w:rPr>
          <w:rFonts w:hint="eastAsia"/>
        </w:rPr>
        <w:t>2.</w:t>
      </w:r>
      <w:r>
        <w:rPr>
          <w:rFonts w:hint="eastAsia"/>
        </w:rPr>
        <w:t>给定一副检索图像，使用联合表示空间表现交叉检索</w:t>
      </w:r>
    </w:p>
    <w:p w14:paraId="5AD60814" w14:textId="5F959D85" w:rsidR="00AD1830" w:rsidRDefault="002B3B07" w:rsidP="00AD1830">
      <w:pPr>
        <w:pStyle w:val="a2"/>
      </w:pPr>
      <w:r>
        <w:rPr>
          <w:rFonts w:hint="eastAsia"/>
        </w:rPr>
        <w:t>相对于视觉空间的检索模型而言，这种模型将视觉和语句特征嵌入到共同的多态空间中这种方法可以进行双向转换。</w:t>
      </w:r>
    </w:p>
    <w:p w14:paraId="09C8D25C" w14:textId="206A84D4" w:rsidR="002B3B07" w:rsidRDefault="002B3B07" w:rsidP="00AD1830">
      <w:pPr>
        <w:pStyle w:val="a2"/>
      </w:pPr>
      <w:r w:rsidRPr="002B3B07">
        <w:rPr>
          <w:rFonts w:hint="eastAsia"/>
        </w:rPr>
        <w:t>首先讨论</w:t>
      </w:r>
      <w:proofErr w:type="spellStart"/>
      <w:r w:rsidRPr="002B3B07">
        <w:rPr>
          <w:rFonts w:hint="eastAsia"/>
        </w:rPr>
        <w:t>Hodosh</w:t>
      </w:r>
      <w:proofErr w:type="spellEnd"/>
      <w:r w:rsidRPr="002B3B07">
        <w:rPr>
          <w:rFonts w:hint="eastAsia"/>
        </w:rPr>
        <w:t>等人的开创性论文</w:t>
      </w:r>
      <w:r>
        <w:rPr>
          <w:rFonts w:hint="eastAsia"/>
        </w:rPr>
        <w:t>，</w:t>
      </w:r>
      <w:r w:rsidR="00CB0166">
        <w:rPr>
          <w:rFonts w:hint="eastAsia"/>
        </w:rPr>
        <w:t>他们提出使用</w:t>
      </w:r>
      <w:r w:rsidR="00CB0166">
        <w:rPr>
          <w:rFonts w:hint="eastAsia"/>
        </w:rPr>
        <w:t>CCA</w:t>
      </w:r>
      <w:r w:rsidR="009C48DF">
        <w:rPr>
          <w:rFonts w:hint="eastAsia"/>
        </w:rPr>
        <w:t>（典型相关分析）的改进版</w:t>
      </w:r>
      <w:r w:rsidR="009C48DF">
        <w:rPr>
          <w:rFonts w:hint="eastAsia"/>
        </w:rPr>
        <w:t>KCCA</w:t>
      </w:r>
      <w:r w:rsidR="009C48DF">
        <w:rPr>
          <w:rFonts w:hint="eastAsia"/>
        </w:rPr>
        <w:t>，摒弃了以前使用（目标，动作，场景）的三元组来表示共同的语义空间。</w:t>
      </w:r>
      <w:r w:rsidR="009C48DF">
        <w:rPr>
          <w:rFonts w:hint="eastAsia"/>
        </w:rPr>
        <w:t>CCA</w:t>
      </w:r>
      <w:r w:rsidR="009C48DF">
        <w:rPr>
          <w:rFonts w:hint="eastAsia"/>
        </w:rPr>
        <w:t>采用语言句子对的形式作为训练集，因此输入来自于两个空间。然后找到一个线性预测到一</w:t>
      </w:r>
      <w:r w:rsidR="009C48DF">
        <w:rPr>
          <w:rFonts w:hint="eastAsia"/>
        </w:rPr>
        <w:lastRenderedPageBreak/>
        <w:t>个公共空间，</w:t>
      </w:r>
      <w:r w:rsidR="009C48DF" w:rsidRPr="009C48DF">
        <w:rPr>
          <w:rFonts w:hint="eastAsia"/>
        </w:rPr>
        <w:t>在</w:t>
      </w:r>
      <w:r w:rsidR="009C48DF" w:rsidRPr="009C48DF">
        <w:rPr>
          <w:rFonts w:hint="eastAsia"/>
        </w:rPr>
        <w:t>KCCA</w:t>
      </w:r>
      <w:r w:rsidR="009C48DF" w:rsidRPr="009C48DF">
        <w:rPr>
          <w:rFonts w:hint="eastAsia"/>
        </w:rPr>
        <w:t>中，核函数将原始项目映射到高阶空间，以便捕获将图像和文本关联所需的模式。</w:t>
      </w:r>
      <w:r w:rsidR="009C48DF" w:rsidRPr="009C48DF">
        <w:rPr>
          <w:rFonts w:hint="eastAsia"/>
        </w:rPr>
        <w:t>KCCA</w:t>
      </w:r>
      <w:r w:rsidR="009C48DF" w:rsidRPr="009C48DF">
        <w:rPr>
          <w:rFonts w:hint="eastAsia"/>
        </w:rPr>
        <w:t>之前曾被证明可以成功地将图像（</w:t>
      </w:r>
      <w:proofErr w:type="spellStart"/>
      <w:r w:rsidR="009C48DF" w:rsidRPr="009C48DF">
        <w:rPr>
          <w:rFonts w:hint="eastAsia"/>
        </w:rPr>
        <w:t>Hardoon</w:t>
      </w:r>
      <w:proofErr w:type="spellEnd"/>
      <w:r w:rsidR="009C48DF" w:rsidRPr="009C48DF">
        <w:rPr>
          <w:rFonts w:hint="eastAsia"/>
        </w:rPr>
        <w:t>，</w:t>
      </w:r>
      <w:proofErr w:type="spellStart"/>
      <w:r w:rsidR="009C48DF" w:rsidRPr="009C48DF">
        <w:rPr>
          <w:rFonts w:hint="eastAsia"/>
        </w:rPr>
        <w:t>Szedmak</w:t>
      </w:r>
      <w:proofErr w:type="spellEnd"/>
      <w:r w:rsidR="009C48DF" w:rsidRPr="009C48DF">
        <w:rPr>
          <w:rFonts w:hint="eastAsia"/>
        </w:rPr>
        <w:t>，＆</w:t>
      </w:r>
      <w:proofErr w:type="spellStart"/>
      <w:r w:rsidR="009C48DF" w:rsidRPr="009C48DF">
        <w:rPr>
          <w:rFonts w:hint="eastAsia"/>
        </w:rPr>
        <w:t>Shawe</w:t>
      </w:r>
      <w:proofErr w:type="spellEnd"/>
      <w:r w:rsidR="009C48DF" w:rsidRPr="009C48DF">
        <w:rPr>
          <w:rFonts w:hint="eastAsia"/>
        </w:rPr>
        <w:t>- Taylor</w:t>
      </w:r>
      <w:r w:rsidR="009C48DF" w:rsidRPr="009C48DF">
        <w:rPr>
          <w:rFonts w:hint="eastAsia"/>
        </w:rPr>
        <w:t>，</w:t>
      </w:r>
      <w:r w:rsidR="009C48DF" w:rsidRPr="009C48DF">
        <w:rPr>
          <w:rFonts w:hint="eastAsia"/>
        </w:rPr>
        <w:t>2004</w:t>
      </w:r>
      <w:r w:rsidR="009C48DF" w:rsidRPr="009C48DF">
        <w:rPr>
          <w:rFonts w:hint="eastAsia"/>
        </w:rPr>
        <w:t>）或图像区域（</w:t>
      </w:r>
      <w:proofErr w:type="spellStart"/>
      <w:r w:rsidR="009C48DF" w:rsidRPr="009C48DF">
        <w:rPr>
          <w:rFonts w:hint="eastAsia"/>
        </w:rPr>
        <w:t>Socher</w:t>
      </w:r>
      <w:proofErr w:type="spellEnd"/>
      <w:r w:rsidR="009C48DF" w:rsidRPr="009C48DF">
        <w:rPr>
          <w:rFonts w:hint="eastAsia"/>
        </w:rPr>
        <w:t>＆</w:t>
      </w:r>
      <w:r w:rsidR="009C48DF" w:rsidRPr="009C48DF">
        <w:rPr>
          <w:rFonts w:hint="eastAsia"/>
        </w:rPr>
        <w:t>Fei-Fei</w:t>
      </w:r>
      <w:r w:rsidR="009C48DF" w:rsidRPr="009C48DF">
        <w:rPr>
          <w:rFonts w:hint="eastAsia"/>
        </w:rPr>
        <w:t>，</w:t>
      </w:r>
      <w:r w:rsidR="009C48DF" w:rsidRPr="009C48DF">
        <w:rPr>
          <w:rFonts w:hint="eastAsia"/>
        </w:rPr>
        <w:t>2010</w:t>
      </w:r>
      <w:r w:rsidR="009C48DF" w:rsidRPr="009C48DF">
        <w:rPr>
          <w:rFonts w:hint="eastAsia"/>
        </w:rPr>
        <w:t>）与单个词或一组标签联系起来。</w:t>
      </w:r>
    </w:p>
    <w:p w14:paraId="31767C14" w14:textId="6CC53CE6" w:rsidR="009C48DF" w:rsidRDefault="009C48DF" w:rsidP="00AD1830">
      <w:pPr>
        <w:pStyle w:val="a2"/>
      </w:pPr>
      <w:r>
        <w:rPr>
          <w:rFonts w:hint="eastAsia"/>
        </w:rPr>
        <w:t>这种方法需要保存两个核矩阵，只对数据量小的情况使用，后来开始使用神经网络代替构建联合空间</w:t>
      </w:r>
      <w:r w:rsidR="00A66B3B">
        <w:rPr>
          <w:rFonts w:hint="eastAsia"/>
        </w:rPr>
        <w:t>形成图像描述。</w:t>
      </w:r>
    </w:p>
    <w:p w14:paraId="65BE2E07" w14:textId="2CDC7148" w:rsidR="00A66B3B" w:rsidRDefault="00A66B3B" w:rsidP="00AD1830">
      <w:pPr>
        <w:pStyle w:val="a2"/>
      </w:pPr>
      <w:proofErr w:type="spellStart"/>
      <w:r w:rsidRPr="00A66B3B">
        <w:rPr>
          <w:rFonts w:hint="eastAsia"/>
        </w:rPr>
        <w:t>Socher</w:t>
      </w:r>
      <w:proofErr w:type="spellEnd"/>
      <w:r w:rsidRPr="00A66B3B">
        <w:rPr>
          <w:rFonts w:hint="eastAsia"/>
        </w:rPr>
        <w:t>等人（</w:t>
      </w:r>
      <w:r w:rsidRPr="00A66B3B">
        <w:rPr>
          <w:rFonts w:hint="eastAsia"/>
        </w:rPr>
        <w:t>2014</w:t>
      </w:r>
      <w:r w:rsidRPr="00A66B3B">
        <w:rPr>
          <w:rFonts w:hint="eastAsia"/>
        </w:rPr>
        <w:t>）使用神经网络来构建句子和图像矢量表示，然后将这些表示映射到一个共同的嵌入空间。</w:t>
      </w:r>
      <w:r>
        <w:rPr>
          <w:rFonts w:hint="eastAsia"/>
        </w:rPr>
        <w:t>他们采用了组合语句进行向量的表示。</w:t>
      </w:r>
      <w:r w:rsidRPr="00A66B3B">
        <w:rPr>
          <w:rFonts w:hint="eastAsia"/>
        </w:rPr>
        <w:t>图像和文字的表现形式是以单一</w:t>
      </w:r>
      <w:r>
        <w:rPr>
          <w:rFonts w:hint="eastAsia"/>
        </w:rPr>
        <w:t>形态</w:t>
      </w:r>
      <w:r w:rsidRPr="00A66B3B">
        <w:rPr>
          <w:rFonts w:hint="eastAsia"/>
        </w:rPr>
        <w:t>学习的，最终映射到一个共同的多模式空间。们使用一个</w:t>
      </w:r>
      <w:r w:rsidRPr="00A66B3B">
        <w:rPr>
          <w:rFonts w:hint="eastAsia"/>
        </w:rPr>
        <w:t>DT-RNN</w:t>
      </w:r>
      <w:r w:rsidRPr="00A66B3B">
        <w:rPr>
          <w:rFonts w:hint="eastAsia"/>
        </w:rPr>
        <w:t>（依赖树递归神经网络）来组成语言向量来抽象语义上不相关的词序和句法差异。这导致了</w:t>
      </w:r>
      <w:r w:rsidRPr="00A66B3B">
        <w:rPr>
          <w:rFonts w:hint="eastAsia"/>
        </w:rPr>
        <w:t>50</w:t>
      </w:r>
      <w:proofErr w:type="gramStart"/>
      <w:r w:rsidRPr="00A66B3B">
        <w:rPr>
          <w:rFonts w:hint="eastAsia"/>
        </w:rPr>
        <w:t>维词嵌入</w:t>
      </w:r>
      <w:proofErr w:type="gramEnd"/>
      <w:r w:rsidRPr="00A66B3B">
        <w:rPr>
          <w:rFonts w:hint="eastAsia"/>
        </w:rPr>
        <w:t>。对于图像空间，作者使用一个在</w:t>
      </w:r>
      <w:r w:rsidRPr="00A66B3B">
        <w:rPr>
          <w:rFonts w:hint="eastAsia"/>
        </w:rPr>
        <w:t>ImageNet</w:t>
      </w:r>
      <w:r w:rsidRPr="00A66B3B">
        <w:rPr>
          <w:rFonts w:hint="eastAsia"/>
        </w:rPr>
        <w:t>数据上训练的九层神经网络，使用无监督的预训练。图像嵌入是通过</w:t>
      </w:r>
      <w:proofErr w:type="gramStart"/>
      <w:r w:rsidRPr="00A66B3B">
        <w:rPr>
          <w:rFonts w:hint="eastAsia"/>
        </w:rPr>
        <w:t>取最后</w:t>
      </w:r>
      <w:proofErr w:type="gramEnd"/>
      <w:r w:rsidRPr="00A66B3B">
        <w:rPr>
          <w:rFonts w:hint="eastAsia"/>
        </w:rPr>
        <w:t>一层（</w:t>
      </w:r>
      <w:r w:rsidRPr="00A66B3B">
        <w:rPr>
          <w:rFonts w:hint="eastAsia"/>
        </w:rPr>
        <w:t>4,096</w:t>
      </w:r>
      <w:r w:rsidRPr="00A66B3B">
        <w:rPr>
          <w:rFonts w:hint="eastAsia"/>
        </w:rPr>
        <w:t>维）的输出而得出的。然后通过最大边缘目标函数将这两个空间投影到多模态空间中，直观地训练一对正确的图像和句子向量以获得高的内积。作者表明，他们的模型比以前使用的</w:t>
      </w:r>
      <w:r w:rsidRPr="00A66B3B">
        <w:rPr>
          <w:rFonts w:hint="eastAsia"/>
        </w:rPr>
        <w:t>KCCA</w:t>
      </w:r>
      <w:r w:rsidRPr="00A66B3B">
        <w:rPr>
          <w:rFonts w:hint="eastAsia"/>
        </w:rPr>
        <w:t>方法（如</w:t>
      </w:r>
      <w:proofErr w:type="spellStart"/>
      <w:r w:rsidRPr="00A66B3B">
        <w:rPr>
          <w:rFonts w:hint="eastAsia"/>
        </w:rPr>
        <w:t>Hodosh</w:t>
      </w:r>
      <w:proofErr w:type="spellEnd"/>
      <w:r w:rsidRPr="00A66B3B">
        <w:rPr>
          <w:rFonts w:hint="eastAsia"/>
        </w:rPr>
        <w:t>和</w:t>
      </w:r>
      <w:proofErr w:type="spellStart"/>
      <w:r w:rsidRPr="00A66B3B">
        <w:rPr>
          <w:rFonts w:hint="eastAsia"/>
        </w:rPr>
        <w:t>Hockenmaier</w:t>
      </w:r>
      <w:proofErr w:type="spellEnd"/>
      <w:r w:rsidRPr="00A66B3B">
        <w:rPr>
          <w:rFonts w:hint="eastAsia"/>
        </w:rPr>
        <w:t>（</w:t>
      </w:r>
      <w:r w:rsidRPr="00A66B3B">
        <w:rPr>
          <w:rFonts w:hint="eastAsia"/>
        </w:rPr>
        <w:t>2013</w:t>
      </w:r>
      <w:r w:rsidRPr="00A66B3B">
        <w:rPr>
          <w:rFonts w:hint="eastAsia"/>
        </w:rPr>
        <w:t>））要好。</w:t>
      </w:r>
    </w:p>
    <w:p w14:paraId="1FF290A1" w14:textId="3E8F6C36" w:rsidR="00A66B3B" w:rsidRDefault="00A66B3B" w:rsidP="00AD1830">
      <w:pPr>
        <w:pStyle w:val="a2"/>
      </w:pPr>
      <w:r>
        <w:rPr>
          <w:rFonts w:hint="eastAsia"/>
        </w:rPr>
        <w:t>后来的人对于映射的粒度进行修改，将图像和句子片段进行嵌入和顶层信息一起获得嵌入空间，还有基于短语，基于概念的方法。</w:t>
      </w:r>
    </w:p>
    <w:p w14:paraId="0E0AEC47" w14:textId="1F372358" w:rsidR="00A66B3B" w:rsidRDefault="00A66B3B" w:rsidP="00AD1830">
      <w:pPr>
        <w:pStyle w:val="a2"/>
      </w:pPr>
      <w:proofErr w:type="spellStart"/>
      <w:r w:rsidRPr="00A66B3B">
        <w:rPr>
          <w:rFonts w:hint="eastAsia"/>
        </w:rPr>
        <w:t>Karpathy</w:t>
      </w:r>
      <w:proofErr w:type="spellEnd"/>
      <w:r w:rsidRPr="00A66B3B">
        <w:rPr>
          <w:rFonts w:hint="eastAsia"/>
        </w:rPr>
        <w:t>等人（</w:t>
      </w:r>
      <w:r w:rsidRPr="00A66B3B">
        <w:rPr>
          <w:rFonts w:hint="eastAsia"/>
        </w:rPr>
        <w:t>2014</w:t>
      </w:r>
      <w:r w:rsidRPr="00A66B3B">
        <w:rPr>
          <w:rFonts w:hint="eastAsia"/>
        </w:rPr>
        <w:t>）扩展了以前的多模式嵌入模型。它们的模型不是直接将整个图像和句子映射到一个共同的嵌入空间，而是将更多的细粒度单元，即图像（对象）和句子（依存树片段）的片段嵌入共同的空间。他们的最终模型整合了全（句子和图像层面）以及细粒度的信息，并且优于以前的方法，如</w:t>
      </w:r>
      <w:r w:rsidRPr="00A66B3B">
        <w:rPr>
          <w:rFonts w:hint="eastAsia"/>
        </w:rPr>
        <w:t>DT-RNN</w:t>
      </w:r>
      <w:r w:rsidRPr="00A66B3B">
        <w:rPr>
          <w:rFonts w:hint="eastAsia"/>
        </w:rPr>
        <w:t>（</w:t>
      </w:r>
      <w:proofErr w:type="spellStart"/>
      <w:r w:rsidRPr="00A66B3B">
        <w:rPr>
          <w:rFonts w:hint="eastAsia"/>
        </w:rPr>
        <w:t>Socher</w:t>
      </w:r>
      <w:proofErr w:type="spellEnd"/>
      <w:r w:rsidRPr="00A66B3B">
        <w:rPr>
          <w:rFonts w:hint="eastAsia"/>
        </w:rPr>
        <w:t xml:space="preserve"> et al</w:t>
      </w:r>
      <w:r w:rsidRPr="00A66B3B">
        <w:rPr>
          <w:rFonts w:hint="eastAsia"/>
        </w:rPr>
        <w:t>。，</w:t>
      </w:r>
      <w:r w:rsidRPr="00A66B3B">
        <w:rPr>
          <w:rFonts w:hint="eastAsia"/>
        </w:rPr>
        <w:t>2014</w:t>
      </w:r>
      <w:r w:rsidRPr="00A66B3B">
        <w:rPr>
          <w:rFonts w:hint="eastAsia"/>
        </w:rPr>
        <w:t>）。</w:t>
      </w:r>
      <w:r w:rsidRPr="00A66B3B">
        <w:rPr>
          <w:rFonts w:hint="eastAsia"/>
        </w:rPr>
        <w:t xml:space="preserve"> Pinheiro</w:t>
      </w:r>
      <w:r w:rsidRPr="00A66B3B">
        <w:rPr>
          <w:rFonts w:hint="eastAsia"/>
        </w:rPr>
        <w:t>等人采用了类似的方法。</w:t>
      </w:r>
      <w:r w:rsidRPr="00A66B3B">
        <w:rPr>
          <w:rFonts w:hint="eastAsia"/>
        </w:rPr>
        <w:t xml:space="preserve"> </w:t>
      </w:r>
      <w:r w:rsidRPr="00A66B3B">
        <w:rPr>
          <w:rFonts w:hint="eastAsia"/>
        </w:rPr>
        <w:t>（</w:t>
      </w:r>
      <w:r w:rsidRPr="00A66B3B">
        <w:rPr>
          <w:rFonts w:hint="eastAsia"/>
        </w:rPr>
        <w:t>2015</w:t>
      </w:r>
      <w:r w:rsidRPr="00A66B3B">
        <w:rPr>
          <w:rFonts w:hint="eastAsia"/>
        </w:rPr>
        <w:t>），他们提出了一个双线性基于短语的模型，学习图像表示和句子之间的映射。然后使用受约束的语言模型从这个表示生成。</w:t>
      </w:r>
      <w:r w:rsidRPr="00A66B3B">
        <w:rPr>
          <w:rFonts w:hint="eastAsia"/>
        </w:rPr>
        <w:t xml:space="preserve"> </w:t>
      </w:r>
      <w:proofErr w:type="spellStart"/>
      <w:r w:rsidRPr="00A66B3B">
        <w:rPr>
          <w:rFonts w:hint="eastAsia"/>
        </w:rPr>
        <w:t>Ushiku</w:t>
      </w:r>
      <w:proofErr w:type="spellEnd"/>
      <w:r w:rsidRPr="00A66B3B">
        <w:rPr>
          <w:rFonts w:hint="eastAsia"/>
        </w:rPr>
        <w:t>等人提出了一个概念相关的方法。</w:t>
      </w:r>
      <w:r w:rsidRPr="00A66B3B">
        <w:rPr>
          <w:rFonts w:hint="eastAsia"/>
        </w:rPr>
        <w:t xml:space="preserve"> </w:t>
      </w:r>
      <w:r w:rsidRPr="00A66B3B">
        <w:rPr>
          <w:rFonts w:hint="eastAsia"/>
        </w:rPr>
        <w:t>（</w:t>
      </w:r>
      <w:r w:rsidRPr="00A66B3B">
        <w:rPr>
          <w:rFonts w:hint="eastAsia"/>
        </w:rPr>
        <w:t>2015</w:t>
      </w:r>
      <w:r w:rsidRPr="00A66B3B">
        <w:rPr>
          <w:rFonts w:hint="eastAsia"/>
        </w:rPr>
        <w:t>）：作者使用一个公共的子空间模型，将与同一个短语相关的所有特征向量映射到空间的附近区域。为了生成，使用基于波束搜索的解码器或模板。</w:t>
      </w:r>
    </w:p>
    <w:p w14:paraId="2153A4A3" w14:textId="0AC50607" w:rsidR="00A66B3B" w:rsidRDefault="00A66B3B" w:rsidP="00AD1830">
      <w:pPr>
        <w:pStyle w:val="a2"/>
      </w:pPr>
      <w:r>
        <w:rPr>
          <w:rFonts w:hint="eastAsia"/>
        </w:rPr>
        <w:t>描述生成系统很难进行评价，因此通常视为检索，排序任务，但</w:t>
      </w:r>
      <w:proofErr w:type="gramStart"/>
      <w:r>
        <w:rPr>
          <w:rFonts w:hint="eastAsia"/>
        </w:rPr>
        <w:t>这受到</w:t>
      </w:r>
      <w:proofErr w:type="gramEnd"/>
      <w:r>
        <w:rPr>
          <w:rFonts w:hint="eastAsia"/>
        </w:rPr>
        <w:t>数据集和可用性的影响</w:t>
      </w:r>
      <w:r w:rsidR="0049407B">
        <w:rPr>
          <w:rFonts w:hint="eastAsia"/>
        </w:rPr>
        <w:t>。最近的一些方法，在多模态空间中</w:t>
      </w:r>
      <w:r>
        <w:rPr>
          <w:rFonts w:hint="eastAsia"/>
        </w:rPr>
        <w:t>不能只是排序，还要生成。</w:t>
      </w:r>
    </w:p>
    <w:p w14:paraId="43850459" w14:textId="619D819D" w:rsidR="0049407B" w:rsidRDefault="0049407B" w:rsidP="00AD1830">
      <w:pPr>
        <w:pStyle w:val="a2"/>
      </w:pPr>
      <w:proofErr w:type="spellStart"/>
      <w:r w:rsidRPr="0049407B">
        <w:rPr>
          <w:rFonts w:hint="eastAsia"/>
        </w:rPr>
        <w:t>Kiros</w:t>
      </w:r>
      <w:proofErr w:type="spellEnd"/>
      <w:r w:rsidRPr="0049407B">
        <w:rPr>
          <w:rFonts w:hint="eastAsia"/>
        </w:rPr>
        <w:t>等人（</w:t>
      </w:r>
      <w:r w:rsidRPr="0049407B">
        <w:rPr>
          <w:rFonts w:hint="eastAsia"/>
        </w:rPr>
        <w:t>2015</w:t>
      </w:r>
      <w:r w:rsidRPr="0049407B">
        <w:rPr>
          <w:rFonts w:hint="eastAsia"/>
        </w:rPr>
        <w:t>）引入了图像描述排序和生成的通用编码器</w:t>
      </w:r>
      <w:r w:rsidRPr="0049407B">
        <w:rPr>
          <w:rFonts w:hint="eastAsia"/>
        </w:rPr>
        <w:t xml:space="preserve"> - </w:t>
      </w:r>
      <w:r w:rsidRPr="0049407B">
        <w:rPr>
          <w:rFonts w:hint="eastAsia"/>
        </w:rPr>
        <w:t>解码器框架</w:t>
      </w:r>
      <w:r>
        <w:rPr>
          <w:rFonts w:hint="eastAsia"/>
        </w:rPr>
        <w:t>。</w:t>
      </w:r>
      <w:r w:rsidRPr="0049407B">
        <w:rPr>
          <w:rFonts w:hint="eastAsia"/>
        </w:rPr>
        <w:t>编码器首先构建联合多模态空间。这个空间可以用来排列图像和描述。第二阶段（解码器）然后使用共享的多模式表示来产生新颖的描述。使用长期短期记忆（</w:t>
      </w:r>
      <w:r w:rsidRPr="0049407B">
        <w:rPr>
          <w:rFonts w:hint="eastAsia"/>
        </w:rPr>
        <w:t>LSTM</w:t>
      </w:r>
      <w:r w:rsidRPr="0049407B">
        <w:rPr>
          <w:rFonts w:hint="eastAsia"/>
        </w:rPr>
        <w:t>）递归神经网络编码句子，使用深度卷积网络（</w:t>
      </w:r>
      <w:r w:rsidRPr="0049407B">
        <w:rPr>
          <w:rFonts w:hint="eastAsia"/>
        </w:rPr>
        <w:t>CNN</w:t>
      </w:r>
      <w:r w:rsidRPr="0049407B">
        <w:rPr>
          <w:rFonts w:hint="eastAsia"/>
        </w:rPr>
        <w:t>）编码图像特征。在</w:t>
      </w:r>
      <w:proofErr w:type="spellStart"/>
      <w:r w:rsidRPr="0049407B">
        <w:rPr>
          <w:rFonts w:hint="eastAsia"/>
        </w:rPr>
        <w:t>Kiros</w:t>
      </w:r>
      <w:proofErr w:type="spellEnd"/>
      <w:r w:rsidRPr="0049407B">
        <w:rPr>
          <w:rFonts w:hint="eastAsia"/>
        </w:rPr>
        <w:t>等人的（</w:t>
      </w:r>
      <w:r w:rsidRPr="0049407B">
        <w:rPr>
          <w:rFonts w:hint="eastAsia"/>
        </w:rPr>
        <w:t>2015</w:t>
      </w:r>
      <w:r w:rsidRPr="0049407B">
        <w:rPr>
          <w:rFonts w:hint="eastAsia"/>
        </w:rPr>
        <w:t>）编码器</w:t>
      </w:r>
      <w:r w:rsidRPr="0049407B">
        <w:rPr>
          <w:rFonts w:hint="eastAsia"/>
        </w:rPr>
        <w:t xml:space="preserve"> - </w:t>
      </w:r>
      <w:r w:rsidRPr="0049407B">
        <w:rPr>
          <w:rFonts w:hint="eastAsia"/>
        </w:rPr>
        <w:t>解码器模型中，视觉空间被投影到</w:t>
      </w:r>
      <w:r w:rsidRPr="0049407B">
        <w:rPr>
          <w:rFonts w:hint="eastAsia"/>
        </w:rPr>
        <w:t>LSTM</w:t>
      </w:r>
      <w:r w:rsidRPr="0049407B">
        <w:rPr>
          <w:rFonts w:hint="eastAsia"/>
        </w:rPr>
        <w:t>隐藏状态的嵌入空间中</w:t>
      </w:r>
      <w:r w:rsidRPr="0049407B">
        <w:rPr>
          <w:rFonts w:hint="eastAsia"/>
        </w:rPr>
        <w:t>;</w:t>
      </w:r>
      <w:r w:rsidRPr="0049407B">
        <w:rPr>
          <w:rFonts w:hint="eastAsia"/>
        </w:rPr>
        <w:t>为了学习图像的排序及其描述，最小化成对排序损失。解码器，一个基于神经网络的语言模型，能够从这个多模态空间中产生新的描述。</w:t>
      </w:r>
    </w:p>
    <w:p w14:paraId="72824092" w14:textId="4044B5A0" w:rsidR="00117B0C" w:rsidRDefault="00117B0C" w:rsidP="00AD1830">
      <w:pPr>
        <w:pStyle w:val="a2"/>
      </w:pPr>
      <w:r>
        <w:rPr>
          <w:rFonts w:hint="eastAsia"/>
        </w:rPr>
        <w:t>然后几人基本上实在</w:t>
      </w:r>
      <w:r>
        <w:rPr>
          <w:rFonts w:hint="eastAsia"/>
        </w:rPr>
        <w:t>CNN</w:t>
      </w:r>
      <w:r>
        <w:rPr>
          <w:rFonts w:hint="eastAsia"/>
        </w:rPr>
        <w:t>，</w:t>
      </w:r>
      <w:r>
        <w:rPr>
          <w:rFonts w:hint="eastAsia"/>
        </w:rPr>
        <w:t>RNN</w:t>
      </w:r>
      <w:r>
        <w:rPr>
          <w:rFonts w:hint="eastAsia"/>
        </w:rPr>
        <w:t>的架构里进行改进，具体变化是使用形式不同，例</w:t>
      </w:r>
      <w:r>
        <w:rPr>
          <w:rFonts w:hint="eastAsia"/>
        </w:rPr>
        <w:lastRenderedPageBreak/>
        <w:t>如可以将静态图像与前一个字作为副本直接作为输入。或是增加语义信息</w:t>
      </w:r>
      <w:r w:rsidR="004D78BE">
        <w:rPr>
          <w:rFonts w:hint="eastAsia"/>
        </w:rPr>
        <w:t>。</w:t>
      </w:r>
    </w:p>
    <w:p w14:paraId="26F8A048" w14:textId="522B02F6" w:rsidR="004D78BE" w:rsidRDefault="004D78BE" w:rsidP="00AD1830">
      <w:pPr>
        <w:pStyle w:val="a2"/>
      </w:pPr>
      <w:proofErr w:type="spellStart"/>
      <w:r w:rsidRPr="004D78BE">
        <w:rPr>
          <w:rFonts w:hint="eastAsia"/>
        </w:rPr>
        <w:t>Karpathy</w:t>
      </w:r>
      <w:proofErr w:type="spellEnd"/>
      <w:r w:rsidRPr="004D78BE">
        <w:rPr>
          <w:rFonts w:hint="eastAsia"/>
        </w:rPr>
        <w:t>和</w:t>
      </w:r>
      <w:r w:rsidRPr="004D78BE">
        <w:rPr>
          <w:rFonts w:hint="eastAsia"/>
        </w:rPr>
        <w:t>Fei-Fei</w:t>
      </w:r>
      <w:r w:rsidRPr="004D78BE">
        <w:rPr>
          <w:rFonts w:hint="eastAsia"/>
        </w:rPr>
        <w:t>（</w:t>
      </w:r>
      <w:r w:rsidRPr="004D78BE">
        <w:rPr>
          <w:rFonts w:hint="eastAsia"/>
        </w:rPr>
        <w:t>2015</w:t>
      </w:r>
      <w:r w:rsidRPr="004D78BE">
        <w:rPr>
          <w:rFonts w:hint="eastAsia"/>
        </w:rPr>
        <w:t>）通过提出一个更简单的架构和目标函数的深度视觉</w:t>
      </w:r>
      <w:r w:rsidRPr="004D78BE">
        <w:rPr>
          <w:rFonts w:hint="eastAsia"/>
        </w:rPr>
        <w:t xml:space="preserve"> - </w:t>
      </w:r>
      <w:r w:rsidRPr="004D78BE">
        <w:rPr>
          <w:rFonts w:hint="eastAsia"/>
        </w:rPr>
        <w:t>语义对齐模型来改进以前的模型。假定句子的部分是指图像中特定但未知的区域</w:t>
      </w:r>
      <w:r>
        <w:rPr>
          <w:rFonts w:hint="eastAsia"/>
        </w:rPr>
        <w:t>。</w:t>
      </w:r>
      <w:r w:rsidRPr="004D78BE">
        <w:rPr>
          <w:rFonts w:hint="eastAsia"/>
        </w:rPr>
        <w:t>他们的模型试图推断图像句子和区域之间的对齐，并且基于图像区域上的卷积神经网络，用在句子上的双向</w:t>
      </w:r>
      <w:r w:rsidRPr="004D78BE">
        <w:rPr>
          <w:rFonts w:hint="eastAsia"/>
        </w:rPr>
        <w:t xml:space="preserve">RNN </w:t>
      </w:r>
      <w:r w:rsidRPr="004D78BE">
        <w:rPr>
          <w:rFonts w:hint="eastAsia"/>
        </w:rPr>
        <w:t>和使两种模式对齐的结构化目标。单词和图像区域被映射到通用的多模式嵌入。多模式递归神经网络结构使用推断的对</w:t>
      </w:r>
      <w:r>
        <w:rPr>
          <w:rFonts w:hint="eastAsia"/>
        </w:rPr>
        <w:t>奇</w:t>
      </w:r>
      <w:r w:rsidRPr="004D78BE">
        <w:rPr>
          <w:rFonts w:hint="eastAsia"/>
        </w:rPr>
        <w:t>来学习并产生新的描述。这里，图像被用作递归神经网络中的第一状态的条件，然后产生图像描述。</w:t>
      </w:r>
    </w:p>
    <w:p w14:paraId="571D85E3" w14:textId="0300BFBB" w:rsidR="004D78BE" w:rsidRDefault="004D78BE" w:rsidP="00AD1830">
      <w:pPr>
        <w:pStyle w:val="a2"/>
      </w:pPr>
      <w:r>
        <w:rPr>
          <w:rFonts w:hint="eastAsia"/>
        </w:rPr>
        <w:t>后面还有通过马尔可夫模型将图像特征和句法短语空间获得的短语进行嵌入生成句子。</w:t>
      </w:r>
    </w:p>
    <w:p w14:paraId="4EC81182" w14:textId="15B4DFA4" w:rsidR="004D78BE" w:rsidRDefault="004D78BE" w:rsidP="00AD1830">
      <w:pPr>
        <w:pStyle w:val="a2"/>
      </w:pPr>
      <w:proofErr w:type="gramStart"/>
      <w:r>
        <w:rPr>
          <w:rFonts w:hint="eastAsia"/>
        </w:rPr>
        <w:t>最后弱</w:t>
      </w:r>
      <w:proofErr w:type="gramEnd"/>
      <w:r>
        <w:rPr>
          <w:rFonts w:hint="eastAsia"/>
        </w:rPr>
        <w:t>监督学习和可移植性较少被研究。前面训练数据都是全注释，代价太高，是否可以使用</w:t>
      </w:r>
      <w:proofErr w:type="gramStart"/>
      <w:r>
        <w:rPr>
          <w:rFonts w:hint="eastAsia"/>
        </w:rPr>
        <w:t>弱监督</w:t>
      </w:r>
      <w:proofErr w:type="gramEnd"/>
      <w:r>
        <w:rPr>
          <w:rFonts w:hint="eastAsia"/>
        </w:rPr>
        <w:t>的方法提高准确性。</w:t>
      </w:r>
    </w:p>
    <w:p w14:paraId="143C0BB7" w14:textId="5BD1CCAE" w:rsidR="00113CD2" w:rsidRDefault="00113CD2" w:rsidP="00113CD2">
      <w:pPr>
        <w:pStyle w:val="3"/>
      </w:pPr>
      <w:r>
        <w:rPr>
          <w:rFonts w:hint="eastAsia"/>
        </w:rPr>
        <w:t>2.4</w:t>
      </w:r>
      <w:r>
        <w:t xml:space="preserve">  </w:t>
      </w:r>
      <w:r>
        <w:rPr>
          <w:rFonts w:hint="eastAsia"/>
        </w:rPr>
        <w:t>方法比较</w:t>
      </w:r>
    </w:p>
    <w:p w14:paraId="1AA61EDB" w14:textId="05DA4C74" w:rsidR="00113CD2" w:rsidRDefault="00113CD2" w:rsidP="00113CD2">
      <w:pPr>
        <w:pStyle w:val="a2"/>
      </w:pPr>
      <w:r>
        <w:rPr>
          <w:rFonts w:hint="eastAsia"/>
        </w:rPr>
        <w:t>这三种方法各有优缺点，第一种方案将任务作为生成模型可以产生一些新的句子描述图像，但是对视觉内容的准确程度依赖高，这里明确的使用计算机视觉技术来获得图像最可能的含义，准确性有限。生成方面需要复杂的自然语言处理，极为复杂。</w:t>
      </w:r>
    </w:p>
    <w:p w14:paraId="22B3C10E" w14:textId="03733BB5" w:rsidR="00113CD2" w:rsidRDefault="00113CD2" w:rsidP="00113CD2">
      <w:pPr>
        <w:pStyle w:val="a2"/>
      </w:pPr>
      <w:r>
        <w:rPr>
          <w:rFonts w:hint="eastAsia"/>
        </w:rPr>
        <w:t>如果直接通过视觉空间解决问题，则总会产生语法正确的描述，但是需要大量的数据集，随着数据集减少，描述的准确性降低。</w:t>
      </w:r>
    </w:p>
    <w:p w14:paraId="76C62DEC" w14:textId="41E3761E" w:rsidR="00113CD2" w:rsidRDefault="00113CD2" w:rsidP="00113CD2">
      <w:pPr>
        <w:pStyle w:val="a2"/>
      </w:pPr>
      <w:r>
        <w:rPr>
          <w:rFonts w:hint="eastAsia"/>
        </w:rPr>
        <w:t>最后多模式空间问题具有类似生成类的优势，因为他能通过预定义的大型检索</w:t>
      </w:r>
      <w:proofErr w:type="gramStart"/>
      <w:r>
        <w:rPr>
          <w:rFonts w:hint="eastAsia"/>
        </w:rPr>
        <w:t>池获得</w:t>
      </w:r>
      <w:proofErr w:type="gramEnd"/>
      <w:r>
        <w:rPr>
          <w:rFonts w:hint="eastAsia"/>
        </w:rPr>
        <w:t>合适的描述，但是这方面那难以进行准确度量，同时也需要大量的数据集，同时这种方法可以应用与双向的问题。</w:t>
      </w:r>
    </w:p>
    <w:p w14:paraId="5ADCB3A6" w14:textId="4409A0C7" w:rsidR="00274030" w:rsidRDefault="00274030" w:rsidP="00274030">
      <w:pPr>
        <w:pStyle w:val="3"/>
      </w:pPr>
      <w:r>
        <w:rPr>
          <w:rFonts w:hint="eastAsia"/>
        </w:rPr>
        <w:t xml:space="preserve">3 </w:t>
      </w:r>
      <w:r>
        <w:t xml:space="preserve"> </w:t>
      </w:r>
      <w:r>
        <w:rPr>
          <w:rFonts w:hint="eastAsia"/>
        </w:rPr>
        <w:t>数据集介绍</w:t>
      </w:r>
    </w:p>
    <w:p w14:paraId="4069CF21" w14:textId="324F9B05" w:rsidR="00274030" w:rsidRDefault="00274030" w:rsidP="00274030">
      <w:pPr>
        <w:pStyle w:val="4"/>
      </w:pPr>
      <w:r w:rsidRPr="00274030">
        <w:t xml:space="preserve">3.1  </w:t>
      </w:r>
      <w:r w:rsidRPr="00274030">
        <w:t>图像描述数据集</w:t>
      </w:r>
    </w:p>
    <w:p w14:paraId="67981074" w14:textId="7FE482A8" w:rsidR="00274030" w:rsidRDefault="00274030" w:rsidP="00274030">
      <w:pPr>
        <w:pStyle w:val="a2"/>
      </w:pPr>
      <w:r>
        <w:rPr>
          <w:rFonts w:hint="eastAsia"/>
        </w:rPr>
        <w:t>这部分数据集有许多是从物体识别数据集扩展出来的，如</w:t>
      </w:r>
      <w:r>
        <w:rPr>
          <w:rFonts w:hint="eastAsia"/>
        </w:rPr>
        <w:t>Pacal1K</w:t>
      </w:r>
      <w:r>
        <w:rPr>
          <w:rFonts w:hint="eastAsia"/>
        </w:rPr>
        <w:t>（常用的基准数据集）源自</w:t>
      </w:r>
      <w:r>
        <w:rPr>
          <w:rFonts w:hint="eastAsia"/>
        </w:rPr>
        <w:t>Pascal2008</w:t>
      </w:r>
      <w:r>
        <w:rPr>
          <w:rFonts w:hint="eastAsia"/>
        </w:rPr>
        <w:t>，是物体识别数据集。</w:t>
      </w:r>
    </w:p>
    <w:p w14:paraId="32FAD1CE" w14:textId="7C756B6D" w:rsidR="00274030" w:rsidRDefault="00274030" w:rsidP="00274030">
      <w:pPr>
        <w:pStyle w:val="a2"/>
      </w:pPr>
      <w:r>
        <w:rPr>
          <w:rFonts w:hint="eastAsia"/>
        </w:rPr>
        <w:t>视觉和语言数据库源自</w:t>
      </w:r>
      <w:r>
        <w:rPr>
          <w:rFonts w:hint="eastAsia"/>
        </w:rPr>
        <w:t>Pascal2010</w:t>
      </w:r>
      <w:r>
        <w:rPr>
          <w:rFonts w:hint="eastAsia"/>
        </w:rPr>
        <w:t>动作识别数据集，主要是行动者和其行为以及背景，还有相关性的表示。</w:t>
      </w:r>
    </w:p>
    <w:p w14:paraId="3FA7334D" w14:textId="743C3B84" w:rsidR="00274030" w:rsidRDefault="00274030" w:rsidP="00274030">
      <w:pPr>
        <w:pStyle w:val="a2"/>
      </w:pPr>
      <w:r>
        <w:rPr>
          <w:rFonts w:hint="eastAsia"/>
        </w:rPr>
        <w:t>Flickr</w:t>
      </w:r>
      <w:r>
        <w:rPr>
          <w:rFonts w:hint="eastAsia"/>
        </w:rPr>
        <w:t>数据</w:t>
      </w:r>
      <w:proofErr w:type="gramStart"/>
      <w:r>
        <w:rPr>
          <w:rFonts w:hint="eastAsia"/>
        </w:rPr>
        <w:t>集针对</w:t>
      </w:r>
      <w:proofErr w:type="gramEnd"/>
      <w:r>
        <w:rPr>
          <w:rFonts w:hint="eastAsia"/>
        </w:rPr>
        <w:t>特定对象和动作的用户进行查询。</w:t>
      </w:r>
    </w:p>
    <w:p w14:paraId="45C42386" w14:textId="415AF3DD" w:rsidR="00274030" w:rsidRDefault="00274030" w:rsidP="00274030">
      <w:pPr>
        <w:pStyle w:val="a2"/>
      </w:pPr>
      <w:r>
        <w:rPr>
          <w:rFonts w:hint="eastAsia"/>
        </w:rPr>
        <w:t>抽象场景数据集，由剪切画组成。</w:t>
      </w:r>
    </w:p>
    <w:p w14:paraId="594A2CB1" w14:textId="707D3420" w:rsidR="00274030" w:rsidRDefault="00274030" w:rsidP="00274030">
      <w:pPr>
        <w:pStyle w:val="a2"/>
      </w:pPr>
      <w:r>
        <w:rPr>
          <w:rFonts w:hint="eastAsia"/>
        </w:rPr>
        <w:t>VQA</w:t>
      </w:r>
      <w:r>
        <w:rPr>
          <w:rFonts w:hint="eastAsia"/>
        </w:rPr>
        <w:t>数据集，场景问答数据集</w:t>
      </w:r>
    </w:p>
    <w:p w14:paraId="0E45A33E" w14:textId="5A1045E9" w:rsidR="00274030" w:rsidRDefault="00274030" w:rsidP="00274030">
      <w:pPr>
        <w:pStyle w:val="a2"/>
        <w:rPr>
          <w:rFonts w:hint="eastAsia"/>
        </w:rPr>
      </w:pPr>
      <w:r>
        <w:rPr>
          <w:rFonts w:hint="eastAsia"/>
        </w:rPr>
        <w:t>IAPR-TC12</w:t>
      </w:r>
      <w:r>
        <w:rPr>
          <w:rFonts w:hint="eastAsia"/>
        </w:rPr>
        <w:t>数据集包含</w:t>
      </w:r>
      <w:r>
        <w:rPr>
          <w:rFonts w:hint="eastAsia"/>
        </w:rPr>
        <w:t>20000</w:t>
      </w:r>
      <w:r>
        <w:rPr>
          <w:rFonts w:hint="eastAsia"/>
        </w:rPr>
        <w:t>个描述图像（最初由搜索引擎检索提供）。包含完整的</w:t>
      </w:r>
      <w:proofErr w:type="gramStart"/>
      <w:r>
        <w:rPr>
          <w:rFonts w:hint="eastAsia"/>
        </w:rPr>
        <w:t>像素级分割</w:t>
      </w:r>
      <w:proofErr w:type="gramEnd"/>
      <w:r>
        <w:rPr>
          <w:rFonts w:hint="eastAsia"/>
        </w:rPr>
        <w:t>。</w:t>
      </w:r>
    </w:p>
    <w:p w14:paraId="21E6D7CE" w14:textId="24527C67" w:rsidR="00274030" w:rsidRDefault="00274030" w:rsidP="00274030">
      <w:pPr>
        <w:pStyle w:val="a2"/>
      </w:pPr>
      <w:r>
        <w:rPr>
          <w:rFonts w:hint="eastAsia"/>
        </w:rPr>
        <w:t>MS</w:t>
      </w:r>
      <w:r>
        <w:t xml:space="preserve"> </w:t>
      </w:r>
      <w:r>
        <w:rPr>
          <w:rFonts w:hint="eastAsia"/>
        </w:rPr>
        <w:t>COCO</w:t>
      </w:r>
      <w:r>
        <w:rPr>
          <w:rFonts w:hint="eastAsia"/>
        </w:rPr>
        <w:t>数据集由</w:t>
      </w:r>
      <w:r>
        <w:rPr>
          <w:rFonts w:hint="eastAsia"/>
        </w:rPr>
        <w:t>123287</w:t>
      </w:r>
      <w:r>
        <w:rPr>
          <w:rFonts w:hint="eastAsia"/>
        </w:rPr>
        <w:t>个图像组成，</w:t>
      </w:r>
      <w:r>
        <w:rPr>
          <w:rFonts w:hint="eastAsia"/>
        </w:rPr>
        <w:t>80</w:t>
      </w:r>
      <w:r>
        <w:rPr>
          <w:rFonts w:hint="eastAsia"/>
        </w:rPr>
        <w:t>个图像类别。</w:t>
      </w:r>
    </w:p>
    <w:p w14:paraId="0B7B5077" w14:textId="796718C5" w:rsidR="00274030" w:rsidRDefault="00274030" w:rsidP="00274030">
      <w:pPr>
        <w:pStyle w:val="a2"/>
      </w:pPr>
      <w:r>
        <w:rPr>
          <w:rFonts w:hint="eastAsia"/>
        </w:rPr>
        <w:t>NYU</w:t>
      </w:r>
      <w:r>
        <w:rPr>
          <w:rFonts w:hint="eastAsia"/>
        </w:rPr>
        <w:t>数据集包含</w:t>
      </w:r>
      <w:r>
        <w:rPr>
          <w:rFonts w:hint="eastAsia"/>
        </w:rPr>
        <w:t>3D</w:t>
      </w:r>
      <w:r>
        <w:rPr>
          <w:rFonts w:hint="eastAsia"/>
        </w:rPr>
        <w:t>对象分割的</w:t>
      </w:r>
      <w:r>
        <w:rPr>
          <w:rFonts w:hint="eastAsia"/>
        </w:rPr>
        <w:t>1449</w:t>
      </w:r>
      <w:r>
        <w:rPr>
          <w:rFonts w:hint="eastAsia"/>
        </w:rPr>
        <w:t>个室内场景。</w:t>
      </w:r>
    </w:p>
    <w:p w14:paraId="032E4856" w14:textId="2DA4DEEC" w:rsidR="00274030" w:rsidRDefault="00274030" w:rsidP="00274030">
      <w:pPr>
        <w:pStyle w:val="3"/>
      </w:pPr>
      <w:r>
        <w:rPr>
          <w:rFonts w:hint="eastAsia"/>
        </w:rPr>
        <w:lastRenderedPageBreak/>
        <w:t>3.</w:t>
      </w:r>
      <w:r w:rsidR="00B031B3">
        <w:rPr>
          <w:rFonts w:hint="eastAsia"/>
        </w:rPr>
        <w:t>3</w:t>
      </w:r>
      <w:r>
        <w:t xml:space="preserve">  </w:t>
      </w:r>
      <w:r>
        <w:rPr>
          <w:rFonts w:hint="eastAsia"/>
        </w:rPr>
        <w:t>图像标题数据集</w:t>
      </w:r>
    </w:p>
    <w:p w14:paraId="0832AA4C" w14:textId="7CC5A360" w:rsidR="00274030" w:rsidRDefault="00274030" w:rsidP="00274030">
      <w:pPr>
        <w:pStyle w:val="a2"/>
      </w:pPr>
      <w:r>
        <w:rPr>
          <w:rFonts w:hint="eastAsia"/>
        </w:rPr>
        <w:t>这部分比较抽象，所描述的</w:t>
      </w:r>
      <w:r w:rsidR="00B031B3">
        <w:rPr>
          <w:rFonts w:hint="eastAsia"/>
        </w:rPr>
        <w:t>内容不能在图像中直观的看到，包含许多文化，历史背景。</w:t>
      </w:r>
    </w:p>
    <w:p w14:paraId="45198B64" w14:textId="204CC4D0" w:rsidR="00B031B3" w:rsidRDefault="00B031B3" w:rsidP="00274030">
      <w:pPr>
        <w:pStyle w:val="a2"/>
      </w:pPr>
      <w:r>
        <w:rPr>
          <w:rFonts w:hint="eastAsia"/>
        </w:rPr>
        <w:t>BBC</w:t>
      </w:r>
      <w:r>
        <w:rPr>
          <w:rFonts w:hint="eastAsia"/>
        </w:rPr>
        <w:t>数据集</w:t>
      </w:r>
      <w:r>
        <w:rPr>
          <w:rFonts w:hint="eastAsia"/>
        </w:rPr>
        <w:t xml:space="preserve"> </w:t>
      </w:r>
      <w:r>
        <w:rPr>
          <w:rFonts w:hint="eastAsia"/>
        </w:rPr>
        <w:t>图像及标题</w:t>
      </w:r>
      <w:r>
        <w:rPr>
          <w:rFonts w:hint="eastAsia"/>
        </w:rPr>
        <w:t xml:space="preserve"> 3361</w:t>
      </w:r>
      <w:r>
        <w:rPr>
          <w:rFonts w:hint="eastAsia"/>
        </w:rPr>
        <w:t>篇文章，</w:t>
      </w:r>
      <w:r>
        <w:rPr>
          <w:rFonts w:hint="eastAsia"/>
        </w:rPr>
        <w:t>1</w:t>
      </w:r>
      <w:r>
        <w:rPr>
          <w:rFonts w:hint="eastAsia"/>
        </w:rPr>
        <w:t>个</w:t>
      </w:r>
      <w:proofErr w:type="gramStart"/>
      <w:r>
        <w:rPr>
          <w:rFonts w:hint="eastAsia"/>
        </w:rPr>
        <w:t>图象</w:t>
      </w:r>
      <w:proofErr w:type="gramEnd"/>
      <w:r>
        <w:rPr>
          <w:rFonts w:hint="eastAsia"/>
        </w:rPr>
        <w:t>，</w:t>
      </w:r>
      <w:r>
        <w:rPr>
          <w:rFonts w:hint="eastAsia"/>
        </w:rPr>
        <w:t>1</w:t>
      </w:r>
      <w:r>
        <w:rPr>
          <w:rFonts w:hint="eastAsia"/>
        </w:rPr>
        <w:t>个标题。</w:t>
      </w:r>
    </w:p>
    <w:p w14:paraId="3C272D0A" w14:textId="5ADF1842" w:rsidR="00B031B3" w:rsidRDefault="00B031B3" w:rsidP="00274030">
      <w:pPr>
        <w:pStyle w:val="a2"/>
        <w:ind w:firstLine="440"/>
        <w:rPr>
          <w:rFonts w:ascii="CMR10" w:hAnsi="CMR10" w:cs="CMR10"/>
          <w:kern w:val="0"/>
          <w:sz w:val="22"/>
          <w:szCs w:val="22"/>
        </w:rPr>
      </w:pPr>
      <w:proofErr w:type="spellStart"/>
      <w:r>
        <w:rPr>
          <w:rFonts w:ascii="CMR10" w:hAnsi="CMR10" w:cs="CMR10"/>
          <w:kern w:val="0"/>
          <w:sz w:val="22"/>
          <w:szCs w:val="22"/>
        </w:rPr>
        <w:t>D´ej`a</w:t>
      </w:r>
      <w:proofErr w:type="spellEnd"/>
      <w:r>
        <w:rPr>
          <w:rFonts w:ascii="CMR10" w:hAnsi="CMR10" w:cs="CMR10"/>
          <w:kern w:val="0"/>
          <w:sz w:val="22"/>
          <w:szCs w:val="22"/>
        </w:rPr>
        <w:t xml:space="preserve">-Image Captions </w:t>
      </w:r>
      <w:r>
        <w:rPr>
          <w:rFonts w:ascii="CMR10" w:hAnsi="CMR10" w:cs="CMR10" w:hint="eastAsia"/>
          <w:kern w:val="0"/>
          <w:sz w:val="22"/>
          <w:szCs w:val="22"/>
        </w:rPr>
        <w:t>数据集</w:t>
      </w:r>
      <w:r>
        <w:rPr>
          <w:rFonts w:ascii="CMR10" w:hAnsi="CMR10" w:cs="CMR10" w:hint="eastAsia"/>
          <w:kern w:val="0"/>
          <w:sz w:val="22"/>
          <w:szCs w:val="22"/>
        </w:rPr>
        <w:t xml:space="preserve"> </w:t>
      </w:r>
      <w:r>
        <w:rPr>
          <w:rFonts w:ascii="CMR10" w:hAnsi="CMR10" w:cs="CMR10"/>
          <w:kern w:val="0"/>
          <w:sz w:val="22"/>
          <w:szCs w:val="22"/>
        </w:rPr>
        <w:t xml:space="preserve"> </w:t>
      </w:r>
      <w:r>
        <w:rPr>
          <w:rFonts w:ascii="CMR10" w:hAnsi="CMR10" w:cs="CMR10" w:hint="eastAsia"/>
          <w:kern w:val="0"/>
          <w:sz w:val="22"/>
          <w:szCs w:val="22"/>
        </w:rPr>
        <w:t>4000000</w:t>
      </w:r>
      <w:r>
        <w:rPr>
          <w:rFonts w:ascii="CMR10" w:hAnsi="CMR10" w:cs="CMR10" w:hint="eastAsia"/>
          <w:kern w:val="0"/>
          <w:sz w:val="22"/>
          <w:szCs w:val="22"/>
        </w:rPr>
        <w:t>幅图像，</w:t>
      </w:r>
      <w:r>
        <w:rPr>
          <w:rFonts w:ascii="CMR10" w:hAnsi="CMR10" w:cs="CMR10" w:hint="eastAsia"/>
          <w:kern w:val="0"/>
          <w:sz w:val="22"/>
          <w:szCs w:val="22"/>
        </w:rPr>
        <w:t>180000</w:t>
      </w:r>
      <w:r>
        <w:rPr>
          <w:rFonts w:ascii="CMR10" w:hAnsi="CMR10" w:cs="CMR10" w:hint="eastAsia"/>
          <w:kern w:val="0"/>
          <w:sz w:val="22"/>
          <w:szCs w:val="22"/>
        </w:rPr>
        <w:t>个几乎相同的标题。，进行了词法化和停用词处理。</w:t>
      </w:r>
    </w:p>
    <w:p w14:paraId="3BB29596" w14:textId="5DD9E7A8" w:rsidR="00B031B3" w:rsidRDefault="00B031B3" w:rsidP="00274030">
      <w:pPr>
        <w:pStyle w:val="a2"/>
      </w:pPr>
      <w:r>
        <w:rPr>
          <w:rFonts w:hint="eastAsia"/>
        </w:rPr>
        <w:t>这些数据</w:t>
      </w:r>
      <w:proofErr w:type="gramStart"/>
      <w:r>
        <w:rPr>
          <w:rFonts w:hint="eastAsia"/>
        </w:rPr>
        <w:t>集许多</w:t>
      </w:r>
      <w:proofErr w:type="gramEnd"/>
      <w:r>
        <w:rPr>
          <w:rFonts w:hint="eastAsia"/>
        </w:rPr>
        <w:t>实在亚马</w:t>
      </w:r>
      <w:proofErr w:type="gramStart"/>
      <w:r>
        <w:rPr>
          <w:rFonts w:hint="eastAsia"/>
        </w:rPr>
        <w:t>逊众包</w:t>
      </w:r>
      <w:proofErr w:type="gramEnd"/>
      <w:r>
        <w:rPr>
          <w:rFonts w:hint="eastAsia"/>
        </w:rPr>
        <w:t>网站上标注的。</w:t>
      </w:r>
      <w:r w:rsidRPr="00B031B3">
        <w:t>Amazon Mechanical Turk</w:t>
      </w:r>
      <w:r>
        <w:rPr>
          <w:rFonts w:hint="eastAsia"/>
        </w:rPr>
        <w:t>，涉及标注质量的问题。</w:t>
      </w:r>
    </w:p>
    <w:p w14:paraId="0B98F971" w14:textId="7C7281D9" w:rsidR="00B031B3" w:rsidRDefault="00B031B3" w:rsidP="00B031B3">
      <w:pPr>
        <w:pStyle w:val="3"/>
      </w:pPr>
      <w:r>
        <w:rPr>
          <w:rFonts w:hint="eastAsia"/>
        </w:rPr>
        <w:t>3.4</w:t>
      </w:r>
      <w:r>
        <w:t xml:space="preserve">  </w:t>
      </w:r>
      <w:r>
        <w:rPr>
          <w:rFonts w:hint="eastAsia"/>
        </w:rPr>
        <w:t>评估措施</w:t>
      </w:r>
    </w:p>
    <w:p w14:paraId="4FEC6A20" w14:textId="1BB3DB74" w:rsidR="00B031B3" w:rsidRDefault="00B031B3" w:rsidP="00B031B3">
      <w:pPr>
        <w:pStyle w:val="a2"/>
      </w:pPr>
      <w:r>
        <w:rPr>
          <w:rFonts w:hint="eastAsia"/>
        </w:rPr>
        <w:t>专家评审</w:t>
      </w:r>
    </w:p>
    <w:p w14:paraId="598E69AB" w14:textId="77777777" w:rsidR="00B031B3" w:rsidRDefault="00B031B3" w:rsidP="00B031B3">
      <w:pPr>
        <w:pStyle w:val="a2"/>
        <w:rPr>
          <w:rFonts w:hint="eastAsia"/>
        </w:rPr>
      </w:pPr>
      <w:r>
        <w:rPr>
          <w:rFonts w:hint="eastAsia"/>
        </w:rPr>
        <w:t>•描述在语法上是正确的（</w:t>
      </w:r>
      <w:r>
        <w:rPr>
          <w:rFonts w:hint="eastAsia"/>
        </w:rPr>
        <w:t>Yang et al</w:t>
      </w:r>
      <w:r>
        <w:rPr>
          <w:rFonts w:hint="eastAsia"/>
        </w:rPr>
        <w:t>。，</w:t>
      </w:r>
      <w:r>
        <w:rPr>
          <w:rFonts w:hint="eastAsia"/>
        </w:rPr>
        <w:t>2011; Mitchell et al</w:t>
      </w:r>
      <w:r>
        <w:rPr>
          <w:rFonts w:hint="eastAsia"/>
        </w:rPr>
        <w:t>。，</w:t>
      </w:r>
      <w:r>
        <w:rPr>
          <w:rFonts w:hint="eastAsia"/>
        </w:rPr>
        <w:t>2012; Kuznetsova et al</w:t>
      </w:r>
      <w:r>
        <w:rPr>
          <w:rFonts w:hint="eastAsia"/>
        </w:rPr>
        <w:t>。，</w:t>
      </w:r>
      <w:r>
        <w:rPr>
          <w:rFonts w:hint="eastAsia"/>
        </w:rPr>
        <w:t>2012; Elliott</w:t>
      </w:r>
      <w:r>
        <w:rPr>
          <w:rFonts w:hint="eastAsia"/>
        </w:rPr>
        <w:t>＆</w:t>
      </w:r>
      <w:r>
        <w:rPr>
          <w:rFonts w:hint="eastAsia"/>
        </w:rPr>
        <w:t>Keller</w:t>
      </w:r>
      <w:r>
        <w:rPr>
          <w:rFonts w:hint="eastAsia"/>
        </w:rPr>
        <w:t>，</w:t>
      </w:r>
      <w:r>
        <w:rPr>
          <w:rFonts w:hint="eastAsia"/>
        </w:rPr>
        <w:t>2013</w:t>
      </w:r>
      <w:r>
        <w:rPr>
          <w:rFonts w:hint="eastAsia"/>
        </w:rPr>
        <w:t>等）。</w:t>
      </w:r>
      <w:r>
        <w:rPr>
          <w:rFonts w:hint="eastAsia"/>
        </w:rPr>
        <w:t xml:space="preserve"> </w:t>
      </w:r>
    </w:p>
    <w:p w14:paraId="4778BA75" w14:textId="77777777" w:rsidR="00B031B3" w:rsidRDefault="00B031B3" w:rsidP="00B031B3">
      <w:pPr>
        <w:pStyle w:val="a2"/>
        <w:rPr>
          <w:rFonts w:hint="eastAsia"/>
        </w:rPr>
      </w:pPr>
      <w:r>
        <w:rPr>
          <w:rFonts w:hint="eastAsia"/>
        </w:rPr>
        <w:t>•描述没有不正确的信息（</w:t>
      </w:r>
      <w:r>
        <w:rPr>
          <w:rFonts w:hint="eastAsia"/>
        </w:rPr>
        <w:t>Mitchell et al</w:t>
      </w:r>
      <w:r>
        <w:rPr>
          <w:rFonts w:hint="eastAsia"/>
        </w:rPr>
        <w:t>。，</w:t>
      </w:r>
      <w:r>
        <w:rPr>
          <w:rFonts w:hint="eastAsia"/>
        </w:rPr>
        <w:t>2012</w:t>
      </w:r>
      <w:r>
        <w:rPr>
          <w:rFonts w:hint="eastAsia"/>
        </w:rPr>
        <w:t>）。</w:t>
      </w:r>
      <w:r>
        <w:rPr>
          <w:rFonts w:hint="eastAsia"/>
        </w:rPr>
        <w:t xml:space="preserve"> </w:t>
      </w:r>
    </w:p>
    <w:p w14:paraId="7D960593" w14:textId="77777777" w:rsidR="00B031B3" w:rsidRDefault="00B031B3" w:rsidP="00B031B3">
      <w:pPr>
        <w:pStyle w:val="a2"/>
        <w:rPr>
          <w:rFonts w:hint="eastAsia"/>
        </w:rPr>
      </w:pPr>
      <w:r>
        <w:rPr>
          <w:rFonts w:hint="eastAsia"/>
        </w:rPr>
        <w:t>•描述与此图像相关（</w:t>
      </w:r>
      <w:r>
        <w:rPr>
          <w:rFonts w:hint="eastAsia"/>
        </w:rPr>
        <w:t>Li</w:t>
      </w:r>
      <w:r>
        <w:rPr>
          <w:rFonts w:hint="eastAsia"/>
        </w:rPr>
        <w:t>等，</w:t>
      </w:r>
      <w:r>
        <w:rPr>
          <w:rFonts w:hint="eastAsia"/>
        </w:rPr>
        <w:t>2011; Yang</w:t>
      </w:r>
      <w:r>
        <w:rPr>
          <w:rFonts w:hint="eastAsia"/>
        </w:rPr>
        <w:t>等，</w:t>
      </w:r>
      <w:r>
        <w:rPr>
          <w:rFonts w:hint="eastAsia"/>
        </w:rPr>
        <w:t>2011</w:t>
      </w:r>
      <w:r>
        <w:rPr>
          <w:rFonts w:hint="eastAsia"/>
        </w:rPr>
        <w:t>）。</w:t>
      </w:r>
      <w:r>
        <w:rPr>
          <w:rFonts w:hint="eastAsia"/>
        </w:rPr>
        <w:t xml:space="preserve"> </w:t>
      </w:r>
    </w:p>
    <w:p w14:paraId="7F60C7E4" w14:textId="77777777" w:rsidR="00B031B3" w:rsidRDefault="00B031B3" w:rsidP="00B031B3">
      <w:pPr>
        <w:pStyle w:val="a2"/>
        <w:rPr>
          <w:rFonts w:hint="eastAsia"/>
        </w:rPr>
      </w:pPr>
      <w:r>
        <w:rPr>
          <w:rFonts w:hint="eastAsia"/>
        </w:rPr>
        <w:t>•描述是创造性地构建的（</w:t>
      </w:r>
      <w:r>
        <w:rPr>
          <w:rFonts w:hint="eastAsia"/>
        </w:rPr>
        <w:t>Li et al</w:t>
      </w:r>
      <w:r>
        <w:rPr>
          <w:rFonts w:hint="eastAsia"/>
        </w:rPr>
        <w:t>。，</w:t>
      </w:r>
      <w:r>
        <w:rPr>
          <w:rFonts w:hint="eastAsia"/>
        </w:rPr>
        <w:t>2011</w:t>
      </w:r>
      <w:r>
        <w:rPr>
          <w:rFonts w:hint="eastAsia"/>
        </w:rPr>
        <w:t>）。</w:t>
      </w:r>
      <w:r>
        <w:rPr>
          <w:rFonts w:hint="eastAsia"/>
        </w:rPr>
        <w:t xml:space="preserve"> </w:t>
      </w:r>
    </w:p>
    <w:p w14:paraId="5DF6AE0E" w14:textId="6C17D007" w:rsidR="00B031B3" w:rsidRDefault="00B031B3" w:rsidP="00B031B3">
      <w:pPr>
        <w:pStyle w:val="a2"/>
      </w:pPr>
      <w:r>
        <w:rPr>
          <w:rFonts w:hint="eastAsia"/>
        </w:rPr>
        <w:t>•描述与人类相似（</w:t>
      </w:r>
      <w:r>
        <w:rPr>
          <w:rFonts w:hint="eastAsia"/>
        </w:rPr>
        <w:t>Mitchell et al</w:t>
      </w:r>
      <w:r>
        <w:rPr>
          <w:rFonts w:hint="eastAsia"/>
        </w:rPr>
        <w:t>。，</w:t>
      </w:r>
      <w:r>
        <w:rPr>
          <w:rFonts w:hint="eastAsia"/>
        </w:rPr>
        <w:t>2012</w:t>
      </w:r>
      <w:r>
        <w:rPr>
          <w:rFonts w:hint="eastAsia"/>
        </w:rPr>
        <w:t>）。</w:t>
      </w:r>
    </w:p>
    <w:p w14:paraId="68949147" w14:textId="1C047C9E" w:rsidR="00B031B3" w:rsidRDefault="00B031B3" w:rsidP="00B031B3">
      <w:pPr>
        <w:pStyle w:val="a2"/>
      </w:pPr>
      <w:r>
        <w:rPr>
          <w:rFonts w:hint="eastAsia"/>
        </w:rPr>
        <w:t>自动测量</w:t>
      </w:r>
    </w:p>
    <w:p w14:paraId="732D80A7" w14:textId="69E98321" w:rsidR="00B031B3" w:rsidRDefault="00D82540" w:rsidP="00B031B3">
      <w:pPr>
        <w:pStyle w:val="a2"/>
      </w:pPr>
      <w:r>
        <w:rPr>
          <w:rFonts w:hint="eastAsia"/>
        </w:rPr>
        <w:t>（</w:t>
      </w:r>
      <w:r w:rsidR="00B031B3" w:rsidRPr="00B031B3">
        <w:t>BLEU</w:t>
      </w:r>
      <w:r w:rsidR="00B031B3">
        <w:t xml:space="preserve"> </w:t>
      </w:r>
      <w:r w:rsidR="00B031B3" w:rsidRPr="00B031B3">
        <w:t>ROUGE</w:t>
      </w:r>
      <w:r w:rsidR="00B031B3">
        <w:t xml:space="preserve"> </w:t>
      </w:r>
      <w:r w:rsidR="00B031B3" w:rsidRPr="00B031B3">
        <w:t>Meteor</w:t>
      </w:r>
      <w:r>
        <w:rPr>
          <w:rFonts w:hint="eastAsia"/>
        </w:rPr>
        <w:t>）（为了测试机器翻译或是文本摘要而涉及的</w:t>
      </w:r>
      <w:r w:rsidR="00B031B3">
        <w:t xml:space="preserve"> </w:t>
      </w:r>
      <w:proofErr w:type="spellStart"/>
      <w:r w:rsidR="00B031B3" w:rsidRPr="00D82540">
        <w:rPr>
          <w:highlight w:val="yellow"/>
        </w:rPr>
        <w:t>CIDEr</w:t>
      </w:r>
      <w:proofErr w:type="spellEnd"/>
      <w:r>
        <w:rPr>
          <w:rFonts w:hint="eastAsia"/>
          <w:highlight w:val="yellow"/>
        </w:rPr>
        <w:t>（</w:t>
      </w:r>
      <w:r>
        <w:rPr>
          <w:rFonts w:hint="eastAsia"/>
        </w:rPr>
        <w:t>专门用来评测图像描述）</w:t>
      </w:r>
    </w:p>
    <w:p w14:paraId="3E58837F" w14:textId="0F705C1C" w:rsidR="00D82540" w:rsidRDefault="00D82540" w:rsidP="00B031B3">
      <w:pPr>
        <w:pStyle w:val="a2"/>
      </w:pPr>
      <w:r>
        <w:rPr>
          <w:rFonts w:hint="eastAsia"/>
        </w:rPr>
        <w:t>这些评价指标可能并不准确，很多显示评测好的方法，实际使用时效果并不好。</w:t>
      </w:r>
      <w:r w:rsidRPr="00D82540">
        <w:rPr>
          <w:rFonts w:hint="eastAsia"/>
        </w:rPr>
        <w:t>没有任何系统胜过人类评估。</w:t>
      </w:r>
      <w:r w:rsidRPr="00D82540">
        <w:rPr>
          <w:rFonts w:hint="eastAsia"/>
        </w:rPr>
        <w:t xml:space="preserve">Meteor </w:t>
      </w:r>
      <w:r w:rsidRPr="00D82540">
        <w:rPr>
          <w:rFonts w:hint="eastAsia"/>
        </w:rPr>
        <w:t>被认为是最强有力的测量方法，系统在一个和两个提交文件（这取决于参考文献的数量）上打败了人类文本。用</w:t>
      </w:r>
      <w:proofErr w:type="spellStart"/>
      <w:r w:rsidRPr="00D82540">
        <w:rPr>
          <w:rFonts w:hint="eastAsia"/>
        </w:rPr>
        <w:t>CIDEr</w:t>
      </w:r>
      <w:proofErr w:type="spellEnd"/>
      <w:r w:rsidRPr="00D82540">
        <w:rPr>
          <w:rFonts w:hint="eastAsia"/>
        </w:rPr>
        <w:t>测量的系统超过</w:t>
      </w:r>
      <w:proofErr w:type="gramStart"/>
      <w:r w:rsidRPr="00D82540">
        <w:rPr>
          <w:rFonts w:hint="eastAsia"/>
        </w:rPr>
        <w:t>人类七</w:t>
      </w:r>
      <w:proofErr w:type="gramEnd"/>
      <w:r w:rsidRPr="00D82540">
        <w:rPr>
          <w:rFonts w:hint="eastAsia"/>
        </w:rPr>
        <w:t>到五次</w:t>
      </w:r>
      <w:r w:rsidRPr="00D82540">
        <w:rPr>
          <w:rFonts w:hint="eastAsia"/>
        </w:rPr>
        <w:t>;</w:t>
      </w:r>
      <w:r w:rsidRPr="00D82540">
        <w:rPr>
          <w:rFonts w:hint="eastAsia"/>
        </w:rPr>
        <w:t>根据</w:t>
      </w:r>
      <w:r w:rsidRPr="00D82540">
        <w:rPr>
          <w:rFonts w:hint="eastAsia"/>
        </w:rPr>
        <w:t>ROUGE</w:t>
      </w:r>
      <w:r w:rsidRPr="00D82540">
        <w:rPr>
          <w:rFonts w:hint="eastAsia"/>
        </w:rPr>
        <w:t>和</w:t>
      </w:r>
      <w:r w:rsidRPr="00D82540">
        <w:rPr>
          <w:rFonts w:hint="eastAsia"/>
        </w:rPr>
        <w:t>BLEU</w:t>
      </w:r>
      <w:r w:rsidRPr="00D82540">
        <w:rPr>
          <w:rFonts w:hint="eastAsia"/>
        </w:rPr>
        <w:t>，该系统几乎总是胜过人类，进一步证实了这些评估措施的不适用性。然而，库兹涅佐娃等（</w:t>
      </w:r>
      <w:r w:rsidRPr="00D82540">
        <w:rPr>
          <w:rFonts w:hint="eastAsia"/>
        </w:rPr>
        <w:t>2014</w:t>
      </w:r>
      <w:r w:rsidRPr="00D82540">
        <w:rPr>
          <w:rFonts w:hint="eastAsia"/>
        </w:rPr>
        <w:t>）发现，</w:t>
      </w:r>
      <w:r w:rsidRPr="00D82540">
        <w:rPr>
          <w:rFonts w:hint="eastAsia"/>
        </w:rPr>
        <w:t>BLEU</w:t>
      </w:r>
      <w:r w:rsidRPr="00D82540">
        <w:rPr>
          <w:rFonts w:hint="eastAsia"/>
        </w:rPr>
        <w:t>与</w:t>
      </w:r>
      <w:r w:rsidRPr="00D82540">
        <w:rPr>
          <w:rFonts w:hint="eastAsia"/>
        </w:rPr>
        <w:t>Meteor</w:t>
      </w:r>
      <w:r w:rsidRPr="00D82540">
        <w:rPr>
          <w:rFonts w:hint="eastAsia"/>
        </w:rPr>
        <w:t>在图像标题生成方面与人类判断的相关性更强。</w:t>
      </w:r>
    </w:p>
    <w:p w14:paraId="7ACDC157" w14:textId="20A9A886" w:rsidR="00D82540" w:rsidRDefault="00D82540" w:rsidP="00B031B3">
      <w:pPr>
        <w:pStyle w:val="a2"/>
      </w:pPr>
      <w:r w:rsidRPr="00D82540">
        <w:rPr>
          <w:rFonts w:hint="eastAsia"/>
        </w:rPr>
        <w:t>最近的系统（从</w:t>
      </w:r>
      <w:r w:rsidRPr="00D82540">
        <w:rPr>
          <w:rFonts w:hint="eastAsia"/>
        </w:rPr>
        <w:t>2014</w:t>
      </w:r>
      <w:r w:rsidRPr="00D82540">
        <w:rPr>
          <w:rFonts w:hint="eastAsia"/>
        </w:rPr>
        <w:t>年开始）已经融合了大量描述数据集（</w:t>
      </w:r>
      <w:r w:rsidRPr="00D82540">
        <w:rPr>
          <w:rFonts w:hint="eastAsia"/>
        </w:rPr>
        <w:t>Flickr8K / 30K</w:t>
      </w:r>
      <w:r w:rsidRPr="00D82540">
        <w:rPr>
          <w:rFonts w:hint="eastAsia"/>
        </w:rPr>
        <w:t>，</w:t>
      </w:r>
      <w:r w:rsidRPr="00D82540">
        <w:rPr>
          <w:rFonts w:hint="eastAsia"/>
        </w:rPr>
        <w:t>MS COCO</w:t>
      </w:r>
      <w:r w:rsidRPr="00D82540">
        <w:rPr>
          <w:rFonts w:hint="eastAsia"/>
        </w:rPr>
        <w:t>）的使用，并采用与人类判断（</w:t>
      </w:r>
      <w:r w:rsidRPr="00D82540">
        <w:rPr>
          <w:rFonts w:hint="eastAsia"/>
        </w:rPr>
        <w:t>Meteor</w:t>
      </w:r>
      <w:r w:rsidRPr="00D82540">
        <w:rPr>
          <w:rFonts w:hint="eastAsia"/>
        </w:rPr>
        <w:t>，</w:t>
      </w:r>
      <w:proofErr w:type="spellStart"/>
      <w:r w:rsidRPr="00D82540">
        <w:rPr>
          <w:rFonts w:hint="eastAsia"/>
        </w:rPr>
        <w:t>CIDEr</w:t>
      </w:r>
      <w:proofErr w:type="spellEnd"/>
      <w:r w:rsidRPr="00D82540">
        <w:rPr>
          <w:rFonts w:hint="eastAsia"/>
        </w:rPr>
        <w:t>）相关性较好的评估措施。然而，</w:t>
      </w:r>
      <w:r w:rsidRPr="00D82540">
        <w:rPr>
          <w:rFonts w:hint="eastAsia"/>
        </w:rPr>
        <w:t>BLEU</w:t>
      </w:r>
      <w:r w:rsidRPr="00D82540">
        <w:rPr>
          <w:rFonts w:hint="eastAsia"/>
        </w:rPr>
        <w:t>的使用尽管有其局限性，但仍然普遍存在。文献中也没有普遍使用人的评价</w:t>
      </w:r>
      <w:r>
        <w:rPr>
          <w:rFonts w:hint="eastAsia"/>
        </w:rPr>
        <w:t>。</w:t>
      </w:r>
    </w:p>
    <w:p w14:paraId="27B2DCE5" w14:textId="512E4A47" w:rsidR="005A2121" w:rsidRDefault="005A2121" w:rsidP="005A2121">
      <w:pPr>
        <w:pStyle w:val="3"/>
      </w:pPr>
      <w:r>
        <w:rPr>
          <w:rFonts w:hint="eastAsia"/>
        </w:rPr>
        <w:t>4</w:t>
      </w:r>
      <w:r>
        <w:t xml:space="preserve">  </w:t>
      </w:r>
      <w:r>
        <w:rPr>
          <w:rFonts w:hint="eastAsia"/>
        </w:rPr>
        <w:t>未来方向</w:t>
      </w:r>
    </w:p>
    <w:p w14:paraId="77E46A7E" w14:textId="5B81A756" w:rsidR="005A2121" w:rsidRDefault="005A2121" w:rsidP="005A2121">
      <w:pPr>
        <w:pStyle w:val="a2"/>
      </w:pPr>
      <w:r>
        <w:rPr>
          <w:rFonts w:hint="eastAsia"/>
        </w:rPr>
        <w:t>数据集：在数据</w:t>
      </w:r>
      <w:proofErr w:type="gramStart"/>
      <w:r>
        <w:rPr>
          <w:rFonts w:hint="eastAsia"/>
        </w:rPr>
        <w:t>集之间</w:t>
      </w:r>
      <w:proofErr w:type="gramEnd"/>
      <w:r>
        <w:rPr>
          <w:rFonts w:hint="eastAsia"/>
        </w:rPr>
        <w:t>具有较大差异性，在</w:t>
      </w:r>
      <w:r w:rsidR="00782567">
        <w:rPr>
          <w:rFonts w:hint="eastAsia"/>
        </w:rPr>
        <w:t>数据</w:t>
      </w:r>
      <w:proofErr w:type="gramStart"/>
      <w:r w:rsidR="00782567">
        <w:rPr>
          <w:rFonts w:hint="eastAsia"/>
        </w:rPr>
        <w:t>集之间</w:t>
      </w:r>
      <w:proofErr w:type="gramEnd"/>
      <w:r w:rsidR="00782567">
        <w:rPr>
          <w:rFonts w:hint="eastAsia"/>
        </w:rPr>
        <w:t>的迁移性较差，因此，可能需</w:t>
      </w:r>
      <w:commentRangeStart w:id="7"/>
      <w:r w:rsidR="00782567" w:rsidRPr="00782567">
        <w:rPr>
          <w:rFonts w:hint="eastAsia"/>
          <w:highlight w:val="yellow"/>
        </w:rPr>
        <w:t>要收集更大型的数据集或是降低监督数量以获得更多的无监督模型</w:t>
      </w:r>
      <w:commentRangeEnd w:id="7"/>
      <w:r w:rsidR="00782567">
        <w:rPr>
          <w:rStyle w:val="afb"/>
        </w:rPr>
        <w:commentReference w:id="7"/>
      </w:r>
      <w:r w:rsidR="00782567">
        <w:rPr>
          <w:rFonts w:hint="eastAsia"/>
        </w:rPr>
        <w:t>。</w:t>
      </w:r>
    </w:p>
    <w:p w14:paraId="17FD6C81" w14:textId="60134EC5" w:rsidR="00782567" w:rsidRDefault="00782567" w:rsidP="00782567">
      <w:pPr>
        <w:pStyle w:val="a2"/>
        <w:tabs>
          <w:tab w:val="left" w:pos="6415"/>
        </w:tabs>
      </w:pPr>
      <w:r>
        <w:rPr>
          <w:rFonts w:hint="eastAsia"/>
        </w:rPr>
        <w:t>评价指标：</w:t>
      </w:r>
      <w:proofErr w:type="gramStart"/>
      <w:r>
        <w:rPr>
          <w:rFonts w:hint="eastAsia"/>
        </w:rPr>
        <w:t>这里评价</w:t>
      </w:r>
      <w:proofErr w:type="gramEnd"/>
      <w:r>
        <w:rPr>
          <w:rFonts w:hint="eastAsia"/>
        </w:rPr>
        <w:t>系统会高估图像描述的结构，而人工成本过高。这方面需要改进。</w:t>
      </w:r>
    </w:p>
    <w:p w14:paraId="196A2B1C" w14:textId="6608A205" w:rsidR="00782567" w:rsidRDefault="00782567" w:rsidP="00782567">
      <w:pPr>
        <w:rPr>
          <w:szCs w:val="21"/>
        </w:rPr>
      </w:pPr>
      <w:r>
        <w:rPr>
          <w:rFonts w:hint="eastAsia"/>
        </w:rPr>
        <w:t>多样性和创新：如何产生多样性和独特的描述，预测潜在的语义。</w:t>
      </w:r>
      <w:r w:rsidRPr="00782567">
        <w:rPr>
          <w:rFonts w:hint="eastAsia"/>
          <w:szCs w:val="21"/>
        </w:rPr>
        <w:t>Chen</w:t>
      </w:r>
      <w:r w:rsidRPr="00782567">
        <w:rPr>
          <w:rFonts w:hint="eastAsia"/>
          <w:szCs w:val="21"/>
        </w:rPr>
        <w:t>和</w:t>
      </w:r>
      <w:proofErr w:type="spellStart"/>
      <w:r w:rsidRPr="00782567">
        <w:rPr>
          <w:rFonts w:hint="eastAsia"/>
          <w:szCs w:val="21"/>
        </w:rPr>
        <w:t>Zitnick</w:t>
      </w:r>
      <w:proofErr w:type="spellEnd"/>
      <w:r w:rsidRPr="00782567">
        <w:rPr>
          <w:rFonts w:hint="eastAsia"/>
          <w:szCs w:val="21"/>
        </w:rPr>
        <w:t>（</w:t>
      </w:r>
      <w:r w:rsidRPr="00782567">
        <w:rPr>
          <w:rFonts w:hint="eastAsia"/>
          <w:szCs w:val="21"/>
        </w:rPr>
        <w:t>2015</w:t>
      </w:r>
      <w:r w:rsidRPr="00782567">
        <w:rPr>
          <w:rFonts w:hint="eastAsia"/>
          <w:szCs w:val="21"/>
        </w:rPr>
        <w:t>）及相关方法通过耦合描述和可视化表示生成来解决这些限制。</w:t>
      </w:r>
      <w:r w:rsidRPr="00782567">
        <w:rPr>
          <w:rFonts w:hint="eastAsia"/>
          <w:szCs w:val="21"/>
        </w:rPr>
        <w:t>Jas</w:t>
      </w:r>
      <w:r w:rsidRPr="00782567">
        <w:rPr>
          <w:rFonts w:hint="eastAsia"/>
          <w:szCs w:val="21"/>
        </w:rPr>
        <w:t>和</w:t>
      </w:r>
      <w:r w:rsidRPr="00782567">
        <w:rPr>
          <w:rFonts w:hint="eastAsia"/>
          <w:szCs w:val="21"/>
        </w:rPr>
        <w:t>Parikh</w:t>
      </w:r>
      <w:r w:rsidRPr="00782567">
        <w:rPr>
          <w:rFonts w:hint="eastAsia"/>
          <w:szCs w:val="21"/>
        </w:rPr>
        <w:t>（</w:t>
      </w:r>
      <w:r w:rsidRPr="00782567">
        <w:rPr>
          <w:rFonts w:hint="eastAsia"/>
          <w:szCs w:val="21"/>
        </w:rPr>
        <w:t>2015</w:t>
      </w:r>
      <w:r w:rsidRPr="00782567">
        <w:rPr>
          <w:rFonts w:hint="eastAsia"/>
          <w:szCs w:val="21"/>
        </w:rPr>
        <w:t>）介绍了图像特异性的概念，认为图像描述的形式不统一，某些图像比其他图像更具体。由于人们</w:t>
      </w:r>
      <w:r w:rsidRPr="00782567">
        <w:rPr>
          <w:rFonts w:hint="eastAsia"/>
          <w:szCs w:val="21"/>
        </w:rPr>
        <w:lastRenderedPageBreak/>
        <w:t>倾向于从不同的角度描述非特定的场景，非特定图像的描述往往会有很大的差异。这个概念及其对描述系统和措施的影响应进一步详细研究。</w:t>
      </w:r>
    </w:p>
    <w:p w14:paraId="743C954C" w14:textId="5C399C14" w:rsidR="00782567" w:rsidRDefault="00782567" w:rsidP="00782567">
      <w:pPr>
        <w:pStyle w:val="3"/>
      </w:pPr>
      <w:r>
        <w:rPr>
          <w:rFonts w:hint="eastAsia"/>
        </w:rPr>
        <w:t>4.4</w:t>
      </w:r>
      <w:r>
        <w:t xml:space="preserve">  </w:t>
      </w:r>
      <w:r>
        <w:rPr>
          <w:rFonts w:hint="eastAsia"/>
        </w:rPr>
        <w:t>进一步的任务</w:t>
      </w:r>
    </w:p>
    <w:p w14:paraId="292580C3" w14:textId="784FDDB5" w:rsidR="00782567" w:rsidRDefault="00782567" w:rsidP="00782567">
      <w:pPr>
        <w:pStyle w:val="a2"/>
      </w:pPr>
      <w:r>
        <w:rPr>
          <w:rFonts w:hint="eastAsia"/>
        </w:rPr>
        <w:t>视觉问答：多句话的生成。</w:t>
      </w:r>
      <w:r w:rsidR="00A5415F">
        <w:rPr>
          <w:rFonts w:hint="eastAsia"/>
        </w:rPr>
        <w:t>通过问答不断获得图像的信息。这里从特定领域的问答到自由问答。</w:t>
      </w:r>
    </w:p>
    <w:p w14:paraId="2AF9679C" w14:textId="18FF9999" w:rsidR="00A5415F" w:rsidRPr="00782567" w:rsidRDefault="00A5415F" w:rsidP="00782567">
      <w:pPr>
        <w:pStyle w:val="a2"/>
        <w:rPr>
          <w:rFonts w:hint="eastAsia"/>
        </w:rPr>
      </w:pPr>
      <w:r>
        <w:rPr>
          <w:rFonts w:hint="eastAsia"/>
        </w:rPr>
        <w:t>多语言存储库是另一个方向。</w:t>
      </w:r>
      <w:r w:rsidRPr="00A5415F">
        <w:rPr>
          <w:rFonts w:hint="eastAsia"/>
        </w:rPr>
        <w:t>今后的工作应该研究在单一描述模型之间传递多模态特征是否导致与单语</w:t>
      </w:r>
      <w:r>
        <w:rPr>
          <w:rFonts w:hint="eastAsia"/>
        </w:rPr>
        <w:t>基准</w:t>
      </w:r>
      <w:bookmarkStart w:id="8" w:name="_GoBack"/>
      <w:bookmarkEnd w:id="8"/>
      <w:r w:rsidRPr="00A5415F">
        <w:rPr>
          <w:rFonts w:hint="eastAsia"/>
        </w:rPr>
        <w:t>相比更好的描述。在多语种多模式环境中研究不同的模型和新任务将是有趣的，使用更大，更多的语法多样化的多语言描述语料库。</w:t>
      </w:r>
    </w:p>
    <w:p w14:paraId="5FC1CF67" w14:textId="0506FA5E" w:rsidR="00782567" w:rsidRPr="00782567" w:rsidRDefault="00782567" w:rsidP="00782567">
      <w:pPr>
        <w:pStyle w:val="a2"/>
        <w:tabs>
          <w:tab w:val="left" w:pos="6415"/>
        </w:tabs>
        <w:rPr>
          <w:rFonts w:hint="eastAsia"/>
        </w:rPr>
      </w:pPr>
    </w:p>
    <w:sectPr w:rsidR="00782567" w:rsidRPr="00782567" w:rsidSect="001A5E34">
      <w:headerReference w:type="even" r:id="rId12"/>
      <w:headerReference w:type="default" r:id="rId13"/>
      <w:headerReference w:type="first" r:id="rId14"/>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6-08T15:53:00Z" w:initials="mz">
    <w:p w14:paraId="45FC5A1B" w14:textId="77777777" w:rsidR="00E93231" w:rsidRDefault="00E93231">
      <w:pPr>
        <w:pStyle w:val="afc"/>
      </w:pPr>
      <w:r>
        <w:rPr>
          <w:rStyle w:val="afb"/>
        </w:rPr>
        <w:annotationRef/>
      </w:r>
      <w:r>
        <w:rPr>
          <w:rFonts w:hint="eastAsia"/>
        </w:rPr>
        <w:t>将图像描述与某些特定用户相结合。</w:t>
      </w:r>
    </w:p>
  </w:comment>
  <w:comment w:id="4" w:author="miao zhao" w:date="2018-06-08T16:51:00Z" w:initials="mz">
    <w:p w14:paraId="7D19A116" w14:textId="77777777" w:rsidR="003F59E8" w:rsidRDefault="003F59E8">
      <w:pPr>
        <w:pStyle w:val="afc"/>
      </w:pPr>
      <w:r>
        <w:rPr>
          <w:rStyle w:val="afb"/>
        </w:rPr>
        <w:annotationRef/>
      </w:r>
      <w:r>
        <w:rPr>
          <w:rFonts w:hint="eastAsia"/>
        </w:rPr>
        <w:t>是否可以设置一个过滤器对当前图像的效果，检测器获得的结果有一个评价，然后指导语言产生模型产生一个合适的描述，就像同一个人对不同的图像又不同的认知水平，但都能产生一定的描述，也就是要具有较高的鲁棒性和推断性。</w:t>
      </w:r>
    </w:p>
  </w:comment>
  <w:comment w:id="5" w:author="miao zhao" w:date="2018-06-08T18:00:00Z" w:initials="mz">
    <w:p w14:paraId="5B45BCAE" w14:textId="77777777" w:rsidR="00A77B77" w:rsidRDefault="00A77B77">
      <w:pPr>
        <w:pStyle w:val="afc"/>
      </w:pPr>
      <w:r>
        <w:rPr>
          <w:rStyle w:val="afb"/>
        </w:rPr>
        <w:annotationRef/>
      </w:r>
      <w:r>
        <w:rPr>
          <w:rFonts w:hint="eastAsia"/>
        </w:rPr>
        <w:t>类似于</w:t>
      </w:r>
      <w:r>
        <w:rPr>
          <w:rFonts w:hint="eastAsia"/>
        </w:rPr>
        <w:t>Faster</w:t>
      </w:r>
      <w:r>
        <w:t xml:space="preserve"> </w:t>
      </w:r>
      <w:r>
        <w:rPr>
          <w:rFonts w:hint="eastAsia"/>
        </w:rPr>
        <w:t>RCNN</w:t>
      </w:r>
      <w:r>
        <w:rPr>
          <w:rFonts w:hint="eastAsia"/>
        </w:rPr>
        <w:t>的形式，原先的方法是基于原始图像提出感兴趣的区域，现在实在处理后的</w:t>
      </w:r>
      <w:proofErr w:type="gramStart"/>
      <w:r>
        <w:rPr>
          <w:rFonts w:hint="eastAsia"/>
        </w:rPr>
        <w:t>的</w:t>
      </w:r>
      <w:proofErr w:type="gramEnd"/>
      <w:r>
        <w:rPr>
          <w:rFonts w:hint="eastAsia"/>
        </w:rPr>
        <w:t>特征图上提取感兴趣区域。</w:t>
      </w:r>
    </w:p>
  </w:comment>
  <w:comment w:id="6" w:author="miao zhao" w:date="2018-06-09T09:00:00Z" w:initials="mz">
    <w:p w14:paraId="3E789B9C" w14:textId="5758F8DD" w:rsidR="00691256" w:rsidRDefault="00691256">
      <w:pPr>
        <w:pStyle w:val="afc"/>
      </w:pPr>
      <w:r>
        <w:rPr>
          <w:rStyle w:val="afb"/>
        </w:rPr>
        <w:annotationRef/>
      </w:r>
      <w:r>
        <w:rPr>
          <w:rFonts w:hint="eastAsia"/>
        </w:rPr>
        <w:t>这部分可以作为卷积网络部分提取的特征是否对语义信息具有贡献的标准。</w:t>
      </w:r>
    </w:p>
  </w:comment>
  <w:comment w:id="7" w:author="miao zhao" w:date="2018-06-09T20:00:00Z" w:initials="mz">
    <w:p w14:paraId="2502E550" w14:textId="62546A5F" w:rsidR="00782567" w:rsidRDefault="00782567">
      <w:pPr>
        <w:pStyle w:val="afc"/>
        <w:rPr>
          <w:rFonts w:hint="eastAsia"/>
        </w:rPr>
      </w:pPr>
      <w:r>
        <w:rPr>
          <w:rStyle w:val="afb"/>
        </w:rPr>
        <w:annotationRef/>
      </w:r>
      <w:r>
        <w:rPr>
          <w:rFonts w:hint="eastAsia"/>
        </w:rPr>
        <w:t>这里能否根据已有数据</w:t>
      </w:r>
      <w:proofErr w:type="gramStart"/>
      <w:r>
        <w:rPr>
          <w:rFonts w:hint="eastAsia"/>
        </w:rPr>
        <w:t>集估计</w:t>
      </w:r>
      <w:proofErr w:type="gramEnd"/>
      <w:r>
        <w:rPr>
          <w:rFonts w:hint="eastAsia"/>
        </w:rPr>
        <w:t>周围数据分布获得一个无监督层，用这里的损失函数指导网络训练。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C5A1B" w15:done="0"/>
  <w15:commentEx w15:paraId="7D19A116" w15:done="0"/>
  <w15:commentEx w15:paraId="5B45BCAE" w15:done="0"/>
  <w15:commentEx w15:paraId="3E789B9C" w15:done="0"/>
  <w15:commentEx w15:paraId="2502E5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C5A1B" w16cid:durableId="1EC52502"/>
  <w16cid:commentId w16cid:paraId="7D19A116" w16cid:durableId="1EC5328C"/>
  <w16cid:commentId w16cid:paraId="5B45BCAE" w16cid:durableId="1EC542C2"/>
  <w16cid:commentId w16cid:paraId="3E789B9C" w16cid:durableId="1EC615AA"/>
  <w16cid:commentId w16cid:paraId="2502E550" w16cid:durableId="1EC6B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5177" w14:textId="77777777" w:rsidR="00527C95" w:rsidRDefault="00527C95">
      <w:r>
        <w:separator/>
      </w:r>
    </w:p>
  </w:endnote>
  <w:endnote w:type="continuationSeparator" w:id="0">
    <w:p w14:paraId="389113A6" w14:textId="77777777" w:rsidR="00527C95" w:rsidRDefault="00527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55CFB" w14:textId="77777777" w:rsidR="00527C95" w:rsidRDefault="00527C95">
      <w:r>
        <w:separator/>
      </w:r>
    </w:p>
  </w:footnote>
  <w:footnote w:type="continuationSeparator" w:id="0">
    <w:p w14:paraId="14135D69" w14:textId="77777777" w:rsidR="00527C95" w:rsidRDefault="00527C95">
      <w:r>
        <w:continuationSeparator/>
      </w:r>
    </w:p>
  </w:footnote>
  <w:footnote w:id="1">
    <w:p w14:paraId="233B5872" w14:textId="77777777" w:rsidR="003A0DAF" w:rsidRDefault="003A0DAF"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3652" w14:textId="77777777" w:rsidR="003A0DAF" w:rsidRDefault="003A0DAF"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3E26B1BE" w14:textId="77777777" w:rsidR="003A0DAF" w:rsidRDefault="003A0DAF"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5C078" w14:textId="77777777" w:rsidR="003A0DAF" w:rsidRDefault="003A0DAF"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CB560D5" w14:textId="77777777" w:rsidR="003A0DAF" w:rsidRDefault="003A0DAF" w:rsidP="00AB1431">
    <w:pPr>
      <w:pStyle w:val="a7"/>
      <w:ind w:firstLine="420"/>
    </w:pPr>
    <w:r>
      <w:fldChar w:fldCharType="begin"/>
    </w:r>
    <w:r>
      <w:instrText xml:space="preserve"> REF _Ref303779108 \h </w:instrText>
    </w:r>
    <w:r>
      <w:fldChar w:fldCharType="separate"/>
    </w:r>
    <w:r>
      <w:rPr>
        <w:rFonts w:hint="eastAsia"/>
      </w:rPr>
      <w:t>图像的自动描述生成：对模型，数据集或评估措施的调查</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74C8" w14:textId="77777777" w:rsidR="003A0DAF" w:rsidRDefault="003A0DAF"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1AA6"/>
    <w:rsid w:val="0003400D"/>
    <w:rsid w:val="000424E7"/>
    <w:rsid w:val="00043AA6"/>
    <w:rsid w:val="0004685A"/>
    <w:rsid w:val="00062E88"/>
    <w:rsid w:val="000633C9"/>
    <w:rsid w:val="000716E3"/>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1604"/>
    <w:rsid w:val="00113CD2"/>
    <w:rsid w:val="00117B0C"/>
    <w:rsid w:val="00117C0D"/>
    <w:rsid w:val="001271C8"/>
    <w:rsid w:val="001314E2"/>
    <w:rsid w:val="0013228A"/>
    <w:rsid w:val="0013269E"/>
    <w:rsid w:val="001400C0"/>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63D89"/>
    <w:rsid w:val="00270CBA"/>
    <w:rsid w:val="00273687"/>
    <w:rsid w:val="00274030"/>
    <w:rsid w:val="00280A40"/>
    <w:rsid w:val="002827BF"/>
    <w:rsid w:val="00285476"/>
    <w:rsid w:val="002865B4"/>
    <w:rsid w:val="002866FB"/>
    <w:rsid w:val="002923B5"/>
    <w:rsid w:val="002A058D"/>
    <w:rsid w:val="002A1A86"/>
    <w:rsid w:val="002A3427"/>
    <w:rsid w:val="002B20DC"/>
    <w:rsid w:val="002B3B07"/>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2CD"/>
    <w:rsid w:val="00366791"/>
    <w:rsid w:val="003856D3"/>
    <w:rsid w:val="003A0DAF"/>
    <w:rsid w:val="003B5EC3"/>
    <w:rsid w:val="003B6A1D"/>
    <w:rsid w:val="003C2475"/>
    <w:rsid w:val="003C7763"/>
    <w:rsid w:val="003D2926"/>
    <w:rsid w:val="003D635C"/>
    <w:rsid w:val="003E0A28"/>
    <w:rsid w:val="003E4BFA"/>
    <w:rsid w:val="003E4D8A"/>
    <w:rsid w:val="003F11AD"/>
    <w:rsid w:val="003F40D7"/>
    <w:rsid w:val="003F59E8"/>
    <w:rsid w:val="003F6F2D"/>
    <w:rsid w:val="0040096C"/>
    <w:rsid w:val="004115BE"/>
    <w:rsid w:val="00412955"/>
    <w:rsid w:val="00415CB2"/>
    <w:rsid w:val="00417238"/>
    <w:rsid w:val="00421AAF"/>
    <w:rsid w:val="004220A2"/>
    <w:rsid w:val="00430962"/>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9407B"/>
    <w:rsid w:val="004A10A0"/>
    <w:rsid w:val="004A239F"/>
    <w:rsid w:val="004A405A"/>
    <w:rsid w:val="004B4B3D"/>
    <w:rsid w:val="004C323A"/>
    <w:rsid w:val="004C6592"/>
    <w:rsid w:val="004C7784"/>
    <w:rsid w:val="004D3FFC"/>
    <w:rsid w:val="004D4461"/>
    <w:rsid w:val="004D78BE"/>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27C95"/>
    <w:rsid w:val="00533055"/>
    <w:rsid w:val="0053760F"/>
    <w:rsid w:val="005400B1"/>
    <w:rsid w:val="005419C6"/>
    <w:rsid w:val="005460E7"/>
    <w:rsid w:val="00546FE6"/>
    <w:rsid w:val="00551263"/>
    <w:rsid w:val="0055236F"/>
    <w:rsid w:val="005601AE"/>
    <w:rsid w:val="0057296E"/>
    <w:rsid w:val="0057372B"/>
    <w:rsid w:val="00583B22"/>
    <w:rsid w:val="00593F56"/>
    <w:rsid w:val="00596879"/>
    <w:rsid w:val="00597CB2"/>
    <w:rsid w:val="005A0EE5"/>
    <w:rsid w:val="005A1024"/>
    <w:rsid w:val="005A2121"/>
    <w:rsid w:val="005A5987"/>
    <w:rsid w:val="005A5FFA"/>
    <w:rsid w:val="005A6452"/>
    <w:rsid w:val="005A7DD7"/>
    <w:rsid w:val="005B2B2B"/>
    <w:rsid w:val="005D0707"/>
    <w:rsid w:val="005D6D0E"/>
    <w:rsid w:val="005E4FDE"/>
    <w:rsid w:val="005E5842"/>
    <w:rsid w:val="005E6AA0"/>
    <w:rsid w:val="005E797F"/>
    <w:rsid w:val="00617960"/>
    <w:rsid w:val="00617D23"/>
    <w:rsid w:val="00620031"/>
    <w:rsid w:val="00620C40"/>
    <w:rsid w:val="00622400"/>
    <w:rsid w:val="006303AA"/>
    <w:rsid w:val="00635261"/>
    <w:rsid w:val="00635A48"/>
    <w:rsid w:val="00635ADA"/>
    <w:rsid w:val="00635BFD"/>
    <w:rsid w:val="00636235"/>
    <w:rsid w:val="00641E88"/>
    <w:rsid w:val="0064556D"/>
    <w:rsid w:val="00646D0F"/>
    <w:rsid w:val="006476B8"/>
    <w:rsid w:val="00662EBE"/>
    <w:rsid w:val="00665603"/>
    <w:rsid w:val="006745D4"/>
    <w:rsid w:val="00677160"/>
    <w:rsid w:val="00682C51"/>
    <w:rsid w:val="00682E53"/>
    <w:rsid w:val="006859F8"/>
    <w:rsid w:val="00691256"/>
    <w:rsid w:val="00692404"/>
    <w:rsid w:val="00695FC3"/>
    <w:rsid w:val="006A0E61"/>
    <w:rsid w:val="006A0F73"/>
    <w:rsid w:val="006A28D0"/>
    <w:rsid w:val="006A2B31"/>
    <w:rsid w:val="006B2AFE"/>
    <w:rsid w:val="006B576F"/>
    <w:rsid w:val="006B7E93"/>
    <w:rsid w:val="006C283A"/>
    <w:rsid w:val="006C5A9F"/>
    <w:rsid w:val="006C6EB3"/>
    <w:rsid w:val="006D1C5F"/>
    <w:rsid w:val="006D53D8"/>
    <w:rsid w:val="006D5659"/>
    <w:rsid w:val="006D58F1"/>
    <w:rsid w:val="006D5EEE"/>
    <w:rsid w:val="006D7271"/>
    <w:rsid w:val="006E0BB6"/>
    <w:rsid w:val="006E46F0"/>
    <w:rsid w:val="00711A14"/>
    <w:rsid w:val="007126B2"/>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7902"/>
    <w:rsid w:val="00782567"/>
    <w:rsid w:val="0078672B"/>
    <w:rsid w:val="00787981"/>
    <w:rsid w:val="00795573"/>
    <w:rsid w:val="007A45F3"/>
    <w:rsid w:val="007B4730"/>
    <w:rsid w:val="007B71D8"/>
    <w:rsid w:val="007C1F08"/>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86F45"/>
    <w:rsid w:val="00890734"/>
    <w:rsid w:val="00890CE5"/>
    <w:rsid w:val="008946F1"/>
    <w:rsid w:val="008A4376"/>
    <w:rsid w:val="008A5E49"/>
    <w:rsid w:val="008A60DE"/>
    <w:rsid w:val="008A754C"/>
    <w:rsid w:val="008B1F20"/>
    <w:rsid w:val="008B31B8"/>
    <w:rsid w:val="008B3A59"/>
    <w:rsid w:val="008B4901"/>
    <w:rsid w:val="008B6471"/>
    <w:rsid w:val="008C3747"/>
    <w:rsid w:val="008C3B79"/>
    <w:rsid w:val="008D5A4C"/>
    <w:rsid w:val="008E401D"/>
    <w:rsid w:val="008F1AAE"/>
    <w:rsid w:val="009041CF"/>
    <w:rsid w:val="00904A9F"/>
    <w:rsid w:val="009113C6"/>
    <w:rsid w:val="00911E76"/>
    <w:rsid w:val="00923E08"/>
    <w:rsid w:val="00925D5D"/>
    <w:rsid w:val="009344AA"/>
    <w:rsid w:val="0093595E"/>
    <w:rsid w:val="009414A8"/>
    <w:rsid w:val="00941DDE"/>
    <w:rsid w:val="009552D4"/>
    <w:rsid w:val="00955494"/>
    <w:rsid w:val="00956FE4"/>
    <w:rsid w:val="009609EE"/>
    <w:rsid w:val="009619C6"/>
    <w:rsid w:val="0096326D"/>
    <w:rsid w:val="00966495"/>
    <w:rsid w:val="009772CC"/>
    <w:rsid w:val="0098179C"/>
    <w:rsid w:val="00982407"/>
    <w:rsid w:val="00983667"/>
    <w:rsid w:val="009868D1"/>
    <w:rsid w:val="009A0CBD"/>
    <w:rsid w:val="009A1E15"/>
    <w:rsid w:val="009B325F"/>
    <w:rsid w:val="009B4A57"/>
    <w:rsid w:val="009B527A"/>
    <w:rsid w:val="009B720D"/>
    <w:rsid w:val="009C48DF"/>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536D"/>
    <w:rsid w:val="00A1606F"/>
    <w:rsid w:val="00A25216"/>
    <w:rsid w:val="00A26333"/>
    <w:rsid w:val="00A26F27"/>
    <w:rsid w:val="00A274B7"/>
    <w:rsid w:val="00A3664B"/>
    <w:rsid w:val="00A405EA"/>
    <w:rsid w:val="00A47603"/>
    <w:rsid w:val="00A51324"/>
    <w:rsid w:val="00A5415F"/>
    <w:rsid w:val="00A61784"/>
    <w:rsid w:val="00A63811"/>
    <w:rsid w:val="00A647D4"/>
    <w:rsid w:val="00A66B3B"/>
    <w:rsid w:val="00A7542A"/>
    <w:rsid w:val="00A76066"/>
    <w:rsid w:val="00A77B77"/>
    <w:rsid w:val="00A80D53"/>
    <w:rsid w:val="00A81F86"/>
    <w:rsid w:val="00A8779C"/>
    <w:rsid w:val="00A919A6"/>
    <w:rsid w:val="00A92D2B"/>
    <w:rsid w:val="00A9476F"/>
    <w:rsid w:val="00A9773E"/>
    <w:rsid w:val="00AA27FB"/>
    <w:rsid w:val="00AA500E"/>
    <w:rsid w:val="00AA581C"/>
    <w:rsid w:val="00AA7F8D"/>
    <w:rsid w:val="00AB1173"/>
    <w:rsid w:val="00AB128A"/>
    <w:rsid w:val="00AB1431"/>
    <w:rsid w:val="00AC3373"/>
    <w:rsid w:val="00AC788B"/>
    <w:rsid w:val="00AD090B"/>
    <w:rsid w:val="00AD1830"/>
    <w:rsid w:val="00AD1F04"/>
    <w:rsid w:val="00AE1904"/>
    <w:rsid w:val="00AF013B"/>
    <w:rsid w:val="00AF087A"/>
    <w:rsid w:val="00AF3D66"/>
    <w:rsid w:val="00B0224C"/>
    <w:rsid w:val="00B031B3"/>
    <w:rsid w:val="00B07DE3"/>
    <w:rsid w:val="00B14291"/>
    <w:rsid w:val="00B170F9"/>
    <w:rsid w:val="00B206FB"/>
    <w:rsid w:val="00B21CB6"/>
    <w:rsid w:val="00B33E4A"/>
    <w:rsid w:val="00B3778F"/>
    <w:rsid w:val="00B4057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074A"/>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6CEC"/>
    <w:rsid w:val="00CB0166"/>
    <w:rsid w:val="00CB268A"/>
    <w:rsid w:val="00CB2F96"/>
    <w:rsid w:val="00CB7C30"/>
    <w:rsid w:val="00CC1955"/>
    <w:rsid w:val="00CC4F8C"/>
    <w:rsid w:val="00CE5BB3"/>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82540"/>
    <w:rsid w:val="00D87600"/>
    <w:rsid w:val="00DA3CB7"/>
    <w:rsid w:val="00DA5858"/>
    <w:rsid w:val="00DA7591"/>
    <w:rsid w:val="00DB2A17"/>
    <w:rsid w:val="00DB6C45"/>
    <w:rsid w:val="00DC2306"/>
    <w:rsid w:val="00DC5338"/>
    <w:rsid w:val="00DC7163"/>
    <w:rsid w:val="00DD1D12"/>
    <w:rsid w:val="00DD21E1"/>
    <w:rsid w:val="00DD43AB"/>
    <w:rsid w:val="00DD7CD2"/>
    <w:rsid w:val="00DE1B42"/>
    <w:rsid w:val="00DE65BC"/>
    <w:rsid w:val="00DE7E2D"/>
    <w:rsid w:val="00DF476B"/>
    <w:rsid w:val="00DF5BB9"/>
    <w:rsid w:val="00E052F0"/>
    <w:rsid w:val="00E12ED8"/>
    <w:rsid w:val="00E150EF"/>
    <w:rsid w:val="00E178EC"/>
    <w:rsid w:val="00E25C97"/>
    <w:rsid w:val="00E347D8"/>
    <w:rsid w:val="00E36E92"/>
    <w:rsid w:val="00E37EF9"/>
    <w:rsid w:val="00E47E34"/>
    <w:rsid w:val="00E50E8F"/>
    <w:rsid w:val="00E5719E"/>
    <w:rsid w:val="00E5787A"/>
    <w:rsid w:val="00E60BA7"/>
    <w:rsid w:val="00E6109E"/>
    <w:rsid w:val="00E63E37"/>
    <w:rsid w:val="00E6773F"/>
    <w:rsid w:val="00E67D13"/>
    <w:rsid w:val="00E700B5"/>
    <w:rsid w:val="00E7189A"/>
    <w:rsid w:val="00E744AC"/>
    <w:rsid w:val="00E74FD5"/>
    <w:rsid w:val="00E76076"/>
    <w:rsid w:val="00E84637"/>
    <w:rsid w:val="00E93231"/>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5A"/>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3D4F"/>
    <w:rsid w:val="00F77CEB"/>
    <w:rsid w:val="00F80B95"/>
    <w:rsid w:val="00F80C49"/>
    <w:rsid w:val="00F82226"/>
    <w:rsid w:val="00F8305A"/>
    <w:rsid w:val="00F90D7A"/>
    <w:rsid w:val="00F91225"/>
    <w:rsid w:val="00F95084"/>
    <w:rsid w:val="00F95B02"/>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2A8341"/>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74030"/>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93231"/>
    <w:rPr>
      <w:sz w:val="21"/>
      <w:szCs w:val="21"/>
    </w:rPr>
  </w:style>
  <w:style w:type="paragraph" w:styleId="afc">
    <w:name w:val="annotation text"/>
    <w:basedOn w:val="a1"/>
    <w:link w:val="afd"/>
    <w:semiHidden/>
    <w:unhideWhenUsed/>
    <w:rsid w:val="00E93231"/>
    <w:pPr>
      <w:jc w:val="left"/>
    </w:pPr>
  </w:style>
  <w:style w:type="character" w:customStyle="1" w:styleId="afd">
    <w:name w:val="批注文字 字符"/>
    <w:basedOn w:val="a3"/>
    <w:link w:val="afc"/>
    <w:semiHidden/>
    <w:rsid w:val="00E93231"/>
    <w:rPr>
      <w:kern w:val="2"/>
      <w:sz w:val="21"/>
      <w:szCs w:val="24"/>
    </w:rPr>
  </w:style>
  <w:style w:type="paragraph" w:styleId="afe">
    <w:name w:val="annotation subject"/>
    <w:basedOn w:val="afc"/>
    <w:next w:val="afc"/>
    <w:link w:val="aff"/>
    <w:semiHidden/>
    <w:unhideWhenUsed/>
    <w:rsid w:val="00E93231"/>
    <w:rPr>
      <w:b/>
      <w:bCs/>
    </w:rPr>
  </w:style>
  <w:style w:type="character" w:customStyle="1" w:styleId="aff">
    <w:name w:val="批注主题 字符"/>
    <w:basedOn w:val="afd"/>
    <w:link w:val="afe"/>
    <w:semiHidden/>
    <w:rsid w:val="00E9323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4077">
      <w:bodyDiv w:val="1"/>
      <w:marLeft w:val="0"/>
      <w:marRight w:val="0"/>
      <w:marTop w:val="0"/>
      <w:marBottom w:val="0"/>
      <w:divBdr>
        <w:top w:val="none" w:sz="0" w:space="0" w:color="auto"/>
        <w:left w:val="none" w:sz="0" w:space="0" w:color="auto"/>
        <w:bottom w:val="none" w:sz="0" w:space="0" w:color="auto"/>
        <w:right w:val="none" w:sz="0" w:space="0" w:color="auto"/>
      </w:divBdr>
    </w:div>
    <w:div w:id="259142848">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878740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21850777">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407991434">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210896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FABC-C092-459B-BABF-51396167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1207</TotalTime>
  <Pages>9</Pages>
  <Words>1308</Words>
  <Characters>7457</Characters>
  <Application>Microsoft Office Word</Application>
  <DocSecurity>0</DocSecurity>
  <Lines>62</Lines>
  <Paragraphs>17</Paragraphs>
  <ScaleCrop>false</ScaleCrop>
  <Company>BJTU</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7</cp:revision>
  <cp:lastPrinted>2014-09-23T10:40:00Z</cp:lastPrinted>
  <dcterms:created xsi:type="dcterms:W3CDTF">2018-01-06T07:40:00Z</dcterms:created>
  <dcterms:modified xsi:type="dcterms:W3CDTF">2018-06-09T12:13:00Z</dcterms:modified>
</cp:coreProperties>
</file>