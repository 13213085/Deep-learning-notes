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B651E" w14:textId="77777777" w:rsidR="00D606C1" w:rsidRDefault="00B134B9" w:rsidP="00AC788B">
      <w:pPr>
        <w:pStyle w:val="1"/>
      </w:pPr>
      <w:bookmarkStart w:id="0" w:name="_Ref303779108"/>
      <w:bookmarkStart w:id="1" w:name="_Ref400783954"/>
      <w:bookmarkStart w:id="2" w:name="_Ref125038370"/>
      <w:r>
        <w:rPr>
          <w:rFonts w:hint="eastAsia"/>
        </w:rPr>
        <w:t>展示和说：一个自然语言生成模型</w:t>
      </w:r>
      <w:r w:rsidR="00D606C1">
        <w:rPr>
          <w:rStyle w:val="aa"/>
        </w:rPr>
        <w:footnoteReference w:id="1"/>
      </w:r>
      <w:bookmarkEnd w:id="0"/>
    </w:p>
    <w:bookmarkEnd w:id="1"/>
    <w:bookmarkEnd w:id="2"/>
    <w:p w14:paraId="0F52E8C6" w14:textId="77777777" w:rsidR="00E76076" w:rsidRPr="006D58F1" w:rsidRDefault="00BD59BD" w:rsidP="006D58F1">
      <w:pPr>
        <w:pStyle w:val="a6"/>
        <w:jc w:val="center"/>
      </w:pPr>
      <w:r>
        <w:rPr>
          <w:rFonts w:hint="eastAsia"/>
        </w:rPr>
        <w:t>赵淼译</w:t>
      </w:r>
    </w:p>
    <w:p w14:paraId="7AB8A23B" w14:textId="77777777" w:rsidR="00E76076" w:rsidRPr="006D58F1" w:rsidRDefault="00E76076" w:rsidP="006D58F1">
      <w:pPr>
        <w:pStyle w:val="a6"/>
        <w:jc w:val="center"/>
      </w:pPr>
      <w:r w:rsidRPr="006D58F1">
        <w:rPr>
          <w:rFonts w:hint="eastAsia"/>
        </w:rPr>
        <w:t>(</w:t>
      </w:r>
      <w:r w:rsidRPr="006D58F1">
        <w:rPr>
          <w:rFonts w:hint="eastAsia"/>
        </w:rPr>
        <w:t>北京交通大学</w:t>
      </w:r>
      <w:r w:rsidR="00BD59BD">
        <w:rPr>
          <w:rFonts w:hint="eastAsia"/>
        </w:rPr>
        <w:t>电子与信息工程</w:t>
      </w:r>
      <w:r w:rsidRPr="006D58F1">
        <w:rPr>
          <w:rFonts w:hint="eastAsia"/>
        </w:rPr>
        <w:t>学院，</w:t>
      </w:r>
      <w:r w:rsidR="00BD59BD">
        <w:rPr>
          <w:rFonts w:hint="eastAsia"/>
        </w:rPr>
        <w:t>电子科学与技术</w:t>
      </w:r>
      <w:r w:rsidRPr="006D58F1">
        <w:rPr>
          <w:rFonts w:hint="eastAsia"/>
        </w:rPr>
        <w:t>，</w:t>
      </w:r>
      <w:r w:rsidR="00BD59BD">
        <w:rPr>
          <w:rFonts w:hint="eastAsia"/>
        </w:rPr>
        <w:t>15650761201</w:t>
      </w:r>
      <w:r w:rsidRPr="006D58F1">
        <w:rPr>
          <w:rFonts w:hint="eastAsia"/>
        </w:rPr>
        <w:t>)</w:t>
      </w:r>
    </w:p>
    <w:p w14:paraId="1834BB61" w14:textId="77777777" w:rsidR="006D53D8" w:rsidRPr="006D58F1" w:rsidRDefault="006D53D8" w:rsidP="006D58F1">
      <w:pPr>
        <w:pStyle w:val="a6"/>
        <w:jc w:val="center"/>
      </w:pPr>
    </w:p>
    <w:p w14:paraId="3A053B26" w14:textId="77777777" w:rsidR="00E700B5" w:rsidRDefault="00E700B5" w:rsidP="00E052F0">
      <w:pPr>
        <w:pStyle w:val="2"/>
      </w:pPr>
      <w:r w:rsidRPr="00E700B5">
        <w:rPr>
          <w:rFonts w:hint="eastAsia"/>
        </w:rPr>
        <w:t xml:space="preserve">1  </w:t>
      </w:r>
      <w:r w:rsidR="00B134B9">
        <w:rPr>
          <w:rFonts w:hint="eastAsia"/>
        </w:rPr>
        <w:t>摘要</w:t>
      </w:r>
    </w:p>
    <w:p w14:paraId="75BB0282" w14:textId="77777777" w:rsidR="00B134B9" w:rsidRDefault="00B134B9" w:rsidP="00B134B9">
      <w:pPr>
        <w:pStyle w:val="a2"/>
      </w:pPr>
      <w:r>
        <w:rPr>
          <w:rFonts w:hint="eastAsia"/>
        </w:rPr>
        <w:t>描述研究的问题，本文的成果</w:t>
      </w:r>
      <w:proofErr w:type="gramStart"/>
      <w:r>
        <w:rPr>
          <w:rFonts w:hint="eastAsia"/>
        </w:rPr>
        <w:t>以及其</w:t>
      </w:r>
      <w:proofErr w:type="gramEnd"/>
      <w:r>
        <w:rPr>
          <w:rFonts w:hint="eastAsia"/>
        </w:rPr>
        <w:t>先进性</w:t>
      </w:r>
    </w:p>
    <w:p w14:paraId="225C3009" w14:textId="77777777" w:rsidR="00B134B9" w:rsidRDefault="00B134B9" w:rsidP="00B134B9">
      <w:pPr>
        <w:pStyle w:val="2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介绍</w:t>
      </w:r>
    </w:p>
    <w:p w14:paraId="45AB9805" w14:textId="77777777" w:rsidR="00B134B9" w:rsidRDefault="00B134B9" w:rsidP="00B134B9">
      <w:pPr>
        <w:pStyle w:val="a2"/>
      </w:pPr>
      <w:r>
        <w:rPr>
          <w:rFonts w:hint="eastAsia"/>
        </w:rPr>
        <w:t>这个任务的困难性，意义。</w:t>
      </w:r>
      <w:r w:rsidRPr="00B134B9">
        <w:rPr>
          <w:rFonts w:hint="eastAsia"/>
        </w:rPr>
        <w:t>描述不仅要捕捉图像中包含的对象，还必须表达这些对象如何相互关联，以及它们的属性和所涉及的活动。此外，上述语义知识必须用英语这样的自然语言表达，这意味着除了视觉理解之外还需要一种语言模型。</w:t>
      </w:r>
    </w:p>
    <w:p w14:paraId="62F3CDFB" w14:textId="77777777" w:rsidR="00B134B9" w:rsidRDefault="00B134B9" w:rsidP="00B134B9">
      <w:pPr>
        <w:pStyle w:val="a2"/>
      </w:pPr>
      <w:r>
        <w:rPr>
          <w:rFonts w:hint="eastAsia"/>
        </w:rPr>
        <w:t>也就是</w:t>
      </w:r>
      <w:commentRangeStart w:id="3"/>
      <w:r w:rsidRPr="00B134B9">
        <w:rPr>
          <w:rFonts w:hint="eastAsia"/>
          <w:highlight w:val="yellow"/>
        </w:rPr>
        <w:t>从一个词典抽取单词描述图像</w:t>
      </w:r>
      <w:commentRangeEnd w:id="3"/>
      <w:r>
        <w:rPr>
          <w:rStyle w:val="afb"/>
        </w:rPr>
        <w:commentReference w:id="3"/>
      </w:r>
      <w:r>
        <w:rPr>
          <w:rFonts w:hint="eastAsia"/>
        </w:rPr>
        <w:t>。</w:t>
      </w:r>
    </w:p>
    <w:p w14:paraId="3E32120A" w14:textId="6DF38CCC" w:rsidR="000825C4" w:rsidRDefault="00B134B9" w:rsidP="000825C4">
      <w:pPr>
        <w:pStyle w:val="a2"/>
      </w:pPr>
      <w:r>
        <w:rPr>
          <w:rFonts w:hint="eastAsia"/>
        </w:rPr>
        <w:t>这篇</w:t>
      </w:r>
      <w:r w:rsidR="00F753D6">
        <w:rPr>
          <w:rFonts w:hint="eastAsia"/>
        </w:rPr>
        <w:t>文章主要从机器翻译中获得灵感，编码</w:t>
      </w:r>
      <w:r w:rsidR="00F753D6">
        <w:rPr>
          <w:rFonts w:hint="eastAsia"/>
        </w:rPr>
        <w:t>RNN</w:t>
      </w:r>
      <w:r w:rsidR="00F753D6">
        <w:rPr>
          <w:rFonts w:hint="eastAsia"/>
        </w:rPr>
        <w:t>网络</w:t>
      </w:r>
      <w:proofErr w:type="gramStart"/>
      <w:r w:rsidR="00F753D6">
        <w:rPr>
          <w:rFonts w:hint="eastAsia"/>
        </w:rPr>
        <w:t>对源域句子</w:t>
      </w:r>
      <w:proofErr w:type="gramEnd"/>
      <w:r w:rsidR="00F753D6">
        <w:rPr>
          <w:rFonts w:hint="eastAsia"/>
        </w:rPr>
        <w:t>进行编码，获得固定长度的序列，作为解码网络的初始状态，获得目标域的语句。</w:t>
      </w:r>
      <w:r w:rsidR="000825C4">
        <w:rPr>
          <w:rFonts w:hint="eastAsia"/>
        </w:rPr>
        <w:t>作者用</w:t>
      </w:r>
      <w:r w:rsidR="000825C4">
        <w:rPr>
          <w:rFonts w:hint="eastAsia"/>
        </w:rPr>
        <w:t>CNN</w:t>
      </w:r>
      <w:r w:rsidR="000825C4">
        <w:rPr>
          <w:rFonts w:hint="eastAsia"/>
        </w:rPr>
        <w:t>代替</w:t>
      </w:r>
      <w:r w:rsidR="000825C4">
        <w:rPr>
          <w:rFonts w:hint="eastAsia"/>
        </w:rPr>
        <w:t>RNN</w:t>
      </w:r>
      <w:r w:rsidR="000825C4">
        <w:rPr>
          <w:rFonts w:hint="eastAsia"/>
        </w:rPr>
        <w:t>编码器获得图像编码，首先对</w:t>
      </w:r>
      <w:r w:rsidR="000825C4">
        <w:rPr>
          <w:rFonts w:hint="eastAsia"/>
        </w:rPr>
        <w:t>CNN</w:t>
      </w:r>
      <w:r w:rsidR="000825C4">
        <w:rPr>
          <w:rFonts w:hint="eastAsia"/>
        </w:rPr>
        <w:t>和</w:t>
      </w:r>
      <w:r w:rsidR="000825C4">
        <w:rPr>
          <w:rFonts w:hint="eastAsia"/>
        </w:rPr>
        <w:t>RNN</w:t>
      </w:r>
      <w:r w:rsidR="000825C4">
        <w:rPr>
          <w:rFonts w:hint="eastAsia"/>
        </w:rPr>
        <w:t>进行预训练，获得更多额外的数据</w:t>
      </w:r>
      <w:r w:rsidR="0043602F">
        <w:rPr>
          <w:rFonts w:hint="eastAsia"/>
        </w:rPr>
        <w:t>训练</w:t>
      </w:r>
      <w:r w:rsidR="000825C4">
        <w:rPr>
          <w:rFonts w:hint="eastAsia"/>
        </w:rPr>
        <w:t>。</w:t>
      </w:r>
    </w:p>
    <w:p w14:paraId="336D6625" w14:textId="6399B52C" w:rsidR="0043602F" w:rsidRDefault="0043602F" w:rsidP="000825C4">
      <w:pPr>
        <w:pStyle w:val="a2"/>
      </w:pPr>
      <w:r>
        <w:rPr>
          <w:rFonts w:hint="eastAsia"/>
        </w:rPr>
        <w:t>作者这里采用了强大的子模块，更先进的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模块，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模块构成网络，实现了端到端的训练，并且可以使用更多的数据进行预训练</w:t>
      </w:r>
      <w:r w:rsidR="004C6288">
        <w:rPr>
          <w:rFonts w:hint="eastAsia"/>
        </w:rPr>
        <w:t>，使网络生成的句子更具有灵活性，而不是单纯的模板匹配。</w:t>
      </w:r>
    </w:p>
    <w:p w14:paraId="21EAED24" w14:textId="04E60823" w:rsidR="00B134B9" w:rsidRDefault="00522F52" w:rsidP="00522F52">
      <w:pPr>
        <w:pStyle w:val="2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模型</w:t>
      </w:r>
    </w:p>
    <w:p w14:paraId="07D2E8A8" w14:textId="3BE142E7" w:rsidR="00522F52" w:rsidRDefault="00522F52" w:rsidP="00522F52">
      <w:pPr>
        <w:pStyle w:val="a2"/>
      </w:pPr>
      <w:r>
        <w:rPr>
          <w:rFonts w:hint="eastAsia"/>
        </w:rPr>
        <w:t>这里通过</w:t>
      </w:r>
      <w:r w:rsidR="005B551F">
        <w:rPr>
          <w:rFonts w:hint="eastAsia"/>
        </w:rPr>
        <w:t>最大化后验概率的方式给定图像，产生描述。</w:t>
      </w:r>
    </w:p>
    <w:tbl>
      <w:tblPr>
        <w:tblW w:w="8392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712"/>
        <w:gridCol w:w="680"/>
      </w:tblGrid>
      <w:tr w:rsidR="005B551F" w:rsidRPr="00E700B5" w14:paraId="3C49B743" w14:textId="77777777" w:rsidTr="003578AD">
        <w:trPr>
          <w:cantSplit/>
          <w:jc w:val="center"/>
        </w:trPr>
        <w:tc>
          <w:tcPr>
            <w:tcW w:w="7712" w:type="dxa"/>
            <w:shd w:val="clear" w:color="auto" w:fill="auto"/>
          </w:tcPr>
          <w:p w14:paraId="3FF3FB92" w14:textId="43BD779F" w:rsidR="005B551F" w:rsidRPr="00082AE6" w:rsidRDefault="005B551F" w:rsidP="003578AD">
            <w:pPr>
              <w:pStyle w:val="af1"/>
            </w:pPr>
            <w:r w:rsidRPr="005B551F">
              <w:rPr>
                <w:position w:val="-32"/>
              </w:rPr>
              <w:object w:dxaOrig="3220" w:dyaOrig="600" w14:anchorId="2EDBC3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8pt;height:29.4pt" o:ole="">
                  <v:imagedata r:id="rId11" o:title=""/>
                </v:shape>
                <o:OLEObject Type="Embed" ProgID="Equation.DSMT4" ShapeID="_x0000_i1025" DrawAspect="Content" ObjectID="_1590999598" r:id="rId12"/>
              </w:objec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E06F74B" w14:textId="77777777" w:rsidR="005B551F" w:rsidRPr="00E700B5" w:rsidRDefault="005B551F" w:rsidP="003578AD">
            <w:pPr>
              <w:pStyle w:val="af1"/>
              <w:jc w:val="both"/>
            </w:pPr>
            <w:r>
              <w:rPr>
                <w:rFonts w:hint="eastAsia"/>
              </w:rPr>
              <w:t>1</w:t>
            </w:r>
          </w:p>
        </w:tc>
      </w:tr>
    </w:tbl>
    <w:p w14:paraId="4BD070B5" w14:textId="4CCD45F1" w:rsidR="005B551F" w:rsidRDefault="005B551F" w:rsidP="00522F52">
      <w:pPr>
        <w:pStyle w:val="a2"/>
      </w:pPr>
      <w:r>
        <w:rPr>
          <w:rFonts w:hint="eastAsia"/>
        </w:rPr>
        <w:t>输入图像使正确翻译的概率最大。</w:t>
      </w:r>
      <w:r w:rsidR="00100D67">
        <w:rPr>
          <w:rFonts w:hint="eastAsia"/>
        </w:rPr>
        <w:t>这个端到端的网络可以用来训练和推理，</w:t>
      </w:r>
      <w:r w:rsidR="00CE5AA1">
        <w:rPr>
          <w:rFonts w:hint="eastAsia"/>
        </w:rPr>
        <w:t>最后使用链式规则表示联合概率</w:t>
      </w:r>
      <w:r w:rsidR="000937BA">
        <w:rPr>
          <w:rFonts w:hint="eastAsia"/>
        </w:rPr>
        <w:t>，这里借鉴了机器翻译的思想，将图像转化为固定大小的向量输入。</w:t>
      </w:r>
    </w:p>
    <w:tbl>
      <w:tblPr>
        <w:tblW w:w="8392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712"/>
        <w:gridCol w:w="680"/>
      </w:tblGrid>
      <w:tr w:rsidR="00CE5AA1" w:rsidRPr="00E700B5" w14:paraId="30E983F1" w14:textId="77777777" w:rsidTr="003578AD">
        <w:trPr>
          <w:cantSplit/>
          <w:jc w:val="center"/>
        </w:trPr>
        <w:tc>
          <w:tcPr>
            <w:tcW w:w="7712" w:type="dxa"/>
            <w:shd w:val="clear" w:color="auto" w:fill="auto"/>
          </w:tcPr>
          <w:p w14:paraId="643C8A42" w14:textId="54DC2845" w:rsidR="00CE5AA1" w:rsidRPr="00082AE6" w:rsidRDefault="00CE5AA1" w:rsidP="003578AD">
            <w:pPr>
              <w:pStyle w:val="af1"/>
            </w:pPr>
            <w:r w:rsidRPr="00CE5AA1">
              <w:rPr>
                <w:position w:val="-28"/>
              </w:rPr>
              <w:object w:dxaOrig="3720" w:dyaOrig="680" w14:anchorId="776B2377">
                <v:shape id="_x0000_i1026" type="#_x0000_t75" style="width:186pt;height:33.6pt" o:ole="">
                  <v:imagedata r:id="rId13" o:title=""/>
                </v:shape>
                <o:OLEObject Type="Embed" ProgID="Equation.DSMT4" ShapeID="_x0000_i1026" DrawAspect="Content" ObjectID="_1590999599" r:id="rId14"/>
              </w:objec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90F3E7" w14:textId="77777777" w:rsidR="00CE5AA1" w:rsidRPr="00E700B5" w:rsidRDefault="00CE5AA1" w:rsidP="003578AD">
            <w:pPr>
              <w:pStyle w:val="af1"/>
              <w:jc w:val="both"/>
            </w:pPr>
            <w:r>
              <w:rPr>
                <w:rFonts w:hint="eastAsia"/>
              </w:rPr>
              <w:t>1</w:t>
            </w:r>
          </w:p>
        </w:tc>
      </w:tr>
    </w:tbl>
    <w:p w14:paraId="361EF43B" w14:textId="77777777" w:rsidR="005A1A6B" w:rsidRDefault="005A1A6B" w:rsidP="005A1A6B">
      <w:pPr>
        <w:pStyle w:val="a2"/>
      </w:pPr>
      <w:r>
        <w:rPr>
          <w:rFonts w:hint="eastAsia"/>
        </w:rPr>
        <w:t>然后自然的用</w:t>
      </w:r>
      <w:r w:rsidRPr="005A1A6B">
        <w:rPr>
          <w:rFonts w:hint="eastAsia"/>
        </w:rPr>
        <w:t>P(St|I,S0,S1,</w:t>
      </w:r>
      <w:r w:rsidRPr="005A1A6B">
        <w:rPr>
          <w:rFonts w:hint="eastAsia"/>
        </w:rPr>
        <w:t>…</w:t>
      </w:r>
      <w:r w:rsidRPr="005A1A6B">
        <w:rPr>
          <w:rFonts w:hint="eastAsia"/>
        </w:rPr>
        <w:t>,St-1)</w:t>
      </w:r>
      <w:r w:rsidRPr="005A1A6B">
        <w:rPr>
          <w:rFonts w:hint="eastAsia"/>
        </w:rPr>
        <w:t>，采用</w:t>
      </w:r>
      <w:r w:rsidRPr="005A1A6B">
        <w:rPr>
          <w:rFonts w:hint="eastAsia"/>
        </w:rPr>
        <w:t>RNN</w:t>
      </w:r>
      <w:r w:rsidRPr="005A1A6B">
        <w:rPr>
          <w:rFonts w:hint="eastAsia"/>
        </w:rPr>
        <w:t>来建模，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表示单词向量。</w:t>
      </w:r>
      <w:r w:rsidRPr="005A1A6B">
        <w:rPr>
          <w:rFonts w:hint="eastAsia"/>
        </w:rPr>
        <w:t>为了使上面的</w:t>
      </w:r>
      <w:r w:rsidRPr="005A1A6B">
        <w:rPr>
          <w:rFonts w:hint="eastAsia"/>
        </w:rPr>
        <w:t>RNN</w:t>
      </w:r>
      <w:r w:rsidRPr="005A1A6B">
        <w:rPr>
          <w:rFonts w:hint="eastAsia"/>
        </w:rPr>
        <w:t>模型更具体，两个关键的问题需要确定：</w:t>
      </w:r>
      <w:r w:rsidRPr="005A1A6B">
        <w:rPr>
          <w:rFonts w:hint="eastAsia"/>
        </w:rPr>
        <w:t>1</w:t>
      </w:r>
      <w:r w:rsidRPr="005A1A6B">
        <w:rPr>
          <w:rFonts w:hint="eastAsia"/>
        </w:rPr>
        <w:t>）函数</w:t>
      </w:r>
      <w:r w:rsidRPr="005A1A6B">
        <w:rPr>
          <w:rFonts w:hint="eastAsia"/>
        </w:rPr>
        <w:t>f</w:t>
      </w:r>
      <w:r w:rsidRPr="005A1A6B">
        <w:rPr>
          <w:rFonts w:hint="eastAsia"/>
        </w:rPr>
        <w:t>的形式；</w:t>
      </w:r>
      <w:r w:rsidRPr="005A1A6B">
        <w:rPr>
          <w:rFonts w:hint="eastAsia"/>
        </w:rPr>
        <w:t>2</w:t>
      </w:r>
      <w:r w:rsidRPr="005A1A6B">
        <w:rPr>
          <w:rFonts w:hint="eastAsia"/>
        </w:rPr>
        <w:t>）图片和</w:t>
      </w:r>
      <w:r w:rsidRPr="005A1A6B">
        <w:rPr>
          <w:rFonts w:hint="eastAsia"/>
        </w:rPr>
        <w:t>Words</w:t>
      </w:r>
      <w:r w:rsidRPr="005A1A6B">
        <w:rPr>
          <w:rFonts w:hint="eastAsia"/>
        </w:rPr>
        <w:t>如何作为输入</w:t>
      </w:r>
      <w:proofErr w:type="spellStart"/>
      <w:r w:rsidRPr="005A1A6B">
        <w:rPr>
          <w:rFonts w:hint="eastAsia"/>
        </w:rPr>
        <w:t>xt</w:t>
      </w:r>
      <w:proofErr w:type="spellEnd"/>
    </w:p>
    <w:p w14:paraId="5E17894E" w14:textId="4FF2F146" w:rsidR="005A1A6B" w:rsidRPr="005A1A6B" w:rsidRDefault="005A1A6B" w:rsidP="005A1A6B">
      <w:pPr>
        <w:pStyle w:val="a2"/>
      </w:pPr>
      <w:r w:rsidRPr="005A1A6B">
        <w:rPr>
          <w:rFonts w:hint="eastAsia"/>
        </w:rPr>
        <w:t>本文中，</w:t>
      </w:r>
      <w:r w:rsidRPr="005A1A6B">
        <w:rPr>
          <w:rFonts w:hint="eastAsia"/>
        </w:rPr>
        <w:t>f</w:t>
      </w:r>
      <w:r w:rsidRPr="005A1A6B">
        <w:rPr>
          <w:rFonts w:hint="eastAsia"/>
        </w:rPr>
        <w:t>采用</w:t>
      </w:r>
      <w:r w:rsidRPr="005A1A6B">
        <w:rPr>
          <w:rFonts w:hint="eastAsia"/>
        </w:rPr>
        <w:t>LSTM</w:t>
      </w:r>
      <w:r w:rsidRPr="005A1A6B">
        <w:rPr>
          <w:rFonts w:hint="eastAsia"/>
        </w:rPr>
        <w:t>网络（已经在序列任务例如翻译中取得</w:t>
      </w:r>
      <w:r w:rsidRPr="005A1A6B">
        <w:rPr>
          <w:rFonts w:hint="eastAsia"/>
        </w:rPr>
        <w:t>state-of-art</w:t>
      </w:r>
      <w:r w:rsidRPr="005A1A6B">
        <w:rPr>
          <w:rFonts w:hint="eastAsia"/>
        </w:rPr>
        <w:t>效果）。对于图片的表示，我们采用</w:t>
      </w:r>
      <w:r w:rsidRPr="005A1A6B">
        <w:rPr>
          <w:rFonts w:hint="eastAsia"/>
        </w:rPr>
        <w:t>CNN</w:t>
      </w:r>
      <w:r w:rsidRPr="005A1A6B">
        <w:rPr>
          <w:rFonts w:hint="eastAsia"/>
        </w:rPr>
        <w:t>模型。我们使用的一个特别之处是采用了比较新颖的</w:t>
      </w:r>
      <w:proofErr w:type="spellStart"/>
      <w:r w:rsidRPr="005A1A6B">
        <w:rPr>
          <w:rFonts w:hint="eastAsia"/>
        </w:rPr>
        <w:t>BacthNorm</w:t>
      </w:r>
      <w:proofErr w:type="spellEnd"/>
      <w:r w:rsidRPr="005A1A6B">
        <w:rPr>
          <w:rFonts w:hint="eastAsia"/>
        </w:rPr>
        <w:t>[12]</w:t>
      </w:r>
      <w:r w:rsidRPr="005A1A6B">
        <w:rPr>
          <w:rFonts w:hint="eastAsia"/>
        </w:rPr>
        <w:t>。</w:t>
      </w:r>
      <w:r w:rsidRPr="005A1A6B">
        <w:rPr>
          <w:rFonts w:hint="eastAsia"/>
        </w:rPr>
        <w:t>Words</w:t>
      </w:r>
      <w:r w:rsidRPr="005A1A6B">
        <w:rPr>
          <w:rFonts w:hint="eastAsia"/>
        </w:rPr>
        <w:t>采用一个</w:t>
      </w:r>
      <w:r w:rsidRPr="005A1A6B">
        <w:rPr>
          <w:rFonts w:hint="eastAsia"/>
        </w:rPr>
        <w:t>embedding model</w:t>
      </w:r>
      <w:r w:rsidRPr="005A1A6B">
        <w:rPr>
          <w:rFonts w:hint="eastAsia"/>
        </w:rPr>
        <w:t>来表示。</w:t>
      </w:r>
    </w:p>
    <w:p w14:paraId="5F47EC80" w14:textId="67A64492" w:rsidR="005A1A6B" w:rsidRDefault="00FA26AF" w:rsidP="00FA26AF">
      <w:pPr>
        <w:pStyle w:val="a2"/>
        <w:spacing w:line="240" w:lineRule="auto"/>
      </w:pPr>
      <w:r>
        <w:rPr>
          <w:noProof/>
        </w:rPr>
        <w:drawing>
          <wp:inline distT="0" distB="0" distL="0" distR="0" wp14:anchorId="0DC51351" wp14:editId="5C0FDD36">
            <wp:extent cx="5278120" cy="4557266"/>
            <wp:effectExtent l="0" t="0" r="0" b="0"/>
            <wp:docPr id="4" name="图片 4" descr="https://upload-images.jianshu.io/upload_images/242402-6f5f90353c2e71c4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42402-6f5f90353c2e71c4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7AB7" w14:textId="0A126A18" w:rsidR="00FA26AF" w:rsidRDefault="00FA26AF" w:rsidP="00FA26AF">
      <w:pPr>
        <w:pStyle w:val="a2"/>
        <w:spacing w:line="240" w:lineRule="auto"/>
      </w:pPr>
      <w:r>
        <w:rPr>
          <w:rFonts w:hint="eastAsia"/>
        </w:rPr>
        <w:t>图像的向量只在开始的时候输入</w:t>
      </w:r>
      <w:r>
        <w:rPr>
          <w:rFonts w:hint="eastAsia"/>
        </w:rPr>
        <w:t>LSTM</w:t>
      </w:r>
      <w:r>
        <w:rPr>
          <w:rFonts w:hint="eastAsia"/>
        </w:rPr>
        <w:t>作为输入，然后每个时刻</w:t>
      </w:r>
      <w:r>
        <w:rPr>
          <w:rFonts w:hint="eastAsia"/>
        </w:rPr>
        <w:t>LSTM</w:t>
      </w:r>
      <w:r>
        <w:rPr>
          <w:rFonts w:hint="eastAsia"/>
        </w:rPr>
        <w:t>的输入均是上一时刻的词向量，输出对于下一刻单词的预测，是标准的</w:t>
      </w:r>
      <w:r>
        <w:rPr>
          <w:rFonts w:hint="eastAsia"/>
        </w:rPr>
        <w:t>LSTM</w:t>
      </w:r>
      <w:r>
        <w:rPr>
          <w:rFonts w:hint="eastAsia"/>
        </w:rPr>
        <w:t>架构。</w:t>
      </w:r>
    </w:p>
    <w:tbl>
      <w:tblPr>
        <w:tblW w:w="8392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712"/>
        <w:gridCol w:w="680"/>
      </w:tblGrid>
      <w:tr w:rsidR="00FA26AF" w:rsidRPr="00E700B5" w14:paraId="78333236" w14:textId="77777777" w:rsidTr="00E6462E">
        <w:trPr>
          <w:cantSplit/>
          <w:jc w:val="center"/>
        </w:trPr>
        <w:tc>
          <w:tcPr>
            <w:tcW w:w="7712" w:type="dxa"/>
            <w:shd w:val="clear" w:color="auto" w:fill="auto"/>
          </w:tcPr>
          <w:p w14:paraId="3AB70F4B" w14:textId="4D338FD5" w:rsidR="00FA26AF" w:rsidRPr="00082AE6" w:rsidRDefault="00FA26AF" w:rsidP="00E6462E">
            <w:pPr>
              <w:pStyle w:val="af1"/>
            </w:pPr>
            <w:r w:rsidRPr="00FA26AF">
              <w:rPr>
                <w:position w:val="-14"/>
              </w:rPr>
              <w:object w:dxaOrig="1420" w:dyaOrig="400" w14:anchorId="73B9D1EB">
                <v:shape id="_x0000_i1027" type="#_x0000_t75" style="width:70.8pt;height:19.8pt" o:ole="">
                  <v:imagedata r:id="rId16" o:title=""/>
                </v:shape>
                <o:OLEObject Type="Embed" ProgID="Equation.DSMT4" ShapeID="_x0000_i1027" DrawAspect="Content" ObjectID="_1590999600" r:id="rId17"/>
              </w:objec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D291E1" w14:textId="77777777" w:rsidR="00FA26AF" w:rsidRPr="00E700B5" w:rsidRDefault="00FA26AF" w:rsidP="00E6462E">
            <w:pPr>
              <w:pStyle w:val="af1"/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FA26AF" w:rsidRPr="00E700B5" w14:paraId="50DC99B3" w14:textId="77777777" w:rsidTr="00E6462E">
        <w:trPr>
          <w:cantSplit/>
          <w:jc w:val="center"/>
        </w:trPr>
        <w:tc>
          <w:tcPr>
            <w:tcW w:w="7712" w:type="dxa"/>
            <w:shd w:val="clear" w:color="auto" w:fill="auto"/>
          </w:tcPr>
          <w:p w14:paraId="5B888546" w14:textId="2E47931A" w:rsidR="00FA26AF" w:rsidRPr="00CE5AA1" w:rsidRDefault="00FA26AF" w:rsidP="00E6462E">
            <w:pPr>
              <w:pStyle w:val="af1"/>
            </w:pPr>
            <w:r w:rsidRPr="00FA26AF">
              <w:rPr>
                <w:position w:val="-12"/>
              </w:rPr>
              <w:object w:dxaOrig="920" w:dyaOrig="360" w14:anchorId="55C0A6A7">
                <v:shape id="_x0000_i1028" type="#_x0000_t75" style="width:46.2pt;height:18pt" o:ole="">
                  <v:imagedata r:id="rId18" o:title=""/>
                </v:shape>
                <o:OLEObject Type="Embed" ProgID="Equation.DSMT4" ShapeID="_x0000_i1028" DrawAspect="Content" ObjectID="_1590999601" r:id="rId19"/>
              </w:objec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F6DC2F3" w14:textId="77777777" w:rsidR="00FA26AF" w:rsidRDefault="00FA26AF" w:rsidP="00E6462E">
            <w:pPr>
              <w:pStyle w:val="af1"/>
              <w:jc w:val="both"/>
            </w:pPr>
          </w:p>
        </w:tc>
      </w:tr>
      <w:tr w:rsidR="00FA26AF" w:rsidRPr="00E700B5" w14:paraId="2EE45980" w14:textId="77777777" w:rsidTr="00E6462E">
        <w:trPr>
          <w:cantSplit/>
          <w:jc w:val="center"/>
        </w:trPr>
        <w:tc>
          <w:tcPr>
            <w:tcW w:w="7712" w:type="dxa"/>
            <w:shd w:val="clear" w:color="auto" w:fill="auto"/>
          </w:tcPr>
          <w:p w14:paraId="2BDB9097" w14:textId="680E575E" w:rsidR="00FA26AF" w:rsidRPr="00CE5AA1" w:rsidRDefault="00FA26AF" w:rsidP="00E6462E">
            <w:pPr>
              <w:pStyle w:val="af1"/>
            </w:pPr>
            <w:r w:rsidRPr="00FA26AF">
              <w:rPr>
                <w:position w:val="-12"/>
              </w:rPr>
              <w:object w:dxaOrig="1660" w:dyaOrig="360" w14:anchorId="4A84A82A">
                <v:shape id="_x0000_i1029" type="#_x0000_t75" style="width:82.8pt;height:18pt" o:ole="">
                  <v:imagedata r:id="rId20" o:title=""/>
                </v:shape>
                <o:OLEObject Type="Embed" ProgID="Equation.DSMT4" ShapeID="_x0000_i1029" DrawAspect="Content" ObjectID="_1590999602" r:id="rId21"/>
              </w:objec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146A994" w14:textId="77777777" w:rsidR="00FA26AF" w:rsidRDefault="00FA26AF" w:rsidP="00E6462E">
            <w:pPr>
              <w:pStyle w:val="af1"/>
              <w:jc w:val="both"/>
            </w:pPr>
          </w:p>
        </w:tc>
      </w:tr>
    </w:tbl>
    <w:p w14:paraId="7F7CD9BB" w14:textId="371ED4DF" w:rsidR="00FA26AF" w:rsidRDefault="00FA26AF" w:rsidP="00FA26AF">
      <w:pPr>
        <w:pStyle w:val="a2"/>
        <w:spacing w:line="240" w:lineRule="auto"/>
      </w:pPr>
      <w:commentRangeStart w:id="4"/>
      <w:r w:rsidRPr="00FA26AF">
        <w:rPr>
          <w:rFonts w:hint="eastAsia"/>
          <w:highlight w:val="yellow"/>
        </w:rPr>
        <w:t>单词为词典中的</w:t>
      </w:r>
      <w:r w:rsidRPr="00FA26AF">
        <w:rPr>
          <w:rFonts w:hint="eastAsia"/>
          <w:highlight w:val="yellow"/>
        </w:rPr>
        <w:t>one-hot</w:t>
      </w:r>
      <w:r w:rsidRPr="00FA26AF">
        <w:rPr>
          <w:rFonts w:hint="eastAsia"/>
          <w:highlight w:val="yellow"/>
        </w:rPr>
        <w:t>向量，然后和图像一起被映射到相同的空间</w:t>
      </w:r>
      <w:commentRangeEnd w:id="4"/>
      <w:r>
        <w:rPr>
          <w:rStyle w:val="afb"/>
        </w:rPr>
        <w:commentReference w:id="4"/>
      </w:r>
      <w:r>
        <w:rPr>
          <w:rFonts w:hint="eastAsia"/>
        </w:rPr>
        <w:t>。</w:t>
      </w:r>
      <w:r w:rsidR="009E0777">
        <w:rPr>
          <w:rFonts w:hint="eastAsia"/>
        </w:rPr>
        <w:t>S0</w:t>
      </w:r>
      <w:r w:rsidR="009E0777">
        <w:rPr>
          <w:rFonts w:hint="eastAsia"/>
        </w:rPr>
        <w:t>与</w:t>
      </w:r>
      <w:r w:rsidR="009E0777">
        <w:rPr>
          <w:rFonts w:hint="eastAsia"/>
        </w:rPr>
        <w:t>Sn</w:t>
      </w:r>
      <w:r w:rsidR="009E0777">
        <w:rPr>
          <w:rFonts w:hint="eastAsia"/>
        </w:rPr>
        <w:t>是一个被特殊设计作为起始和结尾向量。</w:t>
      </w:r>
    </w:p>
    <w:p w14:paraId="12CFD804" w14:textId="12A87522" w:rsidR="00FA26AF" w:rsidRDefault="00FA26AF" w:rsidP="00FA26AF">
      <w:pPr>
        <w:pStyle w:val="a2"/>
        <w:spacing w:line="240" w:lineRule="auto"/>
      </w:pPr>
      <w:r>
        <w:rPr>
          <w:rFonts w:hint="eastAsia"/>
        </w:rPr>
        <w:t>最后损失函数为</w:t>
      </w:r>
      <w:r>
        <w:rPr>
          <w:rFonts w:hint="eastAsia"/>
        </w:rPr>
        <w:t>-log</w:t>
      </w:r>
      <w:r>
        <w:rPr>
          <w:rFonts w:hint="eastAsia"/>
        </w:rPr>
        <w:t>似然。</w:t>
      </w:r>
    </w:p>
    <w:tbl>
      <w:tblPr>
        <w:tblW w:w="8392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712"/>
        <w:gridCol w:w="680"/>
      </w:tblGrid>
      <w:tr w:rsidR="00FA26AF" w:rsidRPr="00E700B5" w14:paraId="3DF1D411" w14:textId="77777777" w:rsidTr="00E6462E">
        <w:trPr>
          <w:cantSplit/>
          <w:jc w:val="center"/>
        </w:trPr>
        <w:tc>
          <w:tcPr>
            <w:tcW w:w="7712" w:type="dxa"/>
            <w:shd w:val="clear" w:color="auto" w:fill="auto"/>
          </w:tcPr>
          <w:p w14:paraId="6929E318" w14:textId="20A7C13E" w:rsidR="00FA26AF" w:rsidRPr="00082AE6" w:rsidRDefault="00FA26AF" w:rsidP="00E6462E">
            <w:pPr>
              <w:pStyle w:val="af1"/>
            </w:pPr>
            <w:r w:rsidRPr="00FA26AF">
              <w:rPr>
                <w:position w:val="-28"/>
              </w:rPr>
              <w:object w:dxaOrig="2360" w:dyaOrig="680" w14:anchorId="678F0E79">
                <v:shape id="_x0000_i1030" type="#_x0000_t75" style="width:118.2pt;height:33.6pt" o:ole="">
                  <v:imagedata r:id="rId22" o:title=""/>
                </v:shape>
                <o:OLEObject Type="Embed" ProgID="Equation.DSMT4" ShapeID="_x0000_i1030" DrawAspect="Content" ObjectID="_1590999603" r:id="rId23"/>
              </w:objec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F9F327" w14:textId="77777777" w:rsidR="00FA26AF" w:rsidRPr="00E700B5" w:rsidRDefault="00FA26AF" w:rsidP="00E6462E">
            <w:pPr>
              <w:pStyle w:val="af1"/>
              <w:jc w:val="both"/>
            </w:pPr>
            <w:r>
              <w:rPr>
                <w:rFonts w:hint="eastAsia"/>
              </w:rPr>
              <w:t>1</w:t>
            </w:r>
          </w:p>
        </w:tc>
      </w:tr>
    </w:tbl>
    <w:p w14:paraId="63A261CE" w14:textId="1C39C0CB" w:rsidR="00FA26AF" w:rsidRDefault="00763093" w:rsidP="00FA26AF">
      <w:pPr>
        <w:pStyle w:val="a2"/>
        <w:spacing w:line="240" w:lineRule="auto"/>
      </w:pPr>
      <w:r>
        <w:rPr>
          <w:rFonts w:hint="eastAsia"/>
        </w:rPr>
        <w:t>这里有多种方法可以产生句子。</w:t>
      </w:r>
    </w:p>
    <w:p w14:paraId="7F335F58" w14:textId="30164427" w:rsidR="009E0777" w:rsidRDefault="009E0777" w:rsidP="009E0777">
      <w:pPr>
        <w:pStyle w:val="a2"/>
        <w:spacing w:line="240" w:lineRule="auto"/>
        <w:rPr>
          <w:rFonts w:ascii="CMR10" w:hAnsi="CMR10" w:cs="CMR10"/>
          <w:kern w:val="0"/>
          <w:sz w:val="20"/>
          <w:szCs w:val="20"/>
        </w:rPr>
      </w:pPr>
      <w:r>
        <w:rPr>
          <w:rFonts w:hint="eastAsia"/>
        </w:rPr>
        <w:t>一种是抽样，考虑</w:t>
      </w:r>
      <w:r>
        <w:rPr>
          <w:rFonts w:hint="eastAsia"/>
        </w:rPr>
        <w:t>p1</w:t>
      </w:r>
      <w:r>
        <w:rPr>
          <w:rFonts w:hint="eastAsia"/>
        </w:rPr>
        <w:t>对第一单词获得，然后提供嵌入向量获得第二个样本，直到特殊的句末标记或是</w:t>
      </w:r>
      <w:proofErr w:type="gramStart"/>
      <w:r>
        <w:rPr>
          <w:rFonts w:hint="eastAsia"/>
        </w:rPr>
        <w:t>最大最大</w:t>
      </w:r>
      <w:proofErr w:type="gramEnd"/>
      <w:r>
        <w:rPr>
          <w:rFonts w:hint="eastAsia"/>
        </w:rPr>
        <w:t>最大长度。第二种是考虑</w:t>
      </w:r>
      <w:proofErr w:type="gramStart"/>
      <w:r>
        <w:rPr>
          <w:rFonts w:hint="eastAsia"/>
        </w:rPr>
        <w:t>直到直到</w:t>
      </w:r>
      <w:proofErr w:type="gramEnd"/>
      <w:r>
        <w:rPr>
          <w:rFonts w:hint="eastAsia"/>
        </w:rPr>
        <w:t>时间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个最佳句子的集合作为</w:t>
      </w:r>
      <w:r>
        <w:rPr>
          <w:rFonts w:hint="eastAsia"/>
        </w:rPr>
        <w:t>t</w:t>
      </w:r>
      <w:r>
        <w:t>+1</w:t>
      </w:r>
      <w:r>
        <w:rPr>
          <w:rFonts w:hint="eastAsia"/>
        </w:rPr>
        <w:t>时刻句子的候选者，保留最好的结果。接近是</w:t>
      </w:r>
      <w:r>
        <w:rPr>
          <w:rFonts w:hint="eastAsia"/>
        </w:rPr>
        <w:t>S=</w:t>
      </w:r>
      <w:r>
        <w:rPr>
          <w:rFonts w:ascii="CMR10" w:hAnsi="CMR10" w:cs="CMR10"/>
          <w:kern w:val="0"/>
          <w:sz w:val="20"/>
          <w:szCs w:val="20"/>
        </w:rPr>
        <w:t xml:space="preserve"> max</w:t>
      </w:r>
      <w:r>
        <w:rPr>
          <w:rFonts w:ascii="CMMI7" w:hAnsi="CMMI7" w:cs="CMMI7"/>
          <w:kern w:val="0"/>
          <w:sz w:val="14"/>
          <w:szCs w:val="14"/>
        </w:rPr>
        <w:t>S</w:t>
      </w:r>
      <w:r>
        <w:rPr>
          <w:rFonts w:ascii="CMSY5" w:hAnsi="CMSY5" w:cs="CMSY5"/>
          <w:kern w:val="0"/>
          <w:sz w:val="10"/>
          <w:szCs w:val="10"/>
        </w:rPr>
        <w:t xml:space="preserve">0 </w:t>
      </w: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SY7" w:hAnsi="CMSY7" w:cs="CMSY7"/>
          <w:kern w:val="0"/>
          <w:sz w:val="14"/>
          <w:szCs w:val="14"/>
        </w:rPr>
        <w:t>0</w:t>
      </w:r>
      <w:r>
        <w:rPr>
          <w:rFonts w:ascii="CMSY10" w:hAnsi="CMSY10" w:cs="CMSY10"/>
          <w:kern w:val="0"/>
          <w:sz w:val="20"/>
          <w:szCs w:val="20"/>
        </w:rPr>
        <w:t>j</w:t>
      </w:r>
      <w:r>
        <w:rPr>
          <w:rFonts w:ascii="CMMI10" w:hAnsi="CMMI10" w:cs="CMMI10"/>
          <w:kern w:val="0"/>
          <w:sz w:val="20"/>
          <w:szCs w:val="20"/>
        </w:rPr>
        <w:t>I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R10" w:hAnsi="CMR10" w:cs="CMR10" w:hint="eastAsia"/>
          <w:kern w:val="0"/>
          <w:sz w:val="20"/>
          <w:szCs w:val="20"/>
        </w:rPr>
        <w:t>。</w:t>
      </w:r>
    </w:p>
    <w:p w14:paraId="61416987" w14:textId="54D11AF7" w:rsidR="009B5B8C" w:rsidRDefault="009B5B8C" w:rsidP="009B5B8C">
      <w:pPr>
        <w:pStyle w:val="2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评估</w:t>
      </w:r>
    </w:p>
    <w:p w14:paraId="75044C58" w14:textId="0B17FC49" w:rsidR="009B5B8C" w:rsidRDefault="009B5B8C" w:rsidP="009B5B8C">
      <w:pPr>
        <w:pStyle w:val="a2"/>
      </w:pPr>
      <w:r>
        <w:rPr>
          <w:rFonts w:hint="eastAsia"/>
        </w:rPr>
        <w:t>人工评估</w:t>
      </w:r>
    </w:p>
    <w:p w14:paraId="32363B63" w14:textId="601A8AC1" w:rsidR="009B5B8C" w:rsidRDefault="009B5B8C" w:rsidP="009B5B8C">
      <w:pPr>
        <w:pStyle w:val="a2"/>
      </w:pPr>
      <w:r>
        <w:rPr>
          <w:rFonts w:hint="eastAsia"/>
        </w:rPr>
        <w:t>BLEU</w:t>
      </w:r>
      <w:r w:rsidR="002D2E74">
        <w:rPr>
          <w:rFonts w:hint="eastAsia"/>
        </w:rPr>
        <w:t>：</w:t>
      </w:r>
      <w:r>
        <w:rPr>
          <w:rFonts w:hint="eastAsia"/>
        </w:rPr>
        <w:t>这里作者认为虽有缺点，但仍具有参考价值。</w:t>
      </w:r>
    </w:p>
    <w:p w14:paraId="7F922D59" w14:textId="014CD7B5" w:rsidR="002D2E74" w:rsidRDefault="002D2E74" w:rsidP="009B5B8C">
      <w:pPr>
        <w:pStyle w:val="a2"/>
      </w:pPr>
      <w:r>
        <w:rPr>
          <w:rFonts w:hint="eastAsia"/>
        </w:rPr>
        <w:t>困惑度：预测值逆概率的几何平均值，这里几乎不会报告，因为以</w:t>
      </w:r>
      <w:r>
        <w:rPr>
          <w:rFonts w:hint="eastAsia"/>
        </w:rPr>
        <w:t>BLEU</w:t>
      </w:r>
      <w:r>
        <w:rPr>
          <w:rFonts w:hint="eastAsia"/>
        </w:rPr>
        <w:t>为评估机制。</w:t>
      </w:r>
    </w:p>
    <w:p w14:paraId="7BFBEED3" w14:textId="4FE81A8F" w:rsidR="002D2E74" w:rsidRDefault="002D2E74" w:rsidP="009B5B8C">
      <w:pPr>
        <w:pStyle w:val="a2"/>
      </w:pPr>
      <w:r>
        <w:rPr>
          <w:rFonts w:hint="eastAsia"/>
        </w:rPr>
        <w:t>另外这里还可以用于对图像描述进行排序。另一方面，将图像描述生成任务转换为排序任务是不令人满意的，因为伴随着图像复杂度的提升，所需要的句子数量将</w:t>
      </w:r>
      <w:proofErr w:type="gramStart"/>
      <w:r>
        <w:rPr>
          <w:rFonts w:hint="eastAsia"/>
        </w:rPr>
        <w:t>指数级</w:t>
      </w:r>
      <w:proofErr w:type="gramEnd"/>
      <w:r>
        <w:rPr>
          <w:rFonts w:hint="eastAsia"/>
        </w:rPr>
        <w:t>增长，这是不现实的。</w:t>
      </w:r>
    </w:p>
    <w:p w14:paraId="2DEAD2E8" w14:textId="7BE5154F" w:rsidR="002D2E74" w:rsidRDefault="002D2E74" w:rsidP="009B5B8C">
      <w:pPr>
        <w:pStyle w:val="a2"/>
      </w:pPr>
      <w:r>
        <w:rPr>
          <w:rFonts w:hint="eastAsia"/>
        </w:rPr>
        <w:t>在实验中，作者探索了数据集规模的影响，如何使用迁移学习，如何处理</w:t>
      </w:r>
      <w:proofErr w:type="gramStart"/>
      <w:r>
        <w:rPr>
          <w:rFonts w:hint="eastAsia"/>
        </w:rPr>
        <w:t>弱监督</w:t>
      </w:r>
      <w:proofErr w:type="gramEnd"/>
      <w:r>
        <w:rPr>
          <w:rFonts w:hint="eastAsia"/>
        </w:rPr>
        <w:t>标签问题。</w:t>
      </w:r>
    </w:p>
    <w:p w14:paraId="1E6F659F" w14:textId="02780CC5" w:rsidR="002D2E74" w:rsidRDefault="002D2E74" w:rsidP="002D2E74">
      <w:pPr>
        <w:pStyle w:val="3"/>
      </w:pPr>
      <w:r>
        <w:rPr>
          <w:rFonts w:hint="eastAsia"/>
        </w:rPr>
        <w:t>4.3.1</w:t>
      </w:r>
      <w:r>
        <w:t xml:space="preserve">  </w:t>
      </w:r>
      <w:r>
        <w:rPr>
          <w:rFonts w:hint="eastAsia"/>
        </w:rPr>
        <w:t>训练细节</w:t>
      </w:r>
    </w:p>
    <w:p w14:paraId="30DA40B9" w14:textId="137D3D32" w:rsidR="002D2E74" w:rsidRDefault="002D2E74" w:rsidP="002D2E74">
      <w:pPr>
        <w:pStyle w:val="a2"/>
      </w:pPr>
      <w:r>
        <w:rPr>
          <w:rFonts w:hint="eastAsia"/>
        </w:rPr>
        <w:t>作者主要</w:t>
      </w:r>
      <w:r w:rsidR="00C92DBF">
        <w:rPr>
          <w:rFonts w:hint="eastAsia"/>
        </w:rPr>
        <w:t>探讨了处理过拟合的问题，</w:t>
      </w:r>
      <w:proofErr w:type="spellStart"/>
      <w:r w:rsidR="00C92DBF">
        <w:rPr>
          <w:rFonts w:hint="eastAsia"/>
        </w:rPr>
        <w:t>cnn</w:t>
      </w:r>
      <w:proofErr w:type="spellEnd"/>
      <w:r w:rsidR="00C92DBF">
        <w:rPr>
          <w:rFonts w:hint="eastAsia"/>
        </w:rPr>
        <w:t>使用</w:t>
      </w:r>
      <w:r w:rsidR="00C92DBF">
        <w:rPr>
          <w:rFonts w:hint="eastAsia"/>
        </w:rPr>
        <w:t>ImageNet</w:t>
      </w:r>
      <w:r w:rsidR="00C92DBF">
        <w:rPr>
          <w:rFonts w:hint="eastAsia"/>
        </w:rPr>
        <w:t>上训练的权重，这个很有帮助，另一方面尝试了在大型新闻数据集上处理词嵌入模型，效果不显著，因此使用了随机初始化。作者也尝试了</w:t>
      </w:r>
      <w:r w:rsidR="00C92DBF">
        <w:rPr>
          <w:rFonts w:hint="eastAsia"/>
        </w:rPr>
        <w:t>dropout</w:t>
      </w:r>
      <w:r w:rsidR="00C92DBF">
        <w:rPr>
          <w:rFonts w:hint="eastAsia"/>
        </w:rPr>
        <w:t>和模型组合的方式提升性能。</w:t>
      </w:r>
    </w:p>
    <w:p w14:paraId="3558CF87" w14:textId="76A9089D" w:rsidR="00D374EB" w:rsidRDefault="00C92DBF" w:rsidP="002D2E74">
      <w:pPr>
        <w:pStyle w:val="a2"/>
      </w:pPr>
      <w:r>
        <w:rPr>
          <w:rFonts w:hint="eastAsia"/>
        </w:rPr>
        <w:t>使用了不带动量和学习率的随机梯度下降方法。</w:t>
      </w:r>
      <w:r>
        <w:rPr>
          <w:rFonts w:hint="eastAsia"/>
        </w:rPr>
        <w:t>LSTM</w:t>
      </w:r>
      <w:r>
        <w:rPr>
          <w:rFonts w:hint="eastAsia"/>
        </w:rPr>
        <w:t>存储量为</w:t>
      </w:r>
      <w:r>
        <w:rPr>
          <w:rFonts w:hint="eastAsia"/>
        </w:rPr>
        <w:t>512</w:t>
      </w:r>
      <w:r>
        <w:rPr>
          <w:rFonts w:hint="eastAsia"/>
        </w:rPr>
        <w:t>维。描述经过了基本分</w:t>
      </w:r>
    </w:p>
    <w:p w14:paraId="46A16F18" w14:textId="2B6919F0" w:rsidR="00C92DBF" w:rsidRDefault="00C92DBF" w:rsidP="002D2E74">
      <w:pPr>
        <w:pStyle w:val="a2"/>
      </w:pPr>
      <w:r>
        <w:rPr>
          <w:rFonts w:hint="eastAsia"/>
        </w:rPr>
        <w:t>词处理，保持所有词出现至少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14:paraId="7A14CF05" w14:textId="68028399" w:rsidR="00C50A27" w:rsidRDefault="00C50A27" w:rsidP="00C50A27">
      <w:pPr>
        <w:pStyle w:val="3"/>
      </w:pPr>
      <w:r>
        <w:rPr>
          <w:rFonts w:hint="eastAsia"/>
        </w:rPr>
        <w:t>4.3.2</w:t>
      </w:r>
      <w:r>
        <w:t xml:space="preserve">  </w:t>
      </w:r>
      <w:r>
        <w:rPr>
          <w:rFonts w:hint="eastAsia"/>
        </w:rPr>
        <w:t>生成结果</w:t>
      </w:r>
    </w:p>
    <w:p w14:paraId="437F641E" w14:textId="51710458" w:rsidR="00C50A27" w:rsidRDefault="00C50A27" w:rsidP="00C50A27">
      <w:pPr>
        <w:pStyle w:val="a2"/>
      </w:pPr>
      <w:r>
        <w:rPr>
          <w:rFonts w:hint="eastAsia"/>
        </w:rPr>
        <w:t>作者认为评估</w:t>
      </w:r>
      <w:r>
        <w:rPr>
          <w:rFonts w:hint="eastAsia"/>
        </w:rPr>
        <w:t>BLEU4</w:t>
      </w:r>
      <w:r>
        <w:rPr>
          <w:rFonts w:hint="eastAsia"/>
        </w:rPr>
        <w:t>指标是有意义的，但与人类评估效果有较大的差距。</w:t>
      </w:r>
    </w:p>
    <w:p w14:paraId="2281B271" w14:textId="25C45792" w:rsidR="00C50A27" w:rsidRDefault="00C50A27" w:rsidP="00C50A27">
      <w:pPr>
        <w:pStyle w:val="3"/>
      </w:pPr>
      <w:r>
        <w:rPr>
          <w:rFonts w:hint="eastAsia"/>
        </w:rPr>
        <w:t>4.3.3</w:t>
      </w:r>
      <w:r>
        <w:t xml:space="preserve">  </w:t>
      </w:r>
      <w:r>
        <w:rPr>
          <w:rFonts w:hint="eastAsia"/>
        </w:rPr>
        <w:t>迁移学习，数据规模和标记质量</w:t>
      </w:r>
    </w:p>
    <w:p w14:paraId="7860483D" w14:textId="4E358B23" w:rsidR="00C50A27" w:rsidRDefault="00C50A27" w:rsidP="00C50A27">
      <w:pPr>
        <w:pStyle w:val="a2"/>
      </w:pPr>
      <w:r>
        <w:rPr>
          <w:rFonts w:hint="eastAsia"/>
        </w:rPr>
        <w:t>作者训练了大量模型，并探索对模型碱性迁移是否可行，领域之间的不匹配可以被更高质量的标记和数据集不长。</w:t>
      </w:r>
    </w:p>
    <w:p w14:paraId="7727A2CA" w14:textId="0DBF07A7" w:rsidR="00C50A27" w:rsidRDefault="00C50A27" w:rsidP="00C50A27">
      <w:pPr>
        <w:pStyle w:val="a2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迁移</w:t>
      </w:r>
      <w:r>
        <w:rPr>
          <w:rFonts w:ascii="Arial" w:hAnsi="Arial" w:cs="Arial"/>
          <w:color w:val="4F4F4F"/>
          <w:shd w:val="clear" w:color="auto" w:fill="FFFFFF"/>
        </w:rPr>
        <w:t>学习和数据大小最明显的情况是在</w:t>
      </w:r>
      <w:r>
        <w:rPr>
          <w:rFonts w:ascii="Arial" w:hAnsi="Arial" w:cs="Arial"/>
          <w:color w:val="4F4F4F"/>
          <w:shd w:val="clear" w:color="auto" w:fill="FFFFFF"/>
        </w:rPr>
        <w:t>Flickr30k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Flickr8k</w:t>
      </w:r>
      <w:r>
        <w:rPr>
          <w:rFonts w:ascii="Arial" w:hAnsi="Arial" w:cs="Arial"/>
          <w:color w:val="4F4F4F"/>
          <w:shd w:val="clear" w:color="auto" w:fill="FFFFFF"/>
        </w:rPr>
        <w:t>之间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两个数据集的标签类似，都是由同一组创建的。事实上，当使用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Flickr30k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进行训练（大约有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4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倍以上的训练数据）时，得到的结果更好的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因为整个过程是数据驱动和过度拟合的倾向。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 xml:space="preserve"> MSCOCO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甚至更大（比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Flickr30k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多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5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倍的训练数据），但是由于收集过程是不同的，因此词汇可能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lastRenderedPageBreak/>
        <w:t>会有更多的差异，并且会有更大的不匹配。事实上，所有的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BLEU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分数都降低了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10</w:t>
      </w:r>
      <w:r w:rsidRPr="00C50A27">
        <w:rPr>
          <w:rFonts w:ascii="Arial" w:hAnsi="Arial" w:cs="Arial" w:hint="eastAsia"/>
          <w:color w:val="4F4F4F"/>
          <w:shd w:val="clear" w:color="auto" w:fill="FFFFFF"/>
        </w:rPr>
        <w:t>分。尽管如此，这些描述仍然是合理的。</w:t>
      </w:r>
    </w:p>
    <w:p w14:paraId="74954A89" w14:textId="441B212D" w:rsidR="00C50A27" w:rsidRDefault="00C50A27" w:rsidP="00C50A27">
      <w:pPr>
        <w:pStyle w:val="3"/>
      </w:pPr>
      <w:r>
        <w:rPr>
          <w:rFonts w:hint="eastAsia"/>
        </w:rPr>
        <w:t>4.3.4</w:t>
      </w:r>
      <w:r>
        <w:t xml:space="preserve">  </w:t>
      </w:r>
      <w:r>
        <w:rPr>
          <w:rFonts w:hint="eastAsia"/>
        </w:rPr>
        <w:t>生成多样性</w:t>
      </w:r>
    </w:p>
    <w:p w14:paraId="5FD48C6B" w14:textId="18B472C7" w:rsidR="00C50A27" w:rsidRDefault="00C50A27" w:rsidP="006D28BC">
      <w:pPr>
        <w:pStyle w:val="a2"/>
      </w:pPr>
      <w:r>
        <w:rPr>
          <w:rFonts w:hint="eastAsia"/>
        </w:rPr>
        <w:t>这里探究是否可以产生新颖的描述</w:t>
      </w:r>
      <w:r w:rsidR="006D28BC">
        <w:rPr>
          <w:rFonts w:hint="eastAsia"/>
        </w:rPr>
        <w:t>同时又有比较高的质量。，</w:t>
      </w:r>
      <w:r>
        <w:rPr>
          <w:rFonts w:hint="eastAsia"/>
        </w:rPr>
        <w:t>在样本中的句子是多样性的，描述了图像的不同方面</w:t>
      </w:r>
      <w:r w:rsidR="006D28BC">
        <w:rPr>
          <w:rFonts w:hint="eastAsia"/>
        </w:rPr>
        <w:t>。这里发现产生数据集较小时，最好的句子中百分之</w:t>
      </w:r>
      <w:proofErr w:type="gramStart"/>
      <w:r w:rsidR="006D28BC">
        <w:rPr>
          <w:rFonts w:hint="eastAsia"/>
        </w:rPr>
        <w:t>80</w:t>
      </w:r>
      <w:proofErr w:type="gramEnd"/>
      <w:r w:rsidR="006D28BC">
        <w:rPr>
          <w:rFonts w:hint="eastAsia"/>
        </w:rPr>
        <w:t>是训练集中句子，如果是在评分最好的</w:t>
      </w:r>
      <w:r w:rsidR="006D28BC">
        <w:rPr>
          <w:rFonts w:hint="eastAsia"/>
        </w:rPr>
        <w:t>15</w:t>
      </w:r>
      <w:r w:rsidR="006D28BC">
        <w:rPr>
          <w:rFonts w:hint="eastAsia"/>
        </w:rPr>
        <w:t>个句子中挑选，有</w:t>
      </w:r>
      <w:r w:rsidR="006D28BC">
        <w:rPr>
          <w:rFonts w:hint="eastAsia"/>
        </w:rPr>
        <w:t>1</w:t>
      </w:r>
      <w:r w:rsidR="006D28BC">
        <w:rPr>
          <w:rFonts w:hint="eastAsia"/>
        </w:rPr>
        <w:t>半是新颖的句子</w:t>
      </w:r>
    </w:p>
    <w:p w14:paraId="5DA3F4B6" w14:textId="33D33A9C" w:rsidR="006D28BC" w:rsidRDefault="006D28BC" w:rsidP="006D28BC">
      <w:pPr>
        <w:pStyle w:val="3"/>
      </w:pPr>
      <w:r>
        <w:rPr>
          <w:rFonts w:hint="eastAsia"/>
        </w:rPr>
        <w:t>4.3.7</w:t>
      </w:r>
      <w:r>
        <w:t xml:space="preserve">  </w:t>
      </w:r>
      <w:r>
        <w:rPr>
          <w:rFonts w:hint="eastAsia"/>
        </w:rPr>
        <w:t>嵌入分析</w:t>
      </w:r>
    </w:p>
    <w:p w14:paraId="497C3343" w14:textId="11F5932D" w:rsidR="006D28BC" w:rsidRDefault="006D28BC" w:rsidP="006D28BC">
      <w:pPr>
        <w:pStyle w:val="a2"/>
      </w:pPr>
      <w:commentRangeStart w:id="5"/>
      <w:r w:rsidRPr="008E45BD">
        <w:rPr>
          <w:rFonts w:hint="eastAsia"/>
          <w:highlight w:val="yellow"/>
        </w:rPr>
        <w:t>嵌入分析一方面</w:t>
      </w:r>
      <w:r w:rsidR="008E45BD" w:rsidRPr="008E45BD">
        <w:rPr>
          <w:rFonts w:hint="eastAsia"/>
          <w:highlight w:val="yellow"/>
        </w:rPr>
        <w:t>是端到端的神经网络，可以直接被训练，而且向量的规模可以与字典规模相独立，并且学会词语之间的语义关系，并且引导</w:t>
      </w:r>
      <w:r w:rsidR="008E45BD" w:rsidRPr="008E45BD">
        <w:rPr>
          <w:rFonts w:hint="eastAsia"/>
          <w:highlight w:val="yellow"/>
        </w:rPr>
        <w:t>CNN</w:t>
      </w:r>
      <w:r w:rsidR="008E45BD" w:rsidRPr="008E45BD">
        <w:rPr>
          <w:rFonts w:hint="eastAsia"/>
          <w:highlight w:val="yellow"/>
        </w:rPr>
        <w:t>学习一些关联的特征</w:t>
      </w:r>
      <w:commentRangeEnd w:id="5"/>
      <w:r w:rsidR="008E45BD">
        <w:rPr>
          <w:rStyle w:val="afb"/>
        </w:rPr>
        <w:commentReference w:id="5"/>
      </w:r>
      <w:r w:rsidR="008E45BD">
        <w:rPr>
          <w:rFonts w:hint="eastAsia"/>
        </w:rPr>
        <w:t>。</w:t>
      </w:r>
    </w:p>
    <w:p w14:paraId="151BECE8" w14:textId="7E44F4B2" w:rsidR="008E45BD" w:rsidRDefault="008E45BD" w:rsidP="008E45BD">
      <w:pPr>
        <w:pStyle w:val="2"/>
      </w:pP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结论</w:t>
      </w:r>
    </w:p>
    <w:p w14:paraId="366C5FA1" w14:textId="531681D3" w:rsidR="008E45BD" w:rsidRPr="008E45BD" w:rsidRDefault="008E45BD" w:rsidP="008E45BD">
      <w:pPr>
        <w:pStyle w:val="a2"/>
        <w:rPr>
          <w:rFonts w:hint="eastAsia"/>
        </w:rPr>
      </w:pPr>
      <w:r>
        <w:rPr>
          <w:rFonts w:hint="eastAsia"/>
        </w:rPr>
        <w:t>进一步，作者对无监督学习如何促进图像域和文本域的学习很感兴趣。</w:t>
      </w:r>
      <w:bookmarkStart w:id="6" w:name="_GoBack"/>
      <w:bookmarkEnd w:id="6"/>
    </w:p>
    <w:sectPr w:rsidR="008E45BD" w:rsidRPr="008E45BD" w:rsidSect="001A5E34">
      <w:headerReference w:type="even" r:id="rId24"/>
      <w:headerReference w:type="default" r:id="rId25"/>
      <w:headerReference w:type="first" r:id="rId26"/>
      <w:pgSz w:w="11906" w:h="16838" w:code="9"/>
      <w:pgMar w:top="1440" w:right="1797" w:bottom="1440" w:left="1797" w:header="1021" w:footer="1134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iao zhao" w:date="2018-06-14T08:52:00Z" w:initials="mz">
    <w:p w14:paraId="4F2E2A95" w14:textId="77777777" w:rsidR="00522F52" w:rsidRDefault="00522F52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这里图像是实际物体反射光的采样，我们的词从单位上来看是一个更大的序列，这中间的对应关系极为复杂。</w:t>
      </w:r>
    </w:p>
  </w:comment>
  <w:comment w:id="4" w:author="miao zhao" w:date="2018-06-19T17:25:00Z" w:initials="mz">
    <w:p w14:paraId="6D2C057F" w14:textId="7FA75BE0" w:rsidR="00FA26AF" w:rsidRDefault="00FA26A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考虑片段的对齐与嵌入</w:t>
      </w:r>
    </w:p>
  </w:comment>
  <w:comment w:id="5" w:author="miao zhao" w:date="2018-06-20T11:30:00Z" w:initials="mz">
    <w:p w14:paraId="7DF7DA95" w14:textId="70308F47" w:rsidR="008E45BD" w:rsidRDefault="008E45BD">
      <w:pPr>
        <w:pStyle w:val="afc"/>
        <w:rPr>
          <w:rFonts w:hint="eastAsia"/>
        </w:rPr>
      </w:pPr>
      <w:r>
        <w:rPr>
          <w:rStyle w:val="afb"/>
        </w:rPr>
        <w:annotationRef/>
      </w:r>
      <w:r>
        <w:rPr>
          <w:rFonts w:hint="eastAsia"/>
        </w:rPr>
        <w:t>这里学习到了词语之间的潜在联系，可以通过更明确的方式确定下来这种关系。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2E2A95" w15:done="0"/>
  <w15:commentEx w15:paraId="6D2C057F" w15:done="0"/>
  <w15:commentEx w15:paraId="7DF7DA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2E2A95" w16cid:durableId="1ECCAB3D"/>
  <w16cid:commentId w16cid:paraId="6D2C057F" w16cid:durableId="1ED3BB00"/>
  <w16cid:commentId w16cid:paraId="7DF7DA95" w16cid:durableId="1ED4B9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E2E96" w14:textId="77777777" w:rsidR="00B00D77" w:rsidRDefault="00B00D77">
      <w:r>
        <w:separator/>
      </w:r>
    </w:p>
  </w:endnote>
  <w:endnote w:type="continuationSeparator" w:id="0">
    <w:p w14:paraId="532C657C" w14:textId="77777777" w:rsidR="00B00D77" w:rsidRDefault="00B0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CenturySchlbk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841DD" w14:textId="77777777" w:rsidR="00B00D77" w:rsidRDefault="00B00D77">
      <w:r>
        <w:separator/>
      </w:r>
    </w:p>
  </w:footnote>
  <w:footnote w:type="continuationSeparator" w:id="0">
    <w:p w14:paraId="1C82E06A" w14:textId="77777777" w:rsidR="00B00D77" w:rsidRDefault="00B00D77">
      <w:r>
        <w:continuationSeparator/>
      </w:r>
    </w:p>
  </w:footnote>
  <w:footnote w:id="1">
    <w:p w14:paraId="1A0F6DB9" w14:textId="77777777" w:rsidR="00522F52" w:rsidRDefault="00522F52" w:rsidP="00D23C25">
      <w:pPr>
        <w:pStyle w:val="ac"/>
      </w:pPr>
      <w:r>
        <w:rPr>
          <w:rStyle w:val="a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赵淼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1706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电子科学与技术</w:t>
      </w:r>
      <w:r>
        <w:rPr>
          <w:rFonts w:hint="eastAsia"/>
        </w:rPr>
        <w:t xml:space="preserve"> 17120036</w:t>
      </w:r>
      <w:r>
        <w:t xml:space="preserve"> </w:t>
      </w:r>
      <w:r>
        <w:rPr>
          <w:rFonts w:hint="eastAsia"/>
        </w:rPr>
        <w:t>15650761201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D951F" w14:textId="77777777" w:rsidR="00522F52" w:rsidRDefault="00522F52" w:rsidP="00AB1431">
    <w:pPr>
      <w:pStyle w:val="a7"/>
      <w:framePr w:wrap="around" w:vAnchor="text" w:hAnchor="margin" w:xAlign="outside" w:y="1"/>
      <w:ind w:firstLine="4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EDEBCA7" w14:textId="77777777" w:rsidR="00522F52" w:rsidRDefault="00522F52" w:rsidP="00AB1431">
    <w:pPr>
      <w:pStyle w:val="a7"/>
      <w:ind w:right="360"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CD7D7" w14:textId="77777777" w:rsidR="00522F52" w:rsidRDefault="00522F52" w:rsidP="00415CB2">
    <w:pPr>
      <w:pStyle w:val="a7"/>
      <w:framePr w:wrap="around" w:vAnchor="text" w:hAnchor="margin" w:xAlign="outside" w:y="1"/>
      <w:pBdr>
        <w:bottom w:val="none" w:sz="0" w:space="0" w:color="auto"/>
      </w:pBdr>
      <w:ind w:firstLineChars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0BB152A3" w14:textId="77777777" w:rsidR="00522F52" w:rsidRDefault="00522F52" w:rsidP="00AB1431">
    <w:pPr>
      <w:pStyle w:val="a7"/>
      <w:ind w:firstLine="420"/>
    </w:pPr>
    <w:r>
      <w:fldChar w:fldCharType="begin"/>
    </w:r>
    <w:r>
      <w:instrText xml:space="preserve"> REF _Ref303779108 \h </w:instrText>
    </w:r>
    <w:r>
      <w:fldChar w:fldCharType="separate"/>
    </w:r>
    <w:r>
      <w:rPr>
        <w:rFonts w:hint="eastAsia"/>
      </w:rPr>
      <w:t>展示和说：一个自然语言生成模型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D4FA0" w14:textId="77777777" w:rsidR="00522F52" w:rsidRDefault="00522F52" w:rsidP="00AB1431">
    <w:pPr>
      <w:pStyle w:val="a7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543"/>
    <w:multiLevelType w:val="hybridMultilevel"/>
    <w:tmpl w:val="8B48E76C"/>
    <w:lvl w:ilvl="0" w:tplc="29561170">
      <w:start w:val="1"/>
      <w:numFmt w:val="decimal"/>
      <w:lvlText w:val="%1： "/>
      <w:lvlJc w:val="left"/>
      <w:pPr>
        <w:ind w:left="420" w:hanging="420"/>
      </w:pPr>
      <w:rPr>
        <w:rFonts w:ascii="Consolas" w:eastAsia="楷体_GB2312" w:hAnsi="Consolas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4333E"/>
    <w:multiLevelType w:val="hybridMultilevel"/>
    <w:tmpl w:val="7C2E86CC"/>
    <w:lvl w:ilvl="0" w:tplc="AE28E946">
      <w:start w:val="1"/>
      <w:numFmt w:val="decimalZero"/>
      <w:lvlText w:val="%1: "/>
      <w:lvlJc w:val="right"/>
      <w:pPr>
        <w:ind w:left="562" w:hanging="420"/>
      </w:pPr>
      <w:rPr>
        <w:rFonts w:ascii="Consolas" w:eastAsia="楷体_GB2312" w:hAnsi="Consola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6513F"/>
    <w:multiLevelType w:val="hybridMultilevel"/>
    <w:tmpl w:val="4FEA2F8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E458AE"/>
    <w:multiLevelType w:val="hybridMultilevel"/>
    <w:tmpl w:val="B9684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762E0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" w15:restartNumberingAfterBreak="0">
    <w:nsid w:val="17A4186D"/>
    <w:multiLevelType w:val="hybridMultilevel"/>
    <w:tmpl w:val="6BC839A0"/>
    <w:lvl w:ilvl="0" w:tplc="31CA683E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225757"/>
    <w:multiLevelType w:val="hybridMultilevel"/>
    <w:tmpl w:val="E62CE9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E271ED"/>
    <w:multiLevelType w:val="hybridMultilevel"/>
    <w:tmpl w:val="DBD4D866"/>
    <w:lvl w:ilvl="0" w:tplc="267A838C">
      <w:start w:val="1"/>
      <w:numFmt w:val="bullet"/>
      <w:lvlText w:val=""/>
      <w:lvlJc w:val="left"/>
      <w:pPr>
        <w:tabs>
          <w:tab w:val="num" w:pos="930"/>
        </w:tabs>
        <w:ind w:left="1706" w:hanging="100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E140ED"/>
    <w:multiLevelType w:val="hybridMultilevel"/>
    <w:tmpl w:val="17C2F4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49B0E63"/>
    <w:multiLevelType w:val="hybridMultilevel"/>
    <w:tmpl w:val="3B2444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5D22A5"/>
    <w:multiLevelType w:val="hybridMultilevel"/>
    <w:tmpl w:val="31BED596"/>
    <w:lvl w:ilvl="0" w:tplc="1624A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611789"/>
    <w:multiLevelType w:val="hybridMultilevel"/>
    <w:tmpl w:val="771CEF82"/>
    <w:lvl w:ilvl="0" w:tplc="E318C9A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C02B7C"/>
    <w:multiLevelType w:val="hybridMultilevel"/>
    <w:tmpl w:val="E77AF4F8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329F373F"/>
    <w:multiLevelType w:val="hybridMultilevel"/>
    <w:tmpl w:val="5E3A56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7130F55"/>
    <w:multiLevelType w:val="hybridMultilevel"/>
    <w:tmpl w:val="1B422D44"/>
    <w:lvl w:ilvl="0" w:tplc="1D8CDFF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B9030F"/>
    <w:multiLevelType w:val="hybridMultilevel"/>
    <w:tmpl w:val="FD82EF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40B1FA5"/>
    <w:multiLevelType w:val="hybridMultilevel"/>
    <w:tmpl w:val="9D961FF2"/>
    <w:lvl w:ilvl="0" w:tplc="078A72D2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4FA5C3A"/>
    <w:multiLevelType w:val="hybridMultilevel"/>
    <w:tmpl w:val="C784D17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8" w15:restartNumberingAfterBreak="0">
    <w:nsid w:val="45EB7C3F"/>
    <w:multiLevelType w:val="hybridMultilevel"/>
    <w:tmpl w:val="9F7C0348"/>
    <w:lvl w:ilvl="0" w:tplc="CAE8C1A6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2215D2"/>
    <w:multiLevelType w:val="hybridMultilevel"/>
    <w:tmpl w:val="8DE61B1A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 w15:restartNumberingAfterBreak="0">
    <w:nsid w:val="473D35C6"/>
    <w:multiLevelType w:val="multilevel"/>
    <w:tmpl w:val="440E585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8DF3B69"/>
    <w:multiLevelType w:val="hybridMultilevel"/>
    <w:tmpl w:val="F730A5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F0053B3"/>
    <w:multiLevelType w:val="hybridMultilevel"/>
    <w:tmpl w:val="A74EF16C"/>
    <w:lvl w:ilvl="0" w:tplc="48D46D0C">
      <w:start w:val="1"/>
      <w:numFmt w:val="decimalZero"/>
      <w:pStyle w:val="a0"/>
      <w:suff w:val="nothing"/>
      <w:lvlText w:val="%1:"/>
      <w:lvlJc w:val="right"/>
      <w:pPr>
        <w:ind w:left="0" w:firstLine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3" w15:restartNumberingAfterBreak="0">
    <w:nsid w:val="5F0E6683"/>
    <w:multiLevelType w:val="hybridMultilevel"/>
    <w:tmpl w:val="FE965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4E75D7"/>
    <w:multiLevelType w:val="hybridMultilevel"/>
    <w:tmpl w:val="02F27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35E4D3B"/>
    <w:multiLevelType w:val="hybridMultilevel"/>
    <w:tmpl w:val="46E8A4E8"/>
    <w:lvl w:ilvl="0" w:tplc="72C427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8543583"/>
    <w:multiLevelType w:val="hybridMultilevel"/>
    <w:tmpl w:val="67DCF23A"/>
    <w:lvl w:ilvl="0" w:tplc="26806E58">
      <w:start w:val="1"/>
      <w:numFmt w:val="decimalZero"/>
      <w:lvlText w:val="%1: "/>
      <w:lvlJc w:val="left"/>
      <w:pPr>
        <w:ind w:left="420" w:hanging="420"/>
      </w:pPr>
      <w:rPr>
        <w:rFonts w:ascii="Consolas" w:eastAsia="楷体_GB2312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D877E5"/>
    <w:multiLevelType w:val="hybridMultilevel"/>
    <w:tmpl w:val="A814B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B717E81"/>
    <w:multiLevelType w:val="hybridMultilevel"/>
    <w:tmpl w:val="0068F3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14"/>
  </w:num>
  <w:num w:numId="5">
    <w:abstractNumId w:val="20"/>
  </w:num>
  <w:num w:numId="6">
    <w:abstractNumId w:val="4"/>
  </w:num>
  <w:num w:numId="7">
    <w:abstractNumId w:val="14"/>
  </w:num>
  <w:num w:numId="8">
    <w:abstractNumId w:val="10"/>
  </w:num>
  <w:num w:numId="9">
    <w:abstractNumId w:val="8"/>
  </w:num>
  <w:num w:numId="10">
    <w:abstractNumId w:val="24"/>
  </w:num>
  <w:num w:numId="11">
    <w:abstractNumId w:val="9"/>
  </w:num>
  <w:num w:numId="12">
    <w:abstractNumId w:val="7"/>
  </w:num>
  <w:num w:numId="13">
    <w:abstractNumId w:val="17"/>
  </w:num>
  <w:num w:numId="14">
    <w:abstractNumId w:val="19"/>
  </w:num>
  <w:num w:numId="15">
    <w:abstractNumId w:val="12"/>
  </w:num>
  <w:num w:numId="16">
    <w:abstractNumId w:val="28"/>
  </w:num>
  <w:num w:numId="17">
    <w:abstractNumId w:val="23"/>
  </w:num>
  <w:num w:numId="18">
    <w:abstractNumId w:val="13"/>
  </w:num>
  <w:num w:numId="19">
    <w:abstractNumId w:val="3"/>
  </w:num>
  <w:num w:numId="20">
    <w:abstractNumId w:val="0"/>
  </w:num>
  <w:num w:numId="21">
    <w:abstractNumId w:val="26"/>
  </w:num>
  <w:num w:numId="22">
    <w:abstractNumId w:val="15"/>
  </w:num>
  <w:num w:numId="23">
    <w:abstractNumId w:val="27"/>
  </w:num>
  <w:num w:numId="24">
    <w:abstractNumId w:val="11"/>
  </w:num>
  <w:num w:numId="25">
    <w:abstractNumId w:val="16"/>
  </w:num>
  <w:num w:numId="26">
    <w:abstractNumId w:val="18"/>
  </w:num>
  <w:num w:numId="27">
    <w:abstractNumId w:val="5"/>
  </w:num>
  <w:num w:numId="28">
    <w:abstractNumId w:val="1"/>
    <w:lvlOverride w:ilvl="0">
      <w:lvl w:ilvl="0" w:tplc="AE28E946">
        <w:start w:val="1"/>
        <w:numFmt w:val="decimalZero"/>
        <w:suff w:val="nothing"/>
        <w:lvlText w:val="%1: "/>
        <w:lvlJc w:val="right"/>
        <w:pPr>
          <w:ind w:left="284" w:firstLine="0"/>
        </w:pPr>
        <w:rPr>
          <w:rFonts w:hint="eastAsia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1124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544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64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384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4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24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644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64" w:hanging="420"/>
        </w:pPr>
      </w:lvl>
    </w:lvlOverride>
  </w:num>
  <w:num w:numId="29">
    <w:abstractNumId w:val="22"/>
  </w:num>
  <w:num w:numId="30">
    <w:abstractNumId w:val="22"/>
    <w:lvlOverride w:ilvl="0">
      <w:lvl w:ilvl="0" w:tplc="48D46D0C">
        <w:start w:val="1"/>
        <w:numFmt w:val="decimalZero"/>
        <w:pStyle w:val="a0"/>
        <w:suff w:val="space"/>
        <w:lvlText w:val="%1:"/>
        <w:lvlJc w:val="right"/>
        <w:pPr>
          <w:ind w:left="4026" w:hanging="3884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22"/>
    <w:lvlOverride w:ilvl="0">
      <w:startOverride w:val="1"/>
    </w:lvlOverride>
  </w:num>
  <w:num w:numId="32">
    <w:abstractNumId w:val="25"/>
  </w:num>
  <w:num w:numId="33">
    <w:abstractNumId w:val="2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ao zhao">
    <w15:presenceInfo w15:providerId="Windows Live" w15:userId="d4758870c3fbb0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5" w:nlCheck="1" w:checkStyle="0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9BD"/>
    <w:rsid w:val="00001616"/>
    <w:rsid w:val="00001760"/>
    <w:rsid w:val="00001A6E"/>
    <w:rsid w:val="00003398"/>
    <w:rsid w:val="00006EEB"/>
    <w:rsid w:val="000074D2"/>
    <w:rsid w:val="00007C69"/>
    <w:rsid w:val="0001275F"/>
    <w:rsid w:val="000148AF"/>
    <w:rsid w:val="00020A59"/>
    <w:rsid w:val="00020FC7"/>
    <w:rsid w:val="00024124"/>
    <w:rsid w:val="00024938"/>
    <w:rsid w:val="00025979"/>
    <w:rsid w:val="00031AA6"/>
    <w:rsid w:val="000424E7"/>
    <w:rsid w:val="00043AA6"/>
    <w:rsid w:val="0004685A"/>
    <w:rsid w:val="00057E14"/>
    <w:rsid w:val="00062E88"/>
    <w:rsid w:val="000633C9"/>
    <w:rsid w:val="000716E3"/>
    <w:rsid w:val="000808CC"/>
    <w:rsid w:val="000825C4"/>
    <w:rsid w:val="000826B6"/>
    <w:rsid w:val="00084E3F"/>
    <w:rsid w:val="000879B4"/>
    <w:rsid w:val="0009039C"/>
    <w:rsid w:val="000937BA"/>
    <w:rsid w:val="00097848"/>
    <w:rsid w:val="000A28A0"/>
    <w:rsid w:val="000A54F0"/>
    <w:rsid w:val="000B15AB"/>
    <w:rsid w:val="000C1A08"/>
    <w:rsid w:val="000C2730"/>
    <w:rsid w:val="000C500A"/>
    <w:rsid w:val="000C7E7F"/>
    <w:rsid w:val="000D03B4"/>
    <w:rsid w:val="000D2154"/>
    <w:rsid w:val="000D21E5"/>
    <w:rsid w:val="000D5900"/>
    <w:rsid w:val="000D70BD"/>
    <w:rsid w:val="000E4C38"/>
    <w:rsid w:val="000E7221"/>
    <w:rsid w:val="000F4C35"/>
    <w:rsid w:val="00100D67"/>
    <w:rsid w:val="00101604"/>
    <w:rsid w:val="00117C0D"/>
    <w:rsid w:val="001271C8"/>
    <w:rsid w:val="001314E2"/>
    <w:rsid w:val="0013228A"/>
    <w:rsid w:val="0013269E"/>
    <w:rsid w:val="001418C7"/>
    <w:rsid w:val="00143D12"/>
    <w:rsid w:val="00145509"/>
    <w:rsid w:val="00152197"/>
    <w:rsid w:val="001537CE"/>
    <w:rsid w:val="00162F42"/>
    <w:rsid w:val="001710A3"/>
    <w:rsid w:val="00172D07"/>
    <w:rsid w:val="00174748"/>
    <w:rsid w:val="00177B76"/>
    <w:rsid w:val="00181226"/>
    <w:rsid w:val="00181C67"/>
    <w:rsid w:val="00182611"/>
    <w:rsid w:val="00182781"/>
    <w:rsid w:val="00191386"/>
    <w:rsid w:val="00196A62"/>
    <w:rsid w:val="001A0083"/>
    <w:rsid w:val="001A2906"/>
    <w:rsid w:val="001A5E34"/>
    <w:rsid w:val="001B4F88"/>
    <w:rsid w:val="001B685F"/>
    <w:rsid w:val="001C272C"/>
    <w:rsid w:val="001D3ABD"/>
    <w:rsid w:val="001D6622"/>
    <w:rsid w:val="001E1D1A"/>
    <w:rsid w:val="001E248C"/>
    <w:rsid w:val="001E636C"/>
    <w:rsid w:val="001F23A6"/>
    <w:rsid w:val="001F2D9D"/>
    <w:rsid w:val="0020076F"/>
    <w:rsid w:val="002038C6"/>
    <w:rsid w:val="00205932"/>
    <w:rsid w:val="002075B1"/>
    <w:rsid w:val="002128C1"/>
    <w:rsid w:val="00213D8A"/>
    <w:rsid w:val="00215F84"/>
    <w:rsid w:val="00216603"/>
    <w:rsid w:val="00220EAE"/>
    <w:rsid w:val="00222A1E"/>
    <w:rsid w:val="002319A9"/>
    <w:rsid w:val="002326D0"/>
    <w:rsid w:val="0023506A"/>
    <w:rsid w:val="0023601E"/>
    <w:rsid w:val="002419D6"/>
    <w:rsid w:val="0024571D"/>
    <w:rsid w:val="00245F88"/>
    <w:rsid w:val="00246FB7"/>
    <w:rsid w:val="00261199"/>
    <w:rsid w:val="00270CBA"/>
    <w:rsid w:val="00273687"/>
    <w:rsid w:val="00280A40"/>
    <w:rsid w:val="002827BF"/>
    <w:rsid w:val="002865B4"/>
    <w:rsid w:val="002866FB"/>
    <w:rsid w:val="002923B5"/>
    <w:rsid w:val="002A058D"/>
    <w:rsid w:val="002A3427"/>
    <w:rsid w:val="002B20DC"/>
    <w:rsid w:val="002C1E3F"/>
    <w:rsid w:val="002C629B"/>
    <w:rsid w:val="002C6B51"/>
    <w:rsid w:val="002D1F81"/>
    <w:rsid w:val="002D2E74"/>
    <w:rsid w:val="002D3A1C"/>
    <w:rsid w:val="002D64DF"/>
    <w:rsid w:val="002D6E46"/>
    <w:rsid w:val="002F0CD5"/>
    <w:rsid w:val="002F3473"/>
    <w:rsid w:val="002F3A43"/>
    <w:rsid w:val="002F4F53"/>
    <w:rsid w:val="002F535A"/>
    <w:rsid w:val="002F78B7"/>
    <w:rsid w:val="00304344"/>
    <w:rsid w:val="00306245"/>
    <w:rsid w:val="003064AF"/>
    <w:rsid w:val="00307119"/>
    <w:rsid w:val="00310C9D"/>
    <w:rsid w:val="00314B80"/>
    <w:rsid w:val="00315301"/>
    <w:rsid w:val="003162EA"/>
    <w:rsid w:val="0033316C"/>
    <w:rsid w:val="00334198"/>
    <w:rsid w:val="00341E9B"/>
    <w:rsid w:val="003426ED"/>
    <w:rsid w:val="00342C11"/>
    <w:rsid w:val="003442FD"/>
    <w:rsid w:val="00345F32"/>
    <w:rsid w:val="00356F1B"/>
    <w:rsid w:val="00363C28"/>
    <w:rsid w:val="00364491"/>
    <w:rsid w:val="00365753"/>
    <w:rsid w:val="00366791"/>
    <w:rsid w:val="003856D3"/>
    <w:rsid w:val="003B5EC3"/>
    <w:rsid w:val="003B6A1D"/>
    <w:rsid w:val="003C2475"/>
    <w:rsid w:val="003D2926"/>
    <w:rsid w:val="003D635C"/>
    <w:rsid w:val="003E0A28"/>
    <w:rsid w:val="003E4BFA"/>
    <w:rsid w:val="003E4D8A"/>
    <w:rsid w:val="003F11AD"/>
    <w:rsid w:val="003F40D7"/>
    <w:rsid w:val="003F6F2D"/>
    <w:rsid w:val="0040096C"/>
    <w:rsid w:val="004115BE"/>
    <w:rsid w:val="00412955"/>
    <w:rsid w:val="00415CB2"/>
    <w:rsid w:val="00417238"/>
    <w:rsid w:val="00421AAF"/>
    <w:rsid w:val="004220A2"/>
    <w:rsid w:val="00430962"/>
    <w:rsid w:val="0043602F"/>
    <w:rsid w:val="00441A24"/>
    <w:rsid w:val="00445620"/>
    <w:rsid w:val="00447590"/>
    <w:rsid w:val="00451EAA"/>
    <w:rsid w:val="00455F8C"/>
    <w:rsid w:val="00456134"/>
    <w:rsid w:val="00456468"/>
    <w:rsid w:val="00457F23"/>
    <w:rsid w:val="00465943"/>
    <w:rsid w:val="004721F3"/>
    <w:rsid w:val="00477DCB"/>
    <w:rsid w:val="00481382"/>
    <w:rsid w:val="00485DDF"/>
    <w:rsid w:val="00493006"/>
    <w:rsid w:val="004A10A0"/>
    <w:rsid w:val="004A239F"/>
    <w:rsid w:val="004A405A"/>
    <w:rsid w:val="004B4B3D"/>
    <w:rsid w:val="004C323A"/>
    <w:rsid w:val="004C6288"/>
    <w:rsid w:val="004C6592"/>
    <w:rsid w:val="004C7784"/>
    <w:rsid w:val="004D3FFC"/>
    <w:rsid w:val="004D4461"/>
    <w:rsid w:val="004E0685"/>
    <w:rsid w:val="004E2C79"/>
    <w:rsid w:val="004E68FE"/>
    <w:rsid w:val="004E7BBD"/>
    <w:rsid w:val="004F0BBE"/>
    <w:rsid w:val="004F2E48"/>
    <w:rsid w:val="004F352B"/>
    <w:rsid w:val="004F778D"/>
    <w:rsid w:val="004F7E76"/>
    <w:rsid w:val="0050647B"/>
    <w:rsid w:val="00513394"/>
    <w:rsid w:val="00513C3A"/>
    <w:rsid w:val="00521A0D"/>
    <w:rsid w:val="00522AAE"/>
    <w:rsid w:val="00522F52"/>
    <w:rsid w:val="00523782"/>
    <w:rsid w:val="005238BE"/>
    <w:rsid w:val="0052506F"/>
    <w:rsid w:val="00526EBB"/>
    <w:rsid w:val="00533055"/>
    <w:rsid w:val="0053760F"/>
    <w:rsid w:val="005400B1"/>
    <w:rsid w:val="005460E7"/>
    <w:rsid w:val="00546FE6"/>
    <w:rsid w:val="00551263"/>
    <w:rsid w:val="0055236F"/>
    <w:rsid w:val="005601AE"/>
    <w:rsid w:val="0057296E"/>
    <w:rsid w:val="0057372B"/>
    <w:rsid w:val="00583B22"/>
    <w:rsid w:val="00593F56"/>
    <w:rsid w:val="00596879"/>
    <w:rsid w:val="00597CB2"/>
    <w:rsid w:val="005A0EE5"/>
    <w:rsid w:val="005A1024"/>
    <w:rsid w:val="005A1A6B"/>
    <w:rsid w:val="005A5987"/>
    <w:rsid w:val="005A5FFA"/>
    <w:rsid w:val="005A6452"/>
    <w:rsid w:val="005A7DD7"/>
    <w:rsid w:val="005B2B2B"/>
    <w:rsid w:val="005B551F"/>
    <w:rsid w:val="005D0707"/>
    <w:rsid w:val="005D6D0E"/>
    <w:rsid w:val="005E4FDE"/>
    <w:rsid w:val="005E5842"/>
    <w:rsid w:val="005E6AA0"/>
    <w:rsid w:val="005E797F"/>
    <w:rsid w:val="00617960"/>
    <w:rsid w:val="00617D23"/>
    <w:rsid w:val="00620031"/>
    <w:rsid w:val="00620C40"/>
    <w:rsid w:val="00622400"/>
    <w:rsid w:val="006303AA"/>
    <w:rsid w:val="00635261"/>
    <w:rsid w:val="00635A48"/>
    <w:rsid w:val="00635BFD"/>
    <w:rsid w:val="00636235"/>
    <w:rsid w:val="00641E88"/>
    <w:rsid w:val="0064556D"/>
    <w:rsid w:val="00646D0F"/>
    <w:rsid w:val="006476B8"/>
    <w:rsid w:val="00662EBE"/>
    <w:rsid w:val="00665603"/>
    <w:rsid w:val="006745D4"/>
    <w:rsid w:val="00677160"/>
    <w:rsid w:val="00682C51"/>
    <w:rsid w:val="00682E53"/>
    <w:rsid w:val="006859F8"/>
    <w:rsid w:val="00692404"/>
    <w:rsid w:val="00695FC3"/>
    <w:rsid w:val="006A0E61"/>
    <w:rsid w:val="006A0F73"/>
    <w:rsid w:val="006A28D0"/>
    <w:rsid w:val="006A2B31"/>
    <w:rsid w:val="006B2AFE"/>
    <w:rsid w:val="006B576F"/>
    <w:rsid w:val="006B7E93"/>
    <w:rsid w:val="006C5A9F"/>
    <w:rsid w:val="006C6EB3"/>
    <w:rsid w:val="006D1C5F"/>
    <w:rsid w:val="006D28BC"/>
    <w:rsid w:val="006D53D8"/>
    <w:rsid w:val="006D5659"/>
    <w:rsid w:val="006D58F1"/>
    <w:rsid w:val="006D5EEE"/>
    <w:rsid w:val="006D7271"/>
    <w:rsid w:val="006E0BB6"/>
    <w:rsid w:val="006E46F0"/>
    <w:rsid w:val="00711A14"/>
    <w:rsid w:val="00712733"/>
    <w:rsid w:val="00712C3B"/>
    <w:rsid w:val="00712D78"/>
    <w:rsid w:val="007149EC"/>
    <w:rsid w:val="0071539C"/>
    <w:rsid w:val="00717291"/>
    <w:rsid w:val="00720B2A"/>
    <w:rsid w:val="00723ADC"/>
    <w:rsid w:val="00726C28"/>
    <w:rsid w:val="0072772E"/>
    <w:rsid w:val="0073183C"/>
    <w:rsid w:val="0074065B"/>
    <w:rsid w:val="00746BCC"/>
    <w:rsid w:val="00747DEE"/>
    <w:rsid w:val="00750414"/>
    <w:rsid w:val="00763093"/>
    <w:rsid w:val="00763675"/>
    <w:rsid w:val="007743EA"/>
    <w:rsid w:val="00777902"/>
    <w:rsid w:val="0078672B"/>
    <w:rsid w:val="00787981"/>
    <w:rsid w:val="00795573"/>
    <w:rsid w:val="007A45F3"/>
    <w:rsid w:val="007B4730"/>
    <w:rsid w:val="007B71D8"/>
    <w:rsid w:val="007C1F08"/>
    <w:rsid w:val="007D1558"/>
    <w:rsid w:val="007D1FF6"/>
    <w:rsid w:val="007D2E5F"/>
    <w:rsid w:val="007D5E73"/>
    <w:rsid w:val="007D7138"/>
    <w:rsid w:val="007D7B55"/>
    <w:rsid w:val="007E2498"/>
    <w:rsid w:val="007E27E8"/>
    <w:rsid w:val="007E69CF"/>
    <w:rsid w:val="007F4BA1"/>
    <w:rsid w:val="007F4DC9"/>
    <w:rsid w:val="00803383"/>
    <w:rsid w:val="00805682"/>
    <w:rsid w:val="00806F71"/>
    <w:rsid w:val="00807971"/>
    <w:rsid w:val="00817467"/>
    <w:rsid w:val="0083589F"/>
    <w:rsid w:val="00844097"/>
    <w:rsid w:val="0084628E"/>
    <w:rsid w:val="00852C60"/>
    <w:rsid w:val="00856A97"/>
    <w:rsid w:val="00861E52"/>
    <w:rsid w:val="00864E8B"/>
    <w:rsid w:val="0088691B"/>
    <w:rsid w:val="00890734"/>
    <w:rsid w:val="00890CE5"/>
    <w:rsid w:val="008946F1"/>
    <w:rsid w:val="008A4376"/>
    <w:rsid w:val="008A60DE"/>
    <w:rsid w:val="008A754C"/>
    <w:rsid w:val="008B1F20"/>
    <w:rsid w:val="008B31B8"/>
    <w:rsid w:val="008B3A59"/>
    <w:rsid w:val="008B4901"/>
    <w:rsid w:val="008B6471"/>
    <w:rsid w:val="008C3747"/>
    <w:rsid w:val="008C3B79"/>
    <w:rsid w:val="008D5A4C"/>
    <w:rsid w:val="008E401D"/>
    <w:rsid w:val="008E45BD"/>
    <w:rsid w:val="008F1AAE"/>
    <w:rsid w:val="009041CF"/>
    <w:rsid w:val="00904A9F"/>
    <w:rsid w:val="009113C6"/>
    <w:rsid w:val="00911E76"/>
    <w:rsid w:val="00923E08"/>
    <w:rsid w:val="00925D5D"/>
    <w:rsid w:val="009344AA"/>
    <w:rsid w:val="0093595E"/>
    <w:rsid w:val="009414A8"/>
    <w:rsid w:val="00941DDE"/>
    <w:rsid w:val="009552D4"/>
    <w:rsid w:val="00956FE4"/>
    <w:rsid w:val="009609EE"/>
    <w:rsid w:val="009619C6"/>
    <w:rsid w:val="0096326D"/>
    <w:rsid w:val="00966495"/>
    <w:rsid w:val="009772CC"/>
    <w:rsid w:val="0098179C"/>
    <w:rsid w:val="00982407"/>
    <w:rsid w:val="00983667"/>
    <w:rsid w:val="009868D1"/>
    <w:rsid w:val="009A0CBD"/>
    <w:rsid w:val="009A1E15"/>
    <w:rsid w:val="009B325F"/>
    <w:rsid w:val="009B4A57"/>
    <w:rsid w:val="009B527A"/>
    <w:rsid w:val="009B5B8C"/>
    <w:rsid w:val="009B720D"/>
    <w:rsid w:val="009D00B5"/>
    <w:rsid w:val="009D0378"/>
    <w:rsid w:val="009E06AC"/>
    <w:rsid w:val="009E0777"/>
    <w:rsid w:val="009E13FA"/>
    <w:rsid w:val="009E459A"/>
    <w:rsid w:val="009E7E05"/>
    <w:rsid w:val="009F1CF6"/>
    <w:rsid w:val="009F433C"/>
    <w:rsid w:val="009F4A32"/>
    <w:rsid w:val="009F5FE0"/>
    <w:rsid w:val="009F601A"/>
    <w:rsid w:val="00A0023D"/>
    <w:rsid w:val="00A00ABA"/>
    <w:rsid w:val="00A05D54"/>
    <w:rsid w:val="00A15142"/>
    <w:rsid w:val="00A1606F"/>
    <w:rsid w:val="00A25216"/>
    <w:rsid w:val="00A26333"/>
    <w:rsid w:val="00A26F27"/>
    <w:rsid w:val="00A274B7"/>
    <w:rsid w:val="00A3664B"/>
    <w:rsid w:val="00A405EA"/>
    <w:rsid w:val="00A47603"/>
    <w:rsid w:val="00A51324"/>
    <w:rsid w:val="00A61784"/>
    <w:rsid w:val="00A63811"/>
    <w:rsid w:val="00A647D4"/>
    <w:rsid w:val="00A7542A"/>
    <w:rsid w:val="00A76066"/>
    <w:rsid w:val="00A80D53"/>
    <w:rsid w:val="00A81F86"/>
    <w:rsid w:val="00A919A6"/>
    <w:rsid w:val="00A9476F"/>
    <w:rsid w:val="00A9773E"/>
    <w:rsid w:val="00AA27FB"/>
    <w:rsid w:val="00AA500E"/>
    <w:rsid w:val="00AA581C"/>
    <w:rsid w:val="00AA7F8D"/>
    <w:rsid w:val="00AB1173"/>
    <w:rsid w:val="00AB128A"/>
    <w:rsid w:val="00AB1431"/>
    <w:rsid w:val="00AC3373"/>
    <w:rsid w:val="00AC788B"/>
    <w:rsid w:val="00AD090B"/>
    <w:rsid w:val="00AD1F04"/>
    <w:rsid w:val="00AE1904"/>
    <w:rsid w:val="00AF013B"/>
    <w:rsid w:val="00AF087A"/>
    <w:rsid w:val="00AF3D66"/>
    <w:rsid w:val="00B00D77"/>
    <w:rsid w:val="00B0224C"/>
    <w:rsid w:val="00B07DE3"/>
    <w:rsid w:val="00B134B9"/>
    <w:rsid w:val="00B14291"/>
    <w:rsid w:val="00B170F9"/>
    <w:rsid w:val="00B206FB"/>
    <w:rsid w:val="00B21CB6"/>
    <w:rsid w:val="00B33E4A"/>
    <w:rsid w:val="00B3778F"/>
    <w:rsid w:val="00B40575"/>
    <w:rsid w:val="00B50446"/>
    <w:rsid w:val="00B51A09"/>
    <w:rsid w:val="00B61E6D"/>
    <w:rsid w:val="00B65103"/>
    <w:rsid w:val="00B8202A"/>
    <w:rsid w:val="00B86629"/>
    <w:rsid w:val="00B9250A"/>
    <w:rsid w:val="00B9622A"/>
    <w:rsid w:val="00B96BEA"/>
    <w:rsid w:val="00B96F30"/>
    <w:rsid w:val="00B97743"/>
    <w:rsid w:val="00BA2976"/>
    <w:rsid w:val="00BA30B7"/>
    <w:rsid w:val="00BA5CF7"/>
    <w:rsid w:val="00BB1A51"/>
    <w:rsid w:val="00BB3CE9"/>
    <w:rsid w:val="00BB4E8B"/>
    <w:rsid w:val="00BB6A41"/>
    <w:rsid w:val="00BC5CAC"/>
    <w:rsid w:val="00BD0FBD"/>
    <w:rsid w:val="00BD400A"/>
    <w:rsid w:val="00BD59BD"/>
    <w:rsid w:val="00BD65B5"/>
    <w:rsid w:val="00BE1F00"/>
    <w:rsid w:val="00BE2B37"/>
    <w:rsid w:val="00BE2C32"/>
    <w:rsid w:val="00BF2360"/>
    <w:rsid w:val="00BF2E56"/>
    <w:rsid w:val="00BF324F"/>
    <w:rsid w:val="00BF33D8"/>
    <w:rsid w:val="00C01F5C"/>
    <w:rsid w:val="00C04019"/>
    <w:rsid w:val="00C044AF"/>
    <w:rsid w:val="00C06162"/>
    <w:rsid w:val="00C13B91"/>
    <w:rsid w:val="00C14EF8"/>
    <w:rsid w:val="00C150C1"/>
    <w:rsid w:val="00C17787"/>
    <w:rsid w:val="00C178C7"/>
    <w:rsid w:val="00C250F6"/>
    <w:rsid w:val="00C3300E"/>
    <w:rsid w:val="00C34C47"/>
    <w:rsid w:val="00C35BDA"/>
    <w:rsid w:val="00C36910"/>
    <w:rsid w:val="00C43263"/>
    <w:rsid w:val="00C45074"/>
    <w:rsid w:val="00C479D3"/>
    <w:rsid w:val="00C50A27"/>
    <w:rsid w:val="00C51A1C"/>
    <w:rsid w:val="00C55076"/>
    <w:rsid w:val="00C5646E"/>
    <w:rsid w:val="00C626EE"/>
    <w:rsid w:val="00C66EE8"/>
    <w:rsid w:val="00C67A85"/>
    <w:rsid w:val="00C67BFD"/>
    <w:rsid w:val="00C70C42"/>
    <w:rsid w:val="00C727D6"/>
    <w:rsid w:val="00C917C2"/>
    <w:rsid w:val="00C92DBF"/>
    <w:rsid w:val="00C9330B"/>
    <w:rsid w:val="00C93A3A"/>
    <w:rsid w:val="00CA3485"/>
    <w:rsid w:val="00CA6CEC"/>
    <w:rsid w:val="00CB268A"/>
    <w:rsid w:val="00CB2F96"/>
    <w:rsid w:val="00CB7C30"/>
    <w:rsid w:val="00CC1955"/>
    <w:rsid w:val="00CC4F8C"/>
    <w:rsid w:val="00CE5AA1"/>
    <w:rsid w:val="00CE5BB3"/>
    <w:rsid w:val="00D02E20"/>
    <w:rsid w:val="00D05507"/>
    <w:rsid w:val="00D1298D"/>
    <w:rsid w:val="00D12CBB"/>
    <w:rsid w:val="00D20F9F"/>
    <w:rsid w:val="00D22CC2"/>
    <w:rsid w:val="00D23C25"/>
    <w:rsid w:val="00D34630"/>
    <w:rsid w:val="00D346C2"/>
    <w:rsid w:val="00D374EB"/>
    <w:rsid w:val="00D37EC3"/>
    <w:rsid w:val="00D434FE"/>
    <w:rsid w:val="00D45707"/>
    <w:rsid w:val="00D51FFE"/>
    <w:rsid w:val="00D5628D"/>
    <w:rsid w:val="00D606C1"/>
    <w:rsid w:val="00D6468D"/>
    <w:rsid w:val="00D65E7F"/>
    <w:rsid w:val="00D67BB1"/>
    <w:rsid w:val="00D87600"/>
    <w:rsid w:val="00DA3CB7"/>
    <w:rsid w:val="00DA5858"/>
    <w:rsid w:val="00DA7591"/>
    <w:rsid w:val="00DB2A17"/>
    <w:rsid w:val="00DB6C45"/>
    <w:rsid w:val="00DC2306"/>
    <w:rsid w:val="00DC5338"/>
    <w:rsid w:val="00DC7163"/>
    <w:rsid w:val="00DD21E1"/>
    <w:rsid w:val="00DD43AB"/>
    <w:rsid w:val="00DD7CD2"/>
    <w:rsid w:val="00DE1B42"/>
    <w:rsid w:val="00DE65BC"/>
    <w:rsid w:val="00DE7E2D"/>
    <w:rsid w:val="00DF476B"/>
    <w:rsid w:val="00DF5BB9"/>
    <w:rsid w:val="00E052F0"/>
    <w:rsid w:val="00E12ED8"/>
    <w:rsid w:val="00E150EF"/>
    <w:rsid w:val="00E178EC"/>
    <w:rsid w:val="00E25C97"/>
    <w:rsid w:val="00E36E92"/>
    <w:rsid w:val="00E37EF9"/>
    <w:rsid w:val="00E47E34"/>
    <w:rsid w:val="00E50E8F"/>
    <w:rsid w:val="00E5719E"/>
    <w:rsid w:val="00E5787A"/>
    <w:rsid w:val="00E60BA7"/>
    <w:rsid w:val="00E6109E"/>
    <w:rsid w:val="00E63E37"/>
    <w:rsid w:val="00E6773F"/>
    <w:rsid w:val="00E700B5"/>
    <w:rsid w:val="00E7189A"/>
    <w:rsid w:val="00E744AC"/>
    <w:rsid w:val="00E74FD5"/>
    <w:rsid w:val="00E76076"/>
    <w:rsid w:val="00E84637"/>
    <w:rsid w:val="00EA129D"/>
    <w:rsid w:val="00EA54D0"/>
    <w:rsid w:val="00EA79B9"/>
    <w:rsid w:val="00EB1B23"/>
    <w:rsid w:val="00EB2B81"/>
    <w:rsid w:val="00EB3501"/>
    <w:rsid w:val="00EB5B23"/>
    <w:rsid w:val="00EB6764"/>
    <w:rsid w:val="00EC2467"/>
    <w:rsid w:val="00EC286B"/>
    <w:rsid w:val="00EC2A1C"/>
    <w:rsid w:val="00EC52BA"/>
    <w:rsid w:val="00ED0FEC"/>
    <w:rsid w:val="00ED1290"/>
    <w:rsid w:val="00ED2478"/>
    <w:rsid w:val="00ED2C19"/>
    <w:rsid w:val="00ED512A"/>
    <w:rsid w:val="00ED5906"/>
    <w:rsid w:val="00EE2D5B"/>
    <w:rsid w:val="00EE5C25"/>
    <w:rsid w:val="00EF0A95"/>
    <w:rsid w:val="00EF4AFD"/>
    <w:rsid w:val="00EF53C0"/>
    <w:rsid w:val="00F00762"/>
    <w:rsid w:val="00F00912"/>
    <w:rsid w:val="00F06339"/>
    <w:rsid w:val="00F07440"/>
    <w:rsid w:val="00F13316"/>
    <w:rsid w:val="00F13ACB"/>
    <w:rsid w:val="00F149EB"/>
    <w:rsid w:val="00F14FAB"/>
    <w:rsid w:val="00F323E4"/>
    <w:rsid w:val="00F34851"/>
    <w:rsid w:val="00F41D8A"/>
    <w:rsid w:val="00F42895"/>
    <w:rsid w:val="00F42D20"/>
    <w:rsid w:val="00F4441E"/>
    <w:rsid w:val="00F46599"/>
    <w:rsid w:val="00F466BF"/>
    <w:rsid w:val="00F51128"/>
    <w:rsid w:val="00F52913"/>
    <w:rsid w:val="00F566F8"/>
    <w:rsid w:val="00F57432"/>
    <w:rsid w:val="00F60DB9"/>
    <w:rsid w:val="00F61EDC"/>
    <w:rsid w:val="00F654BA"/>
    <w:rsid w:val="00F67026"/>
    <w:rsid w:val="00F72805"/>
    <w:rsid w:val="00F753D6"/>
    <w:rsid w:val="00F77CEB"/>
    <w:rsid w:val="00F80B95"/>
    <w:rsid w:val="00F80C49"/>
    <w:rsid w:val="00F82226"/>
    <w:rsid w:val="00F8305A"/>
    <w:rsid w:val="00F90D7A"/>
    <w:rsid w:val="00F91225"/>
    <w:rsid w:val="00F95084"/>
    <w:rsid w:val="00F95B02"/>
    <w:rsid w:val="00FA26AF"/>
    <w:rsid w:val="00FB5326"/>
    <w:rsid w:val="00FC1F41"/>
    <w:rsid w:val="00FC24D9"/>
    <w:rsid w:val="00FC4360"/>
    <w:rsid w:val="00FC6450"/>
    <w:rsid w:val="00FD37EC"/>
    <w:rsid w:val="00FD3842"/>
    <w:rsid w:val="00FE2E04"/>
    <w:rsid w:val="00FE64CC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D16C6"/>
  <w15:docId w15:val="{02BBCC35-30B6-4728-B2CD-F186643C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4220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1"/>
    <w:autoRedefine/>
    <w:qFormat/>
    <w:rsid w:val="00AC788B"/>
    <w:pPr>
      <w:keepNext/>
      <w:keepLines/>
      <w:adjustRightInd w:val="0"/>
      <w:snapToGrid w:val="0"/>
      <w:spacing w:before="960" w:after="480" w:line="240" w:lineRule="auto"/>
      <w:ind w:firstLineChars="0" w:firstLine="0"/>
      <w:jc w:val="center"/>
      <w:outlineLvl w:val="0"/>
    </w:pPr>
    <w:rPr>
      <w:b/>
      <w:kern w:val="44"/>
      <w:sz w:val="36"/>
      <w:szCs w:val="36"/>
    </w:rPr>
  </w:style>
  <w:style w:type="paragraph" w:styleId="2">
    <w:name w:val="heading 2"/>
    <w:basedOn w:val="a2"/>
    <w:next w:val="a2"/>
    <w:link w:val="20"/>
    <w:autoRedefine/>
    <w:qFormat/>
    <w:rsid w:val="00AB1173"/>
    <w:pPr>
      <w:keepNext/>
      <w:keepLines/>
      <w:snapToGrid w:val="0"/>
      <w:spacing w:before="720" w:line="240" w:lineRule="auto"/>
      <w:ind w:firstLineChars="0" w:firstLine="0"/>
      <w:jc w:val="left"/>
      <w:outlineLvl w:val="1"/>
    </w:pPr>
    <w:rPr>
      <w:b/>
      <w:bCs/>
      <w:sz w:val="30"/>
      <w:szCs w:val="30"/>
    </w:rPr>
  </w:style>
  <w:style w:type="paragraph" w:styleId="3">
    <w:name w:val="heading 3"/>
    <w:basedOn w:val="a2"/>
    <w:next w:val="a2"/>
    <w:link w:val="30"/>
    <w:autoRedefine/>
    <w:qFormat/>
    <w:rsid w:val="007F4BA1"/>
    <w:pPr>
      <w:keepNext/>
      <w:keepLines/>
      <w:spacing w:before="360" w:line="240" w:lineRule="auto"/>
      <w:ind w:firstLineChars="0" w:firstLine="0"/>
      <w:outlineLvl w:val="2"/>
    </w:pPr>
    <w:rPr>
      <w:b/>
      <w:bCs/>
      <w:sz w:val="24"/>
    </w:rPr>
  </w:style>
  <w:style w:type="paragraph" w:styleId="4">
    <w:name w:val="heading 4"/>
    <w:basedOn w:val="a2"/>
    <w:next w:val="a2"/>
    <w:autoRedefine/>
    <w:qFormat/>
    <w:rsid w:val="002A058D"/>
    <w:pPr>
      <w:keepNext/>
      <w:keepLines/>
      <w:snapToGrid w:val="0"/>
      <w:spacing w:before="360" w:line="240" w:lineRule="auto"/>
      <w:ind w:firstLineChars="0" w:firstLine="0"/>
      <w:jc w:val="left"/>
      <w:outlineLvl w:val="3"/>
    </w:pPr>
    <w:rPr>
      <w:b/>
      <w:b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正文摘要"/>
    <w:basedOn w:val="a2"/>
    <w:autoRedefine/>
    <w:rsid w:val="006D58F1"/>
    <w:pPr>
      <w:adjustRightInd w:val="0"/>
      <w:snapToGrid w:val="0"/>
      <w:spacing w:line="320" w:lineRule="exact"/>
      <w:ind w:left="420" w:right="420" w:firstLineChars="0" w:firstLine="0"/>
    </w:pPr>
    <w:rPr>
      <w:rFonts w:eastAsia="楷体_GB2312"/>
    </w:rPr>
  </w:style>
  <w:style w:type="paragraph" w:styleId="a7">
    <w:name w:val="header"/>
    <w:basedOn w:val="a2"/>
    <w:autoRedefine/>
    <w:rsid w:val="00F46599"/>
    <w:pPr>
      <w:pBdr>
        <w:bottom w:val="double" w:sz="4" w:space="1" w:color="auto"/>
      </w:pBdr>
      <w:adjustRightInd w:val="0"/>
      <w:snapToGrid w:val="0"/>
      <w:spacing w:line="240" w:lineRule="auto"/>
      <w:ind w:firstLine="0"/>
      <w:jc w:val="center"/>
    </w:pPr>
    <w:rPr>
      <w:rFonts w:eastAsia="楷体_GB2312" w:cs="Arial"/>
      <w:b/>
    </w:rPr>
  </w:style>
  <w:style w:type="paragraph" w:customStyle="1" w:styleId="a0">
    <w:name w:val="正文算法"/>
    <w:basedOn w:val="a2"/>
    <w:autoRedefine/>
    <w:rsid w:val="00712D78"/>
    <w:pPr>
      <w:numPr>
        <w:numId w:val="29"/>
      </w:numPr>
      <w:kinsoku w:val="0"/>
      <w:overflowPunct w:val="0"/>
      <w:autoSpaceDE w:val="0"/>
      <w:autoSpaceDN w:val="0"/>
      <w:adjustRightInd w:val="0"/>
      <w:snapToGrid w:val="0"/>
      <w:spacing w:line="320" w:lineRule="exact"/>
      <w:ind w:firstLineChars="0" w:firstLine="0"/>
      <w:jc w:val="left"/>
    </w:pPr>
    <w:rPr>
      <w:rFonts w:ascii="Consolas" w:eastAsia="楷体_GB2312" w:hAnsi="Consolas" w:cs="Courier New"/>
      <w:sz w:val="20"/>
    </w:rPr>
  </w:style>
  <w:style w:type="character" w:styleId="a8">
    <w:name w:val="page number"/>
    <w:basedOn w:val="a3"/>
    <w:rsid w:val="00441A24"/>
  </w:style>
  <w:style w:type="table" w:styleId="a9">
    <w:name w:val="Table Grid"/>
    <w:basedOn w:val="a4"/>
    <w:rsid w:val="00DE1B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rsid w:val="00F149EB"/>
    <w:rPr>
      <w:vertAlign w:val="superscript"/>
    </w:rPr>
  </w:style>
  <w:style w:type="paragraph" w:customStyle="1" w:styleId="ab">
    <w:name w:val="图表文字"/>
    <w:basedOn w:val="a2"/>
    <w:autoRedefine/>
    <w:rsid w:val="00AB1431"/>
    <w:pPr>
      <w:adjustRightInd w:val="0"/>
      <w:snapToGrid w:val="0"/>
      <w:spacing w:line="320" w:lineRule="exact"/>
      <w:ind w:firstLineChars="0" w:firstLine="0"/>
      <w:jc w:val="center"/>
    </w:pPr>
    <w:rPr>
      <w:rFonts w:eastAsia="楷体_GB2312" w:cs="宋体"/>
    </w:rPr>
  </w:style>
  <w:style w:type="paragraph" w:customStyle="1" w:styleId="a">
    <w:name w:val="正文项目"/>
    <w:basedOn w:val="a2"/>
    <w:autoRedefine/>
    <w:rsid w:val="00AB1431"/>
    <w:pPr>
      <w:numPr>
        <w:numId w:val="25"/>
      </w:numPr>
      <w:ind w:leftChars="200" w:left="200" w:hangingChars="200" w:hanging="200"/>
    </w:pPr>
  </w:style>
  <w:style w:type="character" w:customStyle="1" w:styleId="Char">
    <w:name w:val="正文一般 Char"/>
    <w:link w:val="a2"/>
    <w:rsid w:val="005A1A6B"/>
    <w:rPr>
      <w:kern w:val="2"/>
      <w:sz w:val="21"/>
      <w:szCs w:val="21"/>
    </w:rPr>
  </w:style>
  <w:style w:type="paragraph" w:customStyle="1" w:styleId="a2">
    <w:name w:val="正文一般"/>
    <w:basedOn w:val="a1"/>
    <w:link w:val="Char"/>
    <w:autoRedefine/>
    <w:qFormat/>
    <w:rsid w:val="005A1A6B"/>
    <w:pPr>
      <w:spacing w:line="400" w:lineRule="exact"/>
      <w:ind w:firstLineChars="200" w:firstLine="420"/>
    </w:pPr>
    <w:rPr>
      <w:szCs w:val="21"/>
    </w:rPr>
  </w:style>
  <w:style w:type="paragraph" w:styleId="ac">
    <w:name w:val="footnote text"/>
    <w:basedOn w:val="a2"/>
    <w:link w:val="ad"/>
    <w:autoRedefine/>
    <w:rsid w:val="00EE2D5B"/>
    <w:pPr>
      <w:snapToGrid w:val="0"/>
      <w:spacing w:after="120" w:line="320" w:lineRule="exact"/>
      <w:ind w:firstLineChars="0" w:firstLine="0"/>
    </w:pPr>
    <w:rPr>
      <w:rFonts w:eastAsia="楷体_GB2312"/>
      <w:szCs w:val="18"/>
    </w:rPr>
  </w:style>
  <w:style w:type="paragraph" w:styleId="ae">
    <w:name w:val="Document Map"/>
    <w:basedOn w:val="a1"/>
    <w:semiHidden/>
    <w:rsid w:val="005A6452"/>
    <w:pPr>
      <w:shd w:val="clear" w:color="auto" w:fill="000080"/>
    </w:pPr>
  </w:style>
  <w:style w:type="table" w:styleId="10">
    <w:name w:val="Table Simple 1"/>
    <w:basedOn w:val="a4"/>
    <w:rsid w:val="0043096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">
    <w:name w:val="参考文献"/>
    <w:basedOn w:val="a1"/>
    <w:autoRedefine/>
    <w:rsid w:val="00844097"/>
    <w:pPr>
      <w:adjustRightInd w:val="0"/>
      <w:spacing w:after="120" w:line="320" w:lineRule="exact"/>
      <w:jc w:val="left"/>
    </w:pPr>
    <w:rPr>
      <w:rFonts w:cs="NewCenturySchlbk-Roman"/>
      <w:kern w:val="0"/>
      <w:szCs w:val="16"/>
    </w:rPr>
  </w:style>
  <w:style w:type="character" w:customStyle="1" w:styleId="ad">
    <w:name w:val="脚注文本 字符"/>
    <w:basedOn w:val="a3"/>
    <w:link w:val="ac"/>
    <w:rsid w:val="00EE2D5B"/>
    <w:rPr>
      <w:rFonts w:eastAsia="楷体_GB2312"/>
      <w:kern w:val="2"/>
      <w:sz w:val="21"/>
      <w:szCs w:val="18"/>
    </w:rPr>
  </w:style>
  <w:style w:type="paragraph" w:customStyle="1" w:styleId="af0">
    <w:name w:val="图表标题"/>
    <w:basedOn w:val="a2"/>
    <w:qFormat/>
    <w:rsid w:val="00E6109E"/>
    <w:pPr>
      <w:spacing w:line="320" w:lineRule="exact"/>
      <w:ind w:firstLineChars="0" w:firstLine="0"/>
      <w:jc w:val="center"/>
    </w:pPr>
  </w:style>
  <w:style w:type="character" w:customStyle="1" w:styleId="20">
    <w:name w:val="标题 2 字符"/>
    <w:basedOn w:val="a3"/>
    <w:link w:val="2"/>
    <w:rsid w:val="00AB1173"/>
    <w:rPr>
      <w:b/>
      <w:bCs/>
      <w:kern w:val="2"/>
      <w:sz w:val="30"/>
      <w:szCs w:val="30"/>
    </w:rPr>
  </w:style>
  <w:style w:type="character" w:customStyle="1" w:styleId="30">
    <w:name w:val="标题 3 字符"/>
    <w:basedOn w:val="a3"/>
    <w:link w:val="3"/>
    <w:rsid w:val="007F4BA1"/>
    <w:rPr>
      <w:b/>
      <w:bCs/>
      <w:kern w:val="2"/>
      <w:sz w:val="24"/>
      <w:szCs w:val="21"/>
    </w:rPr>
  </w:style>
  <w:style w:type="paragraph" w:customStyle="1" w:styleId="af1">
    <w:name w:val="正文公式"/>
    <w:basedOn w:val="a2"/>
    <w:autoRedefine/>
    <w:rsid w:val="00AC788B"/>
    <w:pPr>
      <w:adjustRightInd w:val="0"/>
      <w:snapToGrid w:val="0"/>
      <w:spacing w:line="240" w:lineRule="auto"/>
      <w:ind w:firstLineChars="0" w:firstLine="0"/>
      <w:jc w:val="center"/>
    </w:pPr>
  </w:style>
  <w:style w:type="paragraph" w:customStyle="1" w:styleId="af2">
    <w:name w:val="图表文字宋体"/>
    <w:basedOn w:val="a2"/>
    <w:autoRedefine/>
    <w:rsid w:val="00E700B5"/>
    <w:pPr>
      <w:adjustRightInd w:val="0"/>
      <w:snapToGrid w:val="0"/>
      <w:spacing w:line="320" w:lineRule="exact"/>
      <w:ind w:firstLineChars="0" w:firstLine="0"/>
      <w:jc w:val="center"/>
    </w:pPr>
    <w:rPr>
      <w:rFonts w:cs="宋体"/>
    </w:rPr>
  </w:style>
  <w:style w:type="paragraph" w:customStyle="1" w:styleId="af3">
    <w:name w:val="图表文字楷体"/>
    <w:basedOn w:val="af2"/>
    <w:autoRedefine/>
    <w:qFormat/>
    <w:rsid w:val="009113C6"/>
    <w:rPr>
      <w:rFonts w:eastAsia="楷体_GB2312"/>
    </w:rPr>
  </w:style>
  <w:style w:type="paragraph" w:styleId="af4">
    <w:name w:val="Balloon Text"/>
    <w:basedOn w:val="a1"/>
    <w:link w:val="af5"/>
    <w:rsid w:val="004D4461"/>
    <w:rPr>
      <w:sz w:val="18"/>
      <w:szCs w:val="18"/>
    </w:rPr>
  </w:style>
  <w:style w:type="character" w:customStyle="1" w:styleId="af5">
    <w:name w:val="批注框文本 字符"/>
    <w:basedOn w:val="a3"/>
    <w:link w:val="af4"/>
    <w:rsid w:val="004D4461"/>
    <w:rPr>
      <w:kern w:val="2"/>
      <w:sz w:val="18"/>
      <w:szCs w:val="18"/>
    </w:rPr>
  </w:style>
  <w:style w:type="paragraph" w:styleId="af6">
    <w:name w:val="footer"/>
    <w:basedOn w:val="a1"/>
    <w:link w:val="af7"/>
    <w:unhideWhenUsed/>
    <w:rsid w:val="00C17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3"/>
    <w:link w:val="af6"/>
    <w:rsid w:val="00C178C7"/>
    <w:rPr>
      <w:kern w:val="2"/>
      <w:sz w:val="18"/>
      <w:szCs w:val="18"/>
    </w:rPr>
  </w:style>
  <w:style w:type="paragraph" w:styleId="af8">
    <w:name w:val="Revision"/>
    <w:hidden/>
    <w:uiPriority w:val="99"/>
    <w:semiHidden/>
    <w:rsid w:val="00ED1290"/>
    <w:rPr>
      <w:kern w:val="2"/>
      <w:sz w:val="21"/>
      <w:szCs w:val="24"/>
    </w:rPr>
  </w:style>
  <w:style w:type="paragraph" w:styleId="af9">
    <w:name w:val="Date"/>
    <w:basedOn w:val="a1"/>
    <w:next w:val="a1"/>
    <w:link w:val="afa"/>
    <w:semiHidden/>
    <w:unhideWhenUsed/>
    <w:rsid w:val="004115BE"/>
    <w:pPr>
      <w:ind w:leftChars="2500" w:left="100"/>
    </w:pPr>
  </w:style>
  <w:style w:type="character" w:customStyle="1" w:styleId="afa">
    <w:name w:val="日期 字符"/>
    <w:basedOn w:val="a3"/>
    <w:link w:val="af9"/>
    <w:semiHidden/>
    <w:rsid w:val="004115BE"/>
    <w:rPr>
      <w:kern w:val="2"/>
      <w:sz w:val="21"/>
      <w:szCs w:val="24"/>
    </w:rPr>
  </w:style>
  <w:style w:type="character" w:styleId="afb">
    <w:name w:val="annotation reference"/>
    <w:basedOn w:val="a3"/>
    <w:semiHidden/>
    <w:unhideWhenUsed/>
    <w:rsid w:val="00B134B9"/>
    <w:rPr>
      <w:sz w:val="21"/>
      <w:szCs w:val="21"/>
    </w:rPr>
  </w:style>
  <w:style w:type="paragraph" w:styleId="afc">
    <w:name w:val="annotation text"/>
    <w:basedOn w:val="a1"/>
    <w:link w:val="afd"/>
    <w:semiHidden/>
    <w:unhideWhenUsed/>
    <w:rsid w:val="00B134B9"/>
    <w:pPr>
      <w:jc w:val="left"/>
    </w:pPr>
  </w:style>
  <w:style w:type="character" w:customStyle="1" w:styleId="afd">
    <w:name w:val="批注文字 字符"/>
    <w:basedOn w:val="a3"/>
    <w:link w:val="afc"/>
    <w:semiHidden/>
    <w:rsid w:val="00B134B9"/>
    <w:rPr>
      <w:kern w:val="2"/>
      <w:sz w:val="21"/>
      <w:szCs w:val="24"/>
    </w:rPr>
  </w:style>
  <w:style w:type="paragraph" w:styleId="afe">
    <w:name w:val="annotation subject"/>
    <w:basedOn w:val="afc"/>
    <w:next w:val="afc"/>
    <w:link w:val="aff"/>
    <w:semiHidden/>
    <w:unhideWhenUsed/>
    <w:rsid w:val="00B134B9"/>
    <w:rPr>
      <w:b/>
      <w:bCs/>
    </w:rPr>
  </w:style>
  <w:style w:type="character" w:customStyle="1" w:styleId="aff">
    <w:name w:val="批注主题 字符"/>
    <w:basedOn w:val="afd"/>
    <w:link w:val="afe"/>
    <w:semiHidden/>
    <w:rsid w:val="00B134B9"/>
    <w:rPr>
      <w:b/>
      <w:bCs/>
      <w:kern w:val="2"/>
      <w:sz w:val="21"/>
      <w:szCs w:val="24"/>
    </w:rPr>
  </w:style>
  <w:style w:type="paragraph" w:styleId="aff0">
    <w:name w:val="Normal (Web)"/>
    <w:basedOn w:val="a1"/>
    <w:uiPriority w:val="99"/>
    <w:semiHidden/>
    <w:unhideWhenUsed/>
    <w:rsid w:val="005A1A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wmf"/><Relationship Id="rId18" Type="http://schemas.openxmlformats.org/officeDocument/2006/relationships/image" Target="media/image5.w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oleObject" Target="embeddings/oleObject6.bin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2.bin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907\AppData\Roaming\Microsoft\Templates\A4Paper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8DE8F-321D-402A-8EF8-B8783229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A4Paper.dotx</Template>
  <TotalTime>668</TotalTime>
  <Pages>4</Pages>
  <Words>329</Words>
  <Characters>1876</Characters>
  <Application>Microsoft Office Word</Application>
  <DocSecurity>0</DocSecurity>
  <Lines>15</Lines>
  <Paragraphs>4</Paragraphs>
  <ScaleCrop>false</ScaleCrop>
  <Company>BJTU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学术论文书写模板与规范</dc:title>
  <dc:creator>miao zhao</dc:creator>
  <cp:lastModifiedBy>miao zhao</cp:lastModifiedBy>
  <cp:revision>10</cp:revision>
  <cp:lastPrinted>2014-09-23T10:40:00Z</cp:lastPrinted>
  <dcterms:created xsi:type="dcterms:W3CDTF">2018-01-06T07:40:00Z</dcterms:created>
  <dcterms:modified xsi:type="dcterms:W3CDTF">2018-06-20T03:33:00Z</dcterms:modified>
</cp:coreProperties>
</file>